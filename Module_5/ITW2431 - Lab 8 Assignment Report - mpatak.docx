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5CB47035" w:rsidR="00EE6F98" w:rsidRDefault="00B03554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Lab </w:t>
      </w:r>
      <w:r w:rsidR="00383261">
        <w:rPr>
          <w:b/>
          <w:sz w:val="48"/>
          <w:szCs w:val="48"/>
        </w:rPr>
        <w:t>8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5CAE263C" w:rsidR="00EE6F98" w:rsidRDefault="00EA1A04" w:rsidP="00B03554">
      <w:pPr>
        <w:jc w:val="center"/>
      </w:pPr>
      <w:r>
        <w:t xml:space="preserve">Report for </w:t>
      </w:r>
      <w:r w:rsidR="00B03554">
        <w:rPr>
          <w:b/>
        </w:rPr>
        <w:t xml:space="preserve">Lab </w:t>
      </w:r>
      <w:r w:rsidR="00383261">
        <w:rPr>
          <w:b/>
        </w:rPr>
        <w:t>8</w:t>
      </w:r>
      <w:r>
        <w:t xml:space="preserve"> that is due on </w:t>
      </w:r>
      <w:r w:rsidR="00CB3CF6">
        <w:t xml:space="preserve">Thursday, </w:t>
      </w:r>
      <w:r w:rsidR="00383261">
        <w:t>March</w:t>
      </w:r>
      <w:r w:rsidR="00CB3CF6">
        <w:t xml:space="preserve"> </w:t>
      </w:r>
      <w:r w:rsidR="00383261">
        <w:t>10</w:t>
      </w:r>
      <w:r w:rsidR="00CB3CF6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2BD151C1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B03554">
        <w:rPr>
          <w:b/>
          <w:bCs/>
          <w:sz w:val="36"/>
        </w:rPr>
        <w:t>Thursday</w:t>
      </w:r>
      <w:r>
        <w:rPr>
          <w:b/>
          <w:bCs/>
          <w:sz w:val="36"/>
        </w:rPr>
        <w:t xml:space="preserve">, </w:t>
      </w:r>
      <w:r w:rsidR="00383261">
        <w:rPr>
          <w:b/>
          <w:bCs/>
          <w:sz w:val="36"/>
        </w:rPr>
        <w:t>March 10</w:t>
      </w:r>
      <w:r w:rsidR="00CB3CF6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0712E23F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Lab </w:t>
      </w:r>
      <w:r w:rsidR="00383261">
        <w:rPr>
          <w:kern w:val="36"/>
          <w:sz w:val="28"/>
        </w:rPr>
        <w:t>8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>
        <w:tc>
          <w:tcPr>
            <w:tcW w:w="11016" w:type="dxa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5FF2D0EB" w14:textId="77777777" w:rsidR="0050609C" w:rsidRDefault="00604496" w:rsidP="0050609C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50609C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CB3CF6" w:rsidRPr="0050609C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50609C" w:rsidRPr="0050609C">
              <w:rPr>
                <w:rFonts w:asciiTheme="minorHAnsi" w:hAnsiTheme="minorHAnsi" w:cstheme="minorHAnsi"/>
                <w:sz w:val="24"/>
                <w:szCs w:val="24"/>
              </w:rPr>
              <w:t>The program has a function for checking if a string has any</w:t>
            </w:r>
            <w:r w:rsidR="005060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0609C" w:rsidRPr="0050609C">
              <w:rPr>
                <w:rFonts w:asciiTheme="minorHAnsi" w:hAnsiTheme="minorHAnsi" w:cstheme="minorHAnsi"/>
                <w:sz w:val="24"/>
                <w:szCs w:val="24"/>
              </w:rPr>
              <w:t xml:space="preserve">non-alphanumeric characters. The </w:t>
            </w:r>
          </w:p>
          <w:p w14:paraId="7559F6D0" w14:textId="77777777" w:rsidR="0050609C" w:rsidRDefault="0050609C" w:rsidP="0050609C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50609C">
              <w:rPr>
                <w:rFonts w:asciiTheme="minorHAnsi" w:hAnsiTheme="minorHAnsi" w:cstheme="minorHAnsi"/>
                <w:sz w:val="24"/>
                <w:szCs w:val="24"/>
              </w:rPr>
              <w:t xml:space="preserve">program will use regular expression </w:t>
            </w:r>
            <w:proofErr w:type="spellStart"/>
            <w:r w:rsidRPr="0050609C">
              <w:rPr>
                <w:rFonts w:asciiTheme="minorHAnsi" w:hAnsiTheme="minorHAnsi" w:cstheme="minorHAnsi"/>
                <w:sz w:val="24"/>
                <w:szCs w:val="24"/>
              </w:rPr>
              <w:t>findall</w:t>
            </w:r>
            <w:proofErr w:type="spellEnd"/>
            <w:r w:rsidRPr="0050609C">
              <w:rPr>
                <w:rFonts w:asciiTheme="minorHAnsi" w:hAnsiTheme="minorHAnsi" w:cstheme="minorHAnsi"/>
                <w:sz w:val="24"/>
                <w:szCs w:val="24"/>
              </w:rPr>
              <w:t>() to check the string for non-alphanumeric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7C0AA065" w14:textId="64A24642" w:rsidR="0050609C" w:rsidRDefault="0050609C" w:rsidP="0050609C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50609C">
              <w:rPr>
                <w:rFonts w:asciiTheme="minorHAnsi" w:hAnsiTheme="minorHAnsi" w:cstheme="minorHAnsi"/>
                <w:sz w:val="24"/>
                <w:szCs w:val="24"/>
              </w:rPr>
              <w:t xml:space="preserve">           characters and if it finds any return them as a list. The program output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 message </w:t>
            </w:r>
            <w:r w:rsidRPr="0050609C">
              <w:rPr>
                <w:rFonts w:asciiTheme="minorHAnsi" w:hAnsiTheme="minorHAnsi" w:cstheme="minorHAnsi"/>
                <w:sz w:val="24"/>
                <w:szCs w:val="24"/>
              </w:rPr>
              <w:t xml:space="preserve">for no </w:t>
            </w:r>
          </w:p>
          <w:p w14:paraId="32EE9E32" w14:textId="4F95A129" w:rsidR="0050609C" w:rsidRPr="0050609C" w:rsidRDefault="0050609C" w:rsidP="0050609C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50609C">
              <w:rPr>
                <w:rFonts w:asciiTheme="minorHAnsi" w:hAnsiTheme="minorHAnsi" w:cstheme="minorHAnsi"/>
                <w:sz w:val="24"/>
                <w:szCs w:val="24"/>
              </w:rPr>
              <w:t>non-alphanumeric characters found and an output if non-alphanumeric characters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are </w:t>
            </w:r>
            <w:r w:rsidRPr="0050609C">
              <w:rPr>
                <w:rFonts w:asciiTheme="minorHAnsi" w:hAnsiTheme="minorHAnsi" w:cstheme="minorHAnsi"/>
                <w:sz w:val="24"/>
                <w:szCs w:val="24"/>
              </w:rPr>
              <w:t>found.</w:t>
            </w:r>
          </w:p>
          <w:p w14:paraId="7B5395B9" w14:textId="0737AC8C" w:rsidR="00604496" w:rsidRPr="00604496" w:rsidRDefault="00604496" w:rsidP="00A74235">
            <w:pPr>
              <w:pStyle w:val="HTMLPreformatted"/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19334AB1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ITW2431_L</w:t>
            </w:r>
            <w:r w:rsidR="0038326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8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4929A0C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1915ED83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="008D6D8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.5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 w:rsidR="008D6D8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1B81402D" w:rsidR="00EE6F98" w:rsidRDefault="008D6D81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8D6D81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4887B306" wp14:editId="18EBBB42">
                  <wp:extent cx="6858000" cy="13741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37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4B0E1C4D" w14:textId="77777777" w:rsidR="00A74235" w:rsidRPr="00A74235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681AF52F" w14:textId="267B90CB" w:rsidR="00EE6F98" w:rsidRDefault="006F7E98" w:rsidP="00A74235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Python regular expressions are difficult to understand. The book and other documentation I used for research are not consistent in how they explain regular expressions. I am closer to understanding regular expressions and after completing the labs and projects for this module. </w:t>
            </w:r>
          </w:p>
          <w:p w14:paraId="6D6E8FF7" w14:textId="397CB832" w:rsidR="008D6D81" w:rsidRDefault="008D6D81" w:rsidP="00A74235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</w:p>
          <w:p w14:paraId="00B31961" w14:textId="2F872A6C" w:rsidR="008D6D81" w:rsidRDefault="008D6D81" w:rsidP="00A74235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 added an output string stating the purpose of the program to state the purpose of the program. I also added print statements that show the strings being tested.</w:t>
            </w:r>
          </w:p>
          <w:p w14:paraId="32A3092D" w14:textId="4F115C9E" w:rsidR="00A74235" w:rsidRDefault="00A74235" w:rsidP="00A74235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A477D8E" w14:textId="77777777" w:rsidR="00A74235" w:rsidRDefault="00A74235">
      <w:pPr>
        <w:rPr>
          <w:rFonts w:eastAsiaTheme="majorEastAsia" w:cstheme="majorBidi"/>
          <w:b/>
          <w:bCs/>
          <w:kern w:val="36"/>
          <w:sz w:val="28"/>
          <w:szCs w:val="28"/>
        </w:rPr>
      </w:pPr>
      <w:r>
        <w:rPr>
          <w:kern w:val="36"/>
          <w:sz w:val="28"/>
        </w:rPr>
        <w:br w:type="page"/>
      </w:r>
    </w:p>
    <w:p w14:paraId="54245726" w14:textId="56EC35D0" w:rsidR="00A74235" w:rsidRDefault="00A74235" w:rsidP="00A74235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2 – Lab </w:t>
      </w:r>
      <w:r w:rsidR="00383261">
        <w:rPr>
          <w:kern w:val="36"/>
          <w:sz w:val="28"/>
        </w:rPr>
        <w:t>8</w:t>
      </w:r>
      <w:r>
        <w:rPr>
          <w:kern w:val="36"/>
          <w:sz w:val="28"/>
        </w:rPr>
        <w:t xml:space="preserve"> Prob 2 Purpose(s) of Program Problem, Output of Sample Run, and Learning Experience </w:t>
      </w:r>
      <w:r>
        <w:rPr>
          <w:kern w:val="36"/>
          <w:sz w:val="28"/>
        </w:rPr>
        <w:tab/>
      </w:r>
    </w:p>
    <w:p w14:paraId="11303196" w14:textId="77777777" w:rsidR="00A74235" w:rsidRDefault="00A74235" w:rsidP="00A74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4235" w14:paraId="2290BE42" w14:textId="77777777" w:rsidTr="00C327DD">
        <w:tc>
          <w:tcPr>
            <w:tcW w:w="11016" w:type="dxa"/>
          </w:tcPr>
          <w:p w14:paraId="00EB06BC" w14:textId="77777777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2010557B" w14:textId="77777777" w:rsidR="008D6D81" w:rsidRDefault="008D6D81" w:rsidP="008D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Pr="008D6D81">
              <w:rPr>
                <w:rFonts w:eastAsia="Times New Roman" w:cstheme="minorHAnsi"/>
              </w:rPr>
              <w:t>The program has a function for checking if a string fits a</w:t>
            </w:r>
            <w:r>
              <w:rPr>
                <w:rFonts w:eastAsia="Times New Roman" w:cstheme="minorHAnsi"/>
              </w:rPr>
              <w:t xml:space="preserve"> </w:t>
            </w:r>
            <w:r w:rsidRPr="008D6D81">
              <w:rPr>
                <w:rFonts w:eastAsia="Times New Roman" w:cstheme="minorHAnsi"/>
              </w:rPr>
              <w:t xml:space="preserve">specific pattern. The pattern being searched </w:t>
            </w:r>
          </w:p>
          <w:p w14:paraId="456B8171" w14:textId="77777777" w:rsidR="008D6D81" w:rsidRDefault="008D6D81" w:rsidP="008D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Pr="008D6D81">
              <w:rPr>
                <w:rFonts w:eastAsia="Times New Roman" w:cstheme="minorHAnsi"/>
              </w:rPr>
              <w:t>for is the</w:t>
            </w:r>
            <w:r>
              <w:rPr>
                <w:rFonts w:eastAsia="Times New Roman" w:cstheme="minorHAnsi"/>
              </w:rPr>
              <w:t xml:space="preserve"> </w:t>
            </w:r>
            <w:r w:rsidRPr="008D6D81">
              <w:rPr>
                <w:rFonts w:eastAsia="Times New Roman" w:cstheme="minorHAnsi"/>
              </w:rPr>
              <w:t xml:space="preserve">starts with a upper case letter, followed by all lower case letters. The program will then </w:t>
            </w:r>
          </w:p>
          <w:p w14:paraId="5A419F92" w14:textId="3B74CC1B" w:rsidR="008D6D81" w:rsidRPr="008D6D81" w:rsidRDefault="008D6D81" w:rsidP="008D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Pr="008D6D81">
              <w:rPr>
                <w:rFonts w:eastAsia="Times New Roman" w:cstheme="minorHAnsi"/>
              </w:rPr>
              <w:t>output whether or not a string</w:t>
            </w:r>
            <w:r>
              <w:rPr>
                <w:rFonts w:eastAsia="Times New Roman" w:cstheme="minorHAnsi"/>
              </w:rPr>
              <w:t xml:space="preserve"> </w:t>
            </w:r>
            <w:r w:rsidRPr="008D6D81">
              <w:rPr>
                <w:rFonts w:eastAsia="Times New Roman" w:cstheme="minorHAnsi"/>
              </w:rPr>
              <w:t>matched the pattern or not.</w:t>
            </w:r>
          </w:p>
          <w:p w14:paraId="1880DC51" w14:textId="6D7A61CC" w:rsidR="00A74235" w:rsidRPr="00A84073" w:rsidRDefault="00A74235" w:rsidP="00A74235">
            <w:pPr>
              <w:pStyle w:val="HTMLPreformatted"/>
              <w:rPr>
                <w:rFonts w:cstheme="minorHAnsi"/>
              </w:rPr>
            </w:pPr>
          </w:p>
        </w:tc>
      </w:tr>
      <w:tr w:rsidR="00A74235" w14:paraId="11AD7A07" w14:textId="77777777" w:rsidTr="00C327DD">
        <w:tc>
          <w:tcPr>
            <w:tcW w:w="11016" w:type="dxa"/>
          </w:tcPr>
          <w:p w14:paraId="25DFB19C" w14:textId="2FF034C8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Source Code File Name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:  ITW2431_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L</w:t>
            </w:r>
            <w:r w:rsidR="0038326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8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_P2_mpatak.py</w:t>
            </w:r>
          </w:p>
        </w:tc>
      </w:tr>
      <w:tr w:rsidR="00A74235" w14:paraId="745A3568" w14:textId="77777777" w:rsidTr="00C327DD">
        <w:tc>
          <w:tcPr>
            <w:tcW w:w="11016" w:type="dxa"/>
          </w:tcPr>
          <w:p w14:paraId="472F158A" w14:textId="77777777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n/a</w:t>
            </w:r>
          </w:p>
        </w:tc>
      </w:tr>
      <w:tr w:rsidR="00A74235" w14:paraId="314E373B" w14:textId="77777777" w:rsidTr="00C327DD">
        <w:tc>
          <w:tcPr>
            <w:tcW w:w="11016" w:type="dxa"/>
          </w:tcPr>
          <w:p w14:paraId="43BFD4A9" w14:textId="77777777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.5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A74235" w14:paraId="4EBCF234" w14:textId="77777777" w:rsidTr="00C327DD">
        <w:tc>
          <w:tcPr>
            <w:tcW w:w="11016" w:type="dxa"/>
          </w:tcPr>
          <w:p w14:paraId="20A99220" w14:textId="77777777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2457983D" w14:textId="55071EB8" w:rsidR="00A74235" w:rsidRDefault="008D6D81" w:rsidP="00C327DD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8D6D81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0D324B1E" wp14:editId="090BCCA4">
                  <wp:extent cx="6762205" cy="1658619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846" cy="166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821FE" w14:textId="77777777" w:rsidR="00A74235" w:rsidRDefault="00A74235" w:rsidP="00C327DD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A74235" w14:paraId="68A62AFC" w14:textId="77777777" w:rsidTr="00C327DD">
        <w:tc>
          <w:tcPr>
            <w:tcW w:w="11016" w:type="dxa"/>
          </w:tcPr>
          <w:p w14:paraId="41A48211" w14:textId="77777777" w:rsidR="00A74235" w:rsidRDefault="00A74235" w:rsidP="00A74235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</w:p>
          <w:p w14:paraId="1F5CDC42" w14:textId="77777777" w:rsidR="008D6D81" w:rsidRDefault="008D6D81" w:rsidP="008D6D81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Python regular expressions are difficult to understand. The book and other documentation I used for research are not consistent in how they explain regular expressions. I am closer to understanding regular expressions and after completing the labs and projects for this module. </w:t>
            </w:r>
          </w:p>
          <w:p w14:paraId="2C912822" w14:textId="77777777" w:rsidR="008D6D81" w:rsidRDefault="008D6D81" w:rsidP="008D6D81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</w:p>
          <w:p w14:paraId="57BD770B" w14:textId="77777777" w:rsidR="008D6D81" w:rsidRDefault="008D6D81" w:rsidP="008D6D81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 added an output string stating the purpose of the program to state the purpose of the program. I also added print statements that show the strings being tested.</w:t>
            </w:r>
          </w:p>
          <w:p w14:paraId="3571C52D" w14:textId="77777777" w:rsidR="00A74235" w:rsidRPr="00553DD9" w:rsidRDefault="00A74235" w:rsidP="00C327DD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CEC2548" w14:textId="4BAB2032" w:rsidR="00EE6F98" w:rsidRDefault="00EE6F98">
      <w:pPr>
        <w:spacing w:after="200" w:line="276" w:lineRule="auto"/>
      </w:pPr>
    </w:p>
    <w:sectPr w:rsidR="00EE6F98" w:rsidSect="00B613A1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F3E5" w14:textId="77777777" w:rsidR="009535A2" w:rsidRDefault="009535A2">
      <w:r>
        <w:separator/>
      </w:r>
    </w:p>
  </w:endnote>
  <w:endnote w:type="continuationSeparator" w:id="0">
    <w:p w14:paraId="12BF2800" w14:textId="77777777" w:rsidR="009535A2" w:rsidRDefault="0095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B238" w14:textId="77777777" w:rsidR="009535A2" w:rsidRDefault="009535A2">
      <w:r>
        <w:separator/>
      </w:r>
    </w:p>
  </w:footnote>
  <w:footnote w:type="continuationSeparator" w:id="0">
    <w:p w14:paraId="1CE07FF7" w14:textId="77777777" w:rsidR="009535A2" w:rsidRDefault="00953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15C8D"/>
    <w:rsid w:val="00146713"/>
    <w:rsid w:val="00150521"/>
    <w:rsid w:val="00162B66"/>
    <w:rsid w:val="00173963"/>
    <w:rsid w:val="001776D5"/>
    <w:rsid w:val="00194E3D"/>
    <w:rsid w:val="001957C1"/>
    <w:rsid w:val="001B2AB3"/>
    <w:rsid w:val="001B3240"/>
    <w:rsid w:val="001D3B39"/>
    <w:rsid w:val="001D638C"/>
    <w:rsid w:val="001E40FB"/>
    <w:rsid w:val="001E5833"/>
    <w:rsid w:val="001F6FA8"/>
    <w:rsid w:val="0020341B"/>
    <w:rsid w:val="00203612"/>
    <w:rsid w:val="00224313"/>
    <w:rsid w:val="002577A3"/>
    <w:rsid w:val="0027678B"/>
    <w:rsid w:val="002823CD"/>
    <w:rsid w:val="00297DBF"/>
    <w:rsid w:val="002A1592"/>
    <w:rsid w:val="002B37EE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7CB3"/>
    <w:rsid w:val="0035222D"/>
    <w:rsid w:val="003534C7"/>
    <w:rsid w:val="0037546C"/>
    <w:rsid w:val="00380DD5"/>
    <w:rsid w:val="00383261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0609C"/>
    <w:rsid w:val="005236B5"/>
    <w:rsid w:val="005276BB"/>
    <w:rsid w:val="005352DA"/>
    <w:rsid w:val="00536A75"/>
    <w:rsid w:val="00546E71"/>
    <w:rsid w:val="00547E73"/>
    <w:rsid w:val="005519E8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699D"/>
    <w:rsid w:val="00657B6E"/>
    <w:rsid w:val="00670D2A"/>
    <w:rsid w:val="006905AE"/>
    <w:rsid w:val="006A379C"/>
    <w:rsid w:val="006B04B9"/>
    <w:rsid w:val="006B70C8"/>
    <w:rsid w:val="006C65D9"/>
    <w:rsid w:val="006C71A2"/>
    <w:rsid w:val="006D7270"/>
    <w:rsid w:val="006E32DE"/>
    <w:rsid w:val="006E42F3"/>
    <w:rsid w:val="006F7E98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2F14"/>
    <w:rsid w:val="007E283E"/>
    <w:rsid w:val="007E4DAB"/>
    <w:rsid w:val="007E7163"/>
    <w:rsid w:val="007E774D"/>
    <w:rsid w:val="00810EA3"/>
    <w:rsid w:val="00823A80"/>
    <w:rsid w:val="00827072"/>
    <w:rsid w:val="00831E4A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D6D81"/>
    <w:rsid w:val="008F7EF9"/>
    <w:rsid w:val="00912C02"/>
    <w:rsid w:val="00926913"/>
    <w:rsid w:val="00927B8E"/>
    <w:rsid w:val="00932296"/>
    <w:rsid w:val="00933AE9"/>
    <w:rsid w:val="009441F5"/>
    <w:rsid w:val="009535A2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128F"/>
    <w:rsid w:val="00A337EE"/>
    <w:rsid w:val="00A34842"/>
    <w:rsid w:val="00A37CB9"/>
    <w:rsid w:val="00A633B3"/>
    <w:rsid w:val="00A74235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3A1"/>
    <w:rsid w:val="00B61D05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3CF6"/>
    <w:rsid w:val="00CB506E"/>
    <w:rsid w:val="00CC7BE9"/>
    <w:rsid w:val="00CD54C9"/>
    <w:rsid w:val="00CE5E60"/>
    <w:rsid w:val="00CE7F36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755F"/>
    <w:rsid w:val="00DB2F6A"/>
    <w:rsid w:val="00DB5CFD"/>
    <w:rsid w:val="00DE49E4"/>
    <w:rsid w:val="00DF0D0C"/>
    <w:rsid w:val="00E008DA"/>
    <w:rsid w:val="00E05A09"/>
    <w:rsid w:val="00E068B6"/>
    <w:rsid w:val="00E12354"/>
    <w:rsid w:val="00E13D3E"/>
    <w:rsid w:val="00E143A3"/>
    <w:rsid w:val="00E20037"/>
    <w:rsid w:val="00E23051"/>
    <w:rsid w:val="00E246E7"/>
    <w:rsid w:val="00E44FDF"/>
    <w:rsid w:val="00E5749E"/>
    <w:rsid w:val="00E93F9F"/>
    <w:rsid w:val="00EA1A04"/>
    <w:rsid w:val="00EB37C1"/>
    <w:rsid w:val="00EC27DE"/>
    <w:rsid w:val="00ED6385"/>
    <w:rsid w:val="00ED689B"/>
    <w:rsid w:val="00EE1F0C"/>
    <w:rsid w:val="00EE6F98"/>
    <w:rsid w:val="00EE78E7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51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5</cp:revision>
  <dcterms:created xsi:type="dcterms:W3CDTF">2022-02-24T20:10:00Z</dcterms:created>
  <dcterms:modified xsi:type="dcterms:W3CDTF">2022-03-10T14:15:00Z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