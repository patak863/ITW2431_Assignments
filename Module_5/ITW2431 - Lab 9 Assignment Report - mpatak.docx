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19A73C41" w:rsidR="00EE6F98" w:rsidRDefault="00B03554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Lab </w:t>
      </w:r>
      <w:r w:rsidR="00170E56">
        <w:rPr>
          <w:b/>
          <w:sz w:val="48"/>
          <w:szCs w:val="48"/>
        </w:rPr>
        <w:t>9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05ACBD00" w:rsidR="00EE6F98" w:rsidRDefault="00EA1A04" w:rsidP="00B03554">
      <w:pPr>
        <w:jc w:val="center"/>
      </w:pPr>
      <w:r>
        <w:t xml:space="preserve">Report for </w:t>
      </w:r>
      <w:r w:rsidR="00B03554">
        <w:rPr>
          <w:b/>
        </w:rPr>
        <w:t xml:space="preserve">Lab </w:t>
      </w:r>
      <w:r w:rsidR="00170E56">
        <w:rPr>
          <w:b/>
        </w:rPr>
        <w:t>9</w:t>
      </w:r>
      <w:r>
        <w:t xml:space="preserve"> that is due on </w:t>
      </w:r>
      <w:r w:rsidR="00CB3CF6">
        <w:t xml:space="preserve">Thursday, </w:t>
      </w:r>
      <w:r w:rsidR="000A5AB6">
        <w:t>March</w:t>
      </w:r>
      <w:r w:rsidR="00CB3CF6">
        <w:t xml:space="preserve"> </w:t>
      </w:r>
      <w:r w:rsidR="00170E56">
        <w:t>17</w:t>
      </w:r>
      <w:r w:rsidR="00CB3CF6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3626BD08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B03554">
        <w:rPr>
          <w:b/>
          <w:bCs/>
          <w:sz w:val="36"/>
        </w:rPr>
        <w:t>Thursday</w:t>
      </w:r>
      <w:r>
        <w:rPr>
          <w:b/>
          <w:bCs/>
          <w:sz w:val="36"/>
        </w:rPr>
        <w:t xml:space="preserve">, </w:t>
      </w:r>
      <w:r w:rsidR="000A5AB6">
        <w:rPr>
          <w:b/>
          <w:bCs/>
          <w:sz w:val="36"/>
        </w:rPr>
        <w:t xml:space="preserve">March </w:t>
      </w:r>
      <w:r w:rsidR="00170E56">
        <w:rPr>
          <w:b/>
          <w:bCs/>
          <w:sz w:val="36"/>
        </w:rPr>
        <w:t>17</w:t>
      </w:r>
      <w:r w:rsidR="00CB3CF6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26528E4F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Lab </w:t>
      </w:r>
      <w:r w:rsidR="00170E56">
        <w:rPr>
          <w:kern w:val="36"/>
          <w:sz w:val="28"/>
        </w:rPr>
        <w:t>9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>
        <w:tc>
          <w:tcPr>
            <w:tcW w:w="11016" w:type="dxa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13BDE37" w14:textId="77777777" w:rsidR="00170E56" w:rsidRDefault="00604496" w:rsidP="00170E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 w:rsidRPr="00170E56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CB3CF6" w:rsidRPr="00170E56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170E56"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The program will use a function to search a string and match</w:t>
            </w:r>
            <w:r w:rsid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="00170E56"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all the words that start with the </w:t>
            </w:r>
          </w:p>
          <w:p w14:paraId="071FDB9A" w14:textId="77777777" w:rsidR="00170E56" w:rsidRDefault="00170E56" w:rsidP="00170E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letter 'a', and return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immediately following words (the search will ignore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punctuation and </w:t>
            </w:r>
          </w:p>
          <w:p w14:paraId="5011476C" w14:textId="1EA5C7EC" w:rsidR="00170E56" w:rsidRPr="00170E56" w:rsidRDefault="00170E56" w:rsidP="00170E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            </w:t>
            </w:r>
            <w:r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digits). The program will then print out the</w:t>
            </w:r>
            <w:r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 xml:space="preserve"> </w:t>
            </w:r>
            <w:r w:rsidRPr="00170E56">
              <w:rPr>
                <w:rFonts w:asciiTheme="minorHAnsi" w:hAnsiTheme="minorHAnsi" w:cstheme="minorHAnsi"/>
                <w:sz w:val="24"/>
                <w:szCs w:val="24"/>
                <w:lang w:eastAsia="en-US"/>
              </w:rPr>
              <w:t>a list of the words that followed the letter 'a'.</w:t>
            </w:r>
          </w:p>
          <w:p w14:paraId="7B5395B9" w14:textId="41EDD99E" w:rsidR="000A5AB6" w:rsidRPr="00604496" w:rsidRDefault="000A5AB6" w:rsidP="000A5AB6">
            <w:pPr>
              <w:shd w:val="clear" w:color="auto" w:fill="FFFFFF" w:themeFill="background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1826163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ITW2431_L</w:t>
            </w:r>
            <w:r w:rsidR="00170E5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9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4929A0CC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52219DD8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170E56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2.5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hour</w:t>
            </w:r>
            <w:r w:rsidR="00E068B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s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5871CB8D" w:rsidR="00EE6F98" w:rsidRDefault="00170E56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170E56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209AB412" wp14:editId="0542B14E">
                  <wp:extent cx="6762750" cy="60301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04419" cy="60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42D7BBF1" w14:textId="77777777" w:rsidR="000A5AB6" w:rsidRPr="000A5AB6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32A3092D" w14:textId="5EA0A610" w:rsidR="00EE6F98" w:rsidRPr="00170E56" w:rsidRDefault="00170E56" w:rsidP="00170E56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Regular expressions are still something I have yet to master but it will be worth the effort to learn. For this exercise I found the website Regex Tester </w:t>
            </w:r>
            <w:hyperlink r:id="rId10" w:history="1">
              <w:r w:rsidRPr="001A3505">
                <w:rPr>
                  <w:rStyle w:val="Hyperlink"/>
                  <w:rFonts w:cstheme="minorHAnsi"/>
                  <w:bCs/>
                  <w:sz w:val="24"/>
                  <w:szCs w:val="24"/>
                  <w:shd w:val="clear" w:color="auto" w:fill="FFFFFF"/>
                </w:rPr>
                <w:t>https://www.regextester.com</w:t>
              </w:r>
            </w:hyperlink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to be useful for playing with the regular expression on the test string until I got the desired results.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CE01019" w14:textId="77777777" w:rsidR="000A5AB6" w:rsidRDefault="000A5AB6" w:rsidP="000A5AB6">
      <w:pPr>
        <w:pStyle w:val="Copyright"/>
      </w:pPr>
    </w:p>
    <w:p w14:paraId="0D9941A8" w14:textId="1B643FEA" w:rsidR="000A5AB6" w:rsidRDefault="000A5AB6">
      <w:pPr>
        <w:rPr>
          <w:rFonts w:eastAsiaTheme="majorEastAsia" w:cstheme="majorBidi"/>
          <w:b/>
          <w:bCs/>
          <w:kern w:val="36"/>
          <w:sz w:val="28"/>
          <w:szCs w:val="28"/>
        </w:rPr>
      </w:pPr>
    </w:p>
    <w:sectPr w:rsidR="000A5AB6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03F5C8" w14:textId="77777777" w:rsidR="0060755E" w:rsidRDefault="0060755E">
      <w:r>
        <w:separator/>
      </w:r>
    </w:p>
  </w:endnote>
  <w:endnote w:type="continuationSeparator" w:id="0">
    <w:p w14:paraId="4C9231F4" w14:textId="77777777" w:rsidR="0060755E" w:rsidRDefault="006075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DC98" w14:textId="77777777" w:rsidR="0060755E" w:rsidRDefault="0060755E">
      <w:r>
        <w:separator/>
      </w:r>
    </w:p>
  </w:footnote>
  <w:footnote w:type="continuationSeparator" w:id="0">
    <w:p w14:paraId="572F20BC" w14:textId="77777777" w:rsidR="0060755E" w:rsidRDefault="006075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2771EF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12"/>
  </w:num>
  <w:num w:numId="6">
    <w:abstractNumId w:val="1"/>
  </w:num>
  <w:num w:numId="7">
    <w:abstractNumId w:val="8"/>
  </w:num>
  <w:num w:numId="8">
    <w:abstractNumId w:val="0"/>
  </w:num>
  <w:num w:numId="9">
    <w:abstractNumId w:val="7"/>
  </w:num>
  <w:num w:numId="10">
    <w:abstractNumId w:val="5"/>
  </w:num>
  <w:num w:numId="11">
    <w:abstractNumId w:val="10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873F6"/>
    <w:rsid w:val="00090915"/>
    <w:rsid w:val="0009244A"/>
    <w:rsid w:val="000A1F3A"/>
    <w:rsid w:val="000A5AB6"/>
    <w:rsid w:val="000B7A49"/>
    <w:rsid w:val="000D1740"/>
    <w:rsid w:val="000D25B1"/>
    <w:rsid w:val="000D641D"/>
    <w:rsid w:val="000D7B38"/>
    <w:rsid w:val="000E4841"/>
    <w:rsid w:val="000E5977"/>
    <w:rsid w:val="00115C8D"/>
    <w:rsid w:val="00146713"/>
    <w:rsid w:val="00150521"/>
    <w:rsid w:val="00162B66"/>
    <w:rsid w:val="00170E56"/>
    <w:rsid w:val="00173963"/>
    <w:rsid w:val="00194E3D"/>
    <w:rsid w:val="001957C1"/>
    <w:rsid w:val="001B2AB3"/>
    <w:rsid w:val="001B3240"/>
    <w:rsid w:val="001D3B39"/>
    <w:rsid w:val="001D638C"/>
    <w:rsid w:val="001E40FB"/>
    <w:rsid w:val="001E5833"/>
    <w:rsid w:val="001F6FA8"/>
    <w:rsid w:val="0020341B"/>
    <w:rsid w:val="00203612"/>
    <w:rsid w:val="00224313"/>
    <w:rsid w:val="002577A3"/>
    <w:rsid w:val="0027678B"/>
    <w:rsid w:val="002823CD"/>
    <w:rsid w:val="00297DBF"/>
    <w:rsid w:val="002A1592"/>
    <w:rsid w:val="002B37EE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7CB3"/>
    <w:rsid w:val="0035222D"/>
    <w:rsid w:val="003534C7"/>
    <w:rsid w:val="0036552F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6E71"/>
    <w:rsid w:val="00547E73"/>
    <w:rsid w:val="005519E8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55E"/>
    <w:rsid w:val="006077EC"/>
    <w:rsid w:val="00613E5B"/>
    <w:rsid w:val="006150D1"/>
    <w:rsid w:val="006417F1"/>
    <w:rsid w:val="00643258"/>
    <w:rsid w:val="006466D6"/>
    <w:rsid w:val="006470FF"/>
    <w:rsid w:val="0065699D"/>
    <w:rsid w:val="00657B6E"/>
    <w:rsid w:val="00670D2A"/>
    <w:rsid w:val="006905AE"/>
    <w:rsid w:val="006A379C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2F14"/>
    <w:rsid w:val="007E283E"/>
    <w:rsid w:val="007E4DAB"/>
    <w:rsid w:val="007E7163"/>
    <w:rsid w:val="007E774D"/>
    <w:rsid w:val="00810EA3"/>
    <w:rsid w:val="00823A80"/>
    <w:rsid w:val="00827072"/>
    <w:rsid w:val="00831E4A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E3F36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0559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3CF6"/>
    <w:rsid w:val="00CB506E"/>
    <w:rsid w:val="00CC1995"/>
    <w:rsid w:val="00CC7BE9"/>
    <w:rsid w:val="00CD54C9"/>
    <w:rsid w:val="00CE5E60"/>
    <w:rsid w:val="00CE7F36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755F"/>
    <w:rsid w:val="00DB2F6A"/>
    <w:rsid w:val="00DB5CFD"/>
    <w:rsid w:val="00DE49E4"/>
    <w:rsid w:val="00DF0D0C"/>
    <w:rsid w:val="00E008DA"/>
    <w:rsid w:val="00E05A09"/>
    <w:rsid w:val="00E068B6"/>
    <w:rsid w:val="00E12354"/>
    <w:rsid w:val="00E13D3E"/>
    <w:rsid w:val="00E143A3"/>
    <w:rsid w:val="00E20037"/>
    <w:rsid w:val="00E23051"/>
    <w:rsid w:val="00E246E7"/>
    <w:rsid w:val="00E44FDF"/>
    <w:rsid w:val="00E5749E"/>
    <w:rsid w:val="00E93F9F"/>
    <w:rsid w:val="00E95D51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00FF7A67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AB6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170E5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regextester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27</TotalTime>
  <Pages>2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7</cp:revision>
  <dcterms:created xsi:type="dcterms:W3CDTF">2022-02-28T21:03:00Z</dcterms:created>
  <dcterms:modified xsi:type="dcterms:W3CDTF">2022-03-17T20:16:00Z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