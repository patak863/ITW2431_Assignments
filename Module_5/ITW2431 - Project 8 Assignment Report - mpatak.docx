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2E7E84EE" w:rsidR="00EE6F98" w:rsidRDefault="00E86F9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B03554">
        <w:rPr>
          <w:b/>
          <w:sz w:val="48"/>
          <w:szCs w:val="48"/>
        </w:rPr>
        <w:t xml:space="preserve"> </w:t>
      </w:r>
      <w:r w:rsidR="00332C76">
        <w:rPr>
          <w:b/>
          <w:sz w:val="48"/>
          <w:szCs w:val="48"/>
        </w:rPr>
        <w:t>8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7122BD19" w:rsidR="00EE6F98" w:rsidRDefault="00EA1A04" w:rsidP="00B03554">
      <w:pPr>
        <w:jc w:val="center"/>
      </w:pPr>
      <w:r>
        <w:t xml:space="preserve">Report for </w:t>
      </w:r>
      <w:r w:rsidR="00E86F97">
        <w:rPr>
          <w:b/>
        </w:rPr>
        <w:t>Project</w:t>
      </w:r>
      <w:r w:rsidR="00B03554">
        <w:rPr>
          <w:b/>
        </w:rPr>
        <w:t xml:space="preserve"> </w:t>
      </w:r>
      <w:r w:rsidR="00332C76">
        <w:rPr>
          <w:b/>
        </w:rPr>
        <w:t>8</w:t>
      </w:r>
      <w:r>
        <w:t xml:space="preserve"> that is due on </w:t>
      </w:r>
      <w:r w:rsidR="00332C76">
        <w:t>Sunday, March 13,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36A9D7A0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332C76">
        <w:rPr>
          <w:b/>
          <w:bCs/>
          <w:sz w:val="36"/>
        </w:rPr>
        <w:t>Sunday, March 13,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27BD632C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332C76">
        <w:rPr>
          <w:kern w:val="36"/>
          <w:sz w:val="28"/>
        </w:rPr>
        <w:t xml:space="preserve"> </w:t>
      </w:r>
      <w:proofErr w:type="gramStart"/>
      <w:r w:rsidR="00332C76">
        <w:rPr>
          <w:kern w:val="36"/>
          <w:sz w:val="28"/>
        </w:rPr>
        <w:t>8</w:t>
      </w:r>
      <w:r w:rsidR="00B03554">
        <w:rPr>
          <w:kern w:val="36"/>
          <w:sz w:val="28"/>
        </w:rPr>
        <w:t xml:space="preserve"> </w:t>
      </w:r>
      <w:r>
        <w:rPr>
          <w:kern w:val="36"/>
          <w:sz w:val="28"/>
        </w:rPr>
        <w:t xml:space="preserve"> Prob</w:t>
      </w:r>
      <w:proofErr w:type="gramEnd"/>
      <w:r>
        <w:rPr>
          <w:kern w:val="36"/>
          <w:sz w:val="28"/>
        </w:rPr>
        <w:t xml:space="preserve">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 w:rsidTr="00435EA8">
        <w:tc>
          <w:tcPr>
            <w:tcW w:w="10790" w:type="dxa"/>
            <w:shd w:val="clear" w:color="auto" w:fill="FFFFFF" w:themeFill="background1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132F5AD2" w14:textId="77777777" w:rsidR="00332C76" w:rsidRDefault="00604496" w:rsidP="00332C7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332C76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E86F97" w:rsidRPr="00332C76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332C76"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read a text file of student grade data. The</w:t>
            </w:r>
            <w:r w:rsid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332C76"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program will use regular expressions to </w:t>
            </w:r>
          </w:p>
          <w:p w14:paraId="6889B0F7" w14:textId="2FB0E15A" w:rsidR="00332C76" w:rsidRDefault="00332C76" w:rsidP="00332C7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parse the data and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load it into a dictionary. The program will then output the contents of the </w:t>
            </w:r>
          </w:p>
          <w:p w14:paraId="07365C22" w14:textId="77777777" w:rsidR="00332C76" w:rsidRDefault="00332C76" w:rsidP="00332C7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dictionary, extract and output the list of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students, output the sum for exam 1, output the average </w:t>
            </w:r>
          </w:p>
          <w:p w14:paraId="56DFB74B" w14:textId="77777777" w:rsidR="00332C76" w:rsidRDefault="00332C76" w:rsidP="00332C7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for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exam 2, output each student and their class grade, the average grade for all students in the </w:t>
            </w:r>
          </w:p>
          <w:p w14:paraId="7180069B" w14:textId="6D1091A9" w:rsidR="00332C76" w:rsidRPr="00332C76" w:rsidRDefault="00332C76" w:rsidP="00332C7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class, and how many students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332C7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have a grade above the average.</w:t>
            </w:r>
          </w:p>
          <w:p w14:paraId="7B5395B9" w14:textId="578A698F" w:rsidR="00F575BA" w:rsidRPr="00650DFD" w:rsidRDefault="00F575BA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E6F98" w14:paraId="636B38B5" w14:textId="77777777" w:rsidTr="00435EA8">
        <w:tc>
          <w:tcPr>
            <w:tcW w:w="10790" w:type="dxa"/>
          </w:tcPr>
          <w:p w14:paraId="36AE9A89" w14:textId="31CD11E0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332C7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8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 w:rsidTr="00435EA8">
        <w:tc>
          <w:tcPr>
            <w:tcW w:w="10790" w:type="dxa"/>
          </w:tcPr>
          <w:p w14:paraId="236B67C6" w14:textId="6B75756E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650DF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332C7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student_data.txt</w:t>
            </w:r>
          </w:p>
        </w:tc>
      </w:tr>
      <w:tr w:rsidR="00EE6F98" w14:paraId="0F894F97" w14:textId="77777777" w:rsidTr="00435EA8">
        <w:tc>
          <w:tcPr>
            <w:tcW w:w="10790" w:type="dxa"/>
          </w:tcPr>
          <w:p w14:paraId="3A2744DB" w14:textId="2E68AAD0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332C76" w:rsidRPr="00332C7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332C7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</w:tbl>
    <w:p w14:paraId="267C22CA" w14:textId="77777777" w:rsidR="00435EA8" w:rsidRDefault="00435EA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4E0BB81D" w14:textId="77777777" w:rsidTr="00435EA8">
        <w:tc>
          <w:tcPr>
            <w:tcW w:w="10790" w:type="dxa"/>
          </w:tcPr>
          <w:p w14:paraId="21BF1904" w14:textId="11A5F386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lastRenderedPageBreak/>
              <w:t>The Output of Program Sample Run:</w:t>
            </w:r>
          </w:p>
          <w:p w14:paraId="3B2F7B08" w14:textId="53A9486B" w:rsidR="00EE6F98" w:rsidRDefault="00332C76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332C76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204C05D8" wp14:editId="118DBE93">
                  <wp:extent cx="6191250" cy="23486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664" cy="239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6718C958" w:rsidR="00EE6F98" w:rsidRDefault="00435EA8" w:rsidP="00435EA8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435EA8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3CF11B19" wp14:editId="0F2D8E74">
                  <wp:extent cx="4410075" cy="48845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195" cy="494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F98" w14:paraId="33A3D89E" w14:textId="77777777" w:rsidTr="00435EA8">
        <w:tc>
          <w:tcPr>
            <w:tcW w:w="10790" w:type="dxa"/>
          </w:tcPr>
          <w:p w14:paraId="1F552ED9" w14:textId="0BAAFA15" w:rsidR="006A717B" w:rsidRDefault="00EA1A04" w:rsidP="006A717B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7409D8D6" w14:textId="297A191A" w:rsidR="00EE6F98" w:rsidRDefault="00332C76" w:rsidP="006A717B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This was a challenging project. The regular expressions took some time to figure out. Because there were several different actions to perform on the data, I created separate functions to encapsulate the code for easier debugging. Also, you never know when you may need to reuse that functionality in another program. </w:t>
            </w:r>
          </w:p>
          <w:p w14:paraId="32A3092D" w14:textId="6C32CDB0" w:rsidR="00332C76" w:rsidRDefault="00332C76" w:rsidP="006A717B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5157994" w14:textId="09CA82AB" w:rsidR="00EE6F98" w:rsidRPr="00332C76" w:rsidRDefault="00EE6F98" w:rsidP="00332C76">
      <w:pPr>
        <w:spacing w:after="200" w:line="276" w:lineRule="auto"/>
        <w:rPr>
          <w:rFonts w:cstheme="minorHAnsi"/>
          <w:u w:val="single"/>
          <w:shd w:val="clear" w:color="auto" w:fill="FFFFFF"/>
        </w:rPr>
      </w:pPr>
    </w:p>
    <w:sectPr w:rsidR="00EE6F98" w:rsidRPr="00332C76" w:rsidSect="00EE6F9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4C43D" w14:textId="77777777" w:rsidR="00467786" w:rsidRDefault="00467786">
      <w:r>
        <w:separator/>
      </w:r>
    </w:p>
  </w:endnote>
  <w:endnote w:type="continuationSeparator" w:id="0">
    <w:p w14:paraId="2F9B1395" w14:textId="77777777" w:rsidR="00467786" w:rsidRDefault="0046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DE69" w14:textId="77777777" w:rsidR="00467786" w:rsidRDefault="00467786">
      <w:r>
        <w:separator/>
      </w:r>
    </w:p>
  </w:footnote>
  <w:footnote w:type="continuationSeparator" w:id="0">
    <w:p w14:paraId="1A09DAB9" w14:textId="77777777" w:rsidR="00467786" w:rsidRDefault="0046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71BF0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025A6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42E77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2090"/>
    <w:rsid w:val="00332C76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5EA8"/>
    <w:rsid w:val="004361B0"/>
    <w:rsid w:val="00436B7B"/>
    <w:rsid w:val="00437D83"/>
    <w:rsid w:val="0044070F"/>
    <w:rsid w:val="004526D8"/>
    <w:rsid w:val="004603A4"/>
    <w:rsid w:val="0046298D"/>
    <w:rsid w:val="00467786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02A2"/>
    <w:rsid w:val="00546E71"/>
    <w:rsid w:val="00547E73"/>
    <w:rsid w:val="005519E8"/>
    <w:rsid w:val="00553DD9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0DE0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0DFD"/>
    <w:rsid w:val="0065699D"/>
    <w:rsid w:val="00657B6E"/>
    <w:rsid w:val="00670D2A"/>
    <w:rsid w:val="006762AC"/>
    <w:rsid w:val="006A379C"/>
    <w:rsid w:val="006A717B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0E48"/>
    <w:rsid w:val="007C2F14"/>
    <w:rsid w:val="007E283E"/>
    <w:rsid w:val="007E4DAB"/>
    <w:rsid w:val="007E7163"/>
    <w:rsid w:val="007E774D"/>
    <w:rsid w:val="00810EA3"/>
    <w:rsid w:val="00811F35"/>
    <w:rsid w:val="00823A80"/>
    <w:rsid w:val="00827072"/>
    <w:rsid w:val="00831E4A"/>
    <w:rsid w:val="00831F70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3956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328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0EEC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02601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68F6"/>
    <w:rsid w:val="00DA755F"/>
    <w:rsid w:val="00DB2F6A"/>
    <w:rsid w:val="00DB5CFD"/>
    <w:rsid w:val="00DE49E4"/>
    <w:rsid w:val="00DF0D0C"/>
    <w:rsid w:val="00E008DA"/>
    <w:rsid w:val="00E05A09"/>
    <w:rsid w:val="00E12354"/>
    <w:rsid w:val="00E13D3E"/>
    <w:rsid w:val="00E143A3"/>
    <w:rsid w:val="00E20037"/>
    <w:rsid w:val="00E23051"/>
    <w:rsid w:val="00E246E7"/>
    <w:rsid w:val="00E344CA"/>
    <w:rsid w:val="00E44FDF"/>
    <w:rsid w:val="00E5749E"/>
    <w:rsid w:val="00E57CC9"/>
    <w:rsid w:val="00E86F97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575BA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36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MIKE</cp:lastModifiedBy>
  <cp:revision>4</cp:revision>
  <dcterms:created xsi:type="dcterms:W3CDTF">2022-02-27T13:44:00Z</dcterms:created>
  <dcterms:modified xsi:type="dcterms:W3CDTF">2022-03-13T14:16:00Z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