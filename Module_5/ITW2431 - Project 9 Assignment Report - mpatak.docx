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3C1F05C9" w:rsidR="00EE6F98" w:rsidRDefault="00E86F97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B03554">
        <w:rPr>
          <w:b/>
          <w:sz w:val="48"/>
          <w:szCs w:val="48"/>
        </w:rPr>
        <w:t xml:space="preserve"> </w:t>
      </w:r>
      <w:r w:rsidR="0061640D">
        <w:rPr>
          <w:b/>
          <w:sz w:val="48"/>
          <w:szCs w:val="48"/>
        </w:rPr>
        <w:t>9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50700578" w:rsidR="00EE6F98" w:rsidRDefault="00EA1A04" w:rsidP="00B03554">
      <w:pPr>
        <w:jc w:val="center"/>
      </w:pPr>
      <w:r>
        <w:t xml:space="preserve">Report for </w:t>
      </w:r>
      <w:r w:rsidR="00E86F97">
        <w:rPr>
          <w:b/>
        </w:rPr>
        <w:t>Project</w:t>
      </w:r>
      <w:r w:rsidR="00B03554">
        <w:rPr>
          <w:b/>
        </w:rPr>
        <w:t xml:space="preserve"> </w:t>
      </w:r>
      <w:r w:rsidR="0061640D">
        <w:rPr>
          <w:b/>
        </w:rPr>
        <w:t>9</w:t>
      </w:r>
      <w:r>
        <w:t xml:space="preserve"> that is due on </w:t>
      </w:r>
      <w:r w:rsidR="00E86F97">
        <w:t xml:space="preserve">Sunday, </w:t>
      </w:r>
      <w:r w:rsidR="00C405F8">
        <w:t>March</w:t>
      </w:r>
      <w:r w:rsidR="006A717B">
        <w:t xml:space="preserve"> </w:t>
      </w:r>
      <w:r w:rsidR="0061640D">
        <w:t>20</w:t>
      </w:r>
      <w:r w:rsidR="00B03554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4D97A4FD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E86F97">
        <w:rPr>
          <w:b/>
          <w:bCs/>
          <w:sz w:val="36"/>
        </w:rPr>
        <w:t>Sunday</w:t>
      </w:r>
      <w:r>
        <w:rPr>
          <w:b/>
          <w:bCs/>
          <w:sz w:val="36"/>
        </w:rPr>
        <w:t xml:space="preserve">, </w:t>
      </w:r>
      <w:r w:rsidR="00C405F8">
        <w:rPr>
          <w:b/>
          <w:bCs/>
          <w:sz w:val="36"/>
        </w:rPr>
        <w:t xml:space="preserve">March </w:t>
      </w:r>
      <w:r w:rsidR="0061640D">
        <w:rPr>
          <w:b/>
          <w:bCs/>
          <w:sz w:val="36"/>
        </w:rPr>
        <w:t>20</w:t>
      </w:r>
      <w:r w:rsidR="00B03554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3F9C6A59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</w:t>
      </w:r>
      <w:r w:rsidR="00E86F97">
        <w:rPr>
          <w:kern w:val="36"/>
          <w:sz w:val="28"/>
        </w:rPr>
        <w:t>Project</w:t>
      </w:r>
      <w:r w:rsidR="00B03554">
        <w:rPr>
          <w:kern w:val="36"/>
          <w:sz w:val="28"/>
        </w:rPr>
        <w:t xml:space="preserve"> </w:t>
      </w:r>
      <w:r w:rsidR="0061640D">
        <w:rPr>
          <w:kern w:val="36"/>
          <w:sz w:val="28"/>
        </w:rPr>
        <w:t>9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 w:rsidTr="00E86F97">
        <w:tc>
          <w:tcPr>
            <w:tcW w:w="11016" w:type="dxa"/>
            <w:shd w:val="clear" w:color="auto" w:fill="FFFFFF" w:themeFill="background1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428B397E" w14:textId="77777777" w:rsidR="0061640D" w:rsidRDefault="00604496" w:rsidP="0061640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61640D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E86F97" w:rsidRPr="0061640D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61640D" w:rsidRP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 read a data file and load the data into a</w:t>
            </w:r>
            <w:r w:rsid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61640D" w:rsidRP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dictionary and output the dictionary </w:t>
            </w:r>
          </w:p>
          <w:p w14:paraId="43E36182" w14:textId="77777777" w:rsidR="0061640D" w:rsidRDefault="0061640D" w:rsidP="0061640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contents. The program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will then retrieve the number of key:value pairs and output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the number. </w:t>
            </w:r>
          </w:p>
          <w:p w14:paraId="5C88ABB6" w14:textId="585E8756" w:rsidR="0061640D" w:rsidRDefault="0061640D" w:rsidP="0061640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 then prompt the user for input of a provider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’</w:t>
            </w:r>
            <w:r w:rsidRP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s name and if the name is in the </w:t>
            </w:r>
          </w:p>
          <w:p w14:paraId="3A977496" w14:textId="77777777" w:rsidR="0061640D" w:rsidRDefault="0061640D" w:rsidP="0061640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dictionary the program will output the providers address and phone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number. If the providers </w:t>
            </w:r>
          </w:p>
          <w:p w14:paraId="7C9A5F9F" w14:textId="5BDF2336" w:rsidR="0061640D" w:rsidRPr="0061640D" w:rsidRDefault="0061640D" w:rsidP="0061640D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name is not found the user will be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61640D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prompted to correct the name and enter again.</w:t>
            </w:r>
          </w:p>
          <w:p w14:paraId="7B5395B9" w14:textId="495356F7" w:rsidR="00C32EC9" w:rsidRPr="00650DFD" w:rsidRDefault="00C32EC9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54ECE2C5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797C0E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7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5119AC50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650DF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61640D" w:rsidRPr="0061640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ClinicInfo.txt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774FBF8D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61640D" w:rsidRPr="0061640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4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 w:rsidR="0061640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582B6A39" w:rsidR="00EE6F98" w:rsidRDefault="0061640D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61640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1496EFD7" wp14:editId="641DCE8B">
                  <wp:extent cx="6758564" cy="276225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9214" cy="276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1F552ED9" w14:textId="0BAAFA15" w:rsidR="006A717B" w:rsidRDefault="00EA1A04" w:rsidP="006A717B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573D4482" w14:textId="5F09C6C5" w:rsidR="00EE6F98" w:rsidRDefault="0061640D" w:rsidP="006A717B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This was a challenging program to write because it brought in many different things. The program had to read from a file, use regular expressions to parse the file data, load the file data into a dictionary, and perform a lookup of data in the dictionary.</w:t>
            </w:r>
          </w:p>
          <w:p w14:paraId="32A3092D" w14:textId="2F1F1A36" w:rsidR="00C32EC9" w:rsidRDefault="00C32EC9" w:rsidP="006A717B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sectPr w:rsidR="00EE6F98" w:rsidSect="00EE6F98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5D384" w14:textId="77777777" w:rsidR="00C40841" w:rsidRDefault="00C40841">
      <w:r>
        <w:separator/>
      </w:r>
    </w:p>
  </w:endnote>
  <w:endnote w:type="continuationSeparator" w:id="0">
    <w:p w14:paraId="1D13C086" w14:textId="77777777" w:rsidR="00C40841" w:rsidRDefault="00C40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9C9DE" w14:textId="77777777" w:rsidR="00C40841" w:rsidRDefault="00C40841">
      <w:r>
        <w:separator/>
      </w:r>
    </w:p>
  </w:footnote>
  <w:footnote w:type="continuationSeparator" w:id="0">
    <w:p w14:paraId="6490B208" w14:textId="77777777" w:rsidR="00C40841" w:rsidRDefault="00C40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71BF0"/>
    <w:rsid w:val="000873F6"/>
    <w:rsid w:val="00090915"/>
    <w:rsid w:val="0009244A"/>
    <w:rsid w:val="00097702"/>
    <w:rsid w:val="000A1F3A"/>
    <w:rsid w:val="000B7A49"/>
    <w:rsid w:val="000D1740"/>
    <w:rsid w:val="000D25B1"/>
    <w:rsid w:val="000D641D"/>
    <w:rsid w:val="000D7B38"/>
    <w:rsid w:val="000E4841"/>
    <w:rsid w:val="000E5977"/>
    <w:rsid w:val="001025A6"/>
    <w:rsid w:val="00115C8D"/>
    <w:rsid w:val="00146713"/>
    <w:rsid w:val="00150521"/>
    <w:rsid w:val="00162B66"/>
    <w:rsid w:val="00173963"/>
    <w:rsid w:val="00194E3D"/>
    <w:rsid w:val="001957C1"/>
    <w:rsid w:val="001B2AB3"/>
    <w:rsid w:val="001D3B39"/>
    <w:rsid w:val="001D638C"/>
    <w:rsid w:val="001E40FB"/>
    <w:rsid w:val="001E5833"/>
    <w:rsid w:val="001F6FA8"/>
    <w:rsid w:val="0020341B"/>
    <w:rsid w:val="00203612"/>
    <w:rsid w:val="00224313"/>
    <w:rsid w:val="00242E77"/>
    <w:rsid w:val="002577A3"/>
    <w:rsid w:val="0027678B"/>
    <w:rsid w:val="002823CD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2090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36B5"/>
    <w:rsid w:val="005276BB"/>
    <w:rsid w:val="005352DA"/>
    <w:rsid w:val="00536A75"/>
    <w:rsid w:val="005402A2"/>
    <w:rsid w:val="00546E71"/>
    <w:rsid w:val="00547E73"/>
    <w:rsid w:val="005519E8"/>
    <w:rsid w:val="00553DD9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0DE0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1640D"/>
    <w:rsid w:val="006417F1"/>
    <w:rsid w:val="00643258"/>
    <w:rsid w:val="006466D6"/>
    <w:rsid w:val="006470FF"/>
    <w:rsid w:val="00650DFD"/>
    <w:rsid w:val="0065699D"/>
    <w:rsid w:val="00657B6E"/>
    <w:rsid w:val="00670D2A"/>
    <w:rsid w:val="006762AC"/>
    <w:rsid w:val="006A379C"/>
    <w:rsid w:val="006A717B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97C0E"/>
    <w:rsid w:val="007B355F"/>
    <w:rsid w:val="007B6138"/>
    <w:rsid w:val="007C0E48"/>
    <w:rsid w:val="007C2F14"/>
    <w:rsid w:val="007E283E"/>
    <w:rsid w:val="007E4DAB"/>
    <w:rsid w:val="007E7163"/>
    <w:rsid w:val="007E774D"/>
    <w:rsid w:val="00810EA3"/>
    <w:rsid w:val="00811F35"/>
    <w:rsid w:val="00823A80"/>
    <w:rsid w:val="00827072"/>
    <w:rsid w:val="00831E4A"/>
    <w:rsid w:val="00831F70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3956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328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2EC9"/>
    <w:rsid w:val="00C36B96"/>
    <w:rsid w:val="00C405F8"/>
    <w:rsid w:val="00C40841"/>
    <w:rsid w:val="00C40EEC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02601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68F6"/>
    <w:rsid w:val="00DA755F"/>
    <w:rsid w:val="00DB2F6A"/>
    <w:rsid w:val="00DB5CFD"/>
    <w:rsid w:val="00DE49E4"/>
    <w:rsid w:val="00DF0D0C"/>
    <w:rsid w:val="00E008DA"/>
    <w:rsid w:val="00E05A09"/>
    <w:rsid w:val="00E06D18"/>
    <w:rsid w:val="00E12354"/>
    <w:rsid w:val="00E13D3E"/>
    <w:rsid w:val="00E143A3"/>
    <w:rsid w:val="00E20037"/>
    <w:rsid w:val="00E23051"/>
    <w:rsid w:val="00E246E7"/>
    <w:rsid w:val="00E344CA"/>
    <w:rsid w:val="00E44FDF"/>
    <w:rsid w:val="00E5749E"/>
    <w:rsid w:val="00E57CC9"/>
    <w:rsid w:val="00E86F97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575BA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65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5</cp:revision>
  <dcterms:created xsi:type="dcterms:W3CDTF">2022-03-04T14:42:00Z</dcterms:created>
  <dcterms:modified xsi:type="dcterms:W3CDTF">2022-03-20T16:19:00Z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