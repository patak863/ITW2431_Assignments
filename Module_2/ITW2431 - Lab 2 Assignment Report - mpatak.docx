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5D7B945B" w:rsidR="00EE6F98" w:rsidRDefault="00B03554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 2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69D8C380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>Lab 2</w:t>
      </w:r>
      <w:r>
        <w:t xml:space="preserve"> that is due on </w:t>
      </w:r>
      <w:r w:rsidR="00B03554">
        <w:t>Thursday</w:t>
      </w:r>
      <w:r>
        <w:t xml:space="preserve">, </w:t>
      </w:r>
      <w:r w:rsidR="00B03554">
        <w:t>January 27,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4EF725C2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B03554">
        <w:rPr>
          <w:b/>
          <w:bCs/>
          <w:sz w:val="36"/>
        </w:rPr>
        <w:t>January 27,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2BB7DF3E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Lab 2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A2ABFD5" w14:textId="77777777" w:rsidR="00604496" w:rsidRDefault="00604496" w:rsidP="006044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604496">
              <w:rPr>
                <w:rFonts w:eastAsia="Times New Roman" w:cstheme="minorHAnsi"/>
              </w:rPr>
              <w:t>The program will have two functions that will modify a list</w:t>
            </w:r>
            <w:r w:rsidRPr="00604496">
              <w:rPr>
                <w:rFonts w:eastAsia="Times New Roman" w:cstheme="minorHAnsi"/>
              </w:rPr>
              <w:t xml:space="preserve"> </w:t>
            </w:r>
            <w:r w:rsidRPr="00604496">
              <w:rPr>
                <w:rFonts w:eastAsia="Times New Roman" w:cstheme="minorHAnsi"/>
              </w:rPr>
              <w:t>elements. The first function 'chop</w:t>
            </w:r>
            <w:r w:rsidRPr="00604496">
              <w:rPr>
                <w:rFonts w:eastAsia="Times New Roman" w:cstheme="minorHAnsi"/>
              </w:rPr>
              <w:t>(alist)</w:t>
            </w:r>
            <w:r w:rsidRPr="00604496">
              <w:rPr>
                <w:rFonts w:eastAsia="Times New Roman" w:cstheme="minorHAnsi"/>
              </w:rPr>
              <w:t xml:space="preserve">' </w:t>
            </w:r>
          </w:p>
          <w:p w14:paraId="40497A1B" w14:textId="77777777" w:rsidR="00604496" w:rsidRDefault="00604496" w:rsidP="006044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</w:t>
            </w:r>
            <w:r w:rsidRPr="00604496">
              <w:rPr>
                <w:rFonts w:eastAsia="Times New Roman" w:cstheme="minorHAnsi"/>
              </w:rPr>
              <w:t>removes the first and</w:t>
            </w:r>
            <w:r w:rsidRPr="00604496">
              <w:rPr>
                <w:rFonts w:eastAsia="Times New Roman" w:cstheme="minorHAnsi"/>
              </w:rPr>
              <w:t xml:space="preserve"> </w:t>
            </w:r>
            <w:r w:rsidRPr="00604496">
              <w:rPr>
                <w:rFonts w:eastAsia="Times New Roman" w:cstheme="minorHAnsi"/>
              </w:rPr>
              <w:t>last elements from the list and</w:t>
            </w:r>
            <w:r>
              <w:rPr>
                <w:rFonts w:eastAsia="Times New Roman" w:cstheme="minorHAnsi"/>
              </w:rPr>
              <w:t xml:space="preserve"> </w:t>
            </w:r>
            <w:r w:rsidRPr="00604496">
              <w:rPr>
                <w:rFonts w:eastAsia="Times New Roman" w:cstheme="minorHAnsi"/>
              </w:rPr>
              <w:t xml:space="preserve">returns the value of None. The second function </w:t>
            </w:r>
          </w:p>
          <w:p w14:paraId="4E3D8D72" w14:textId="77777777" w:rsidR="00604496" w:rsidRDefault="00604496" w:rsidP="006044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</w:t>
            </w:r>
            <w:r w:rsidRPr="00604496">
              <w:rPr>
                <w:rFonts w:eastAsia="Times New Roman" w:cstheme="minorHAnsi"/>
              </w:rPr>
              <w:t>'middle' will return a list the contains</w:t>
            </w:r>
            <w:r w:rsidRPr="00604496">
              <w:rPr>
                <w:rFonts w:eastAsia="Times New Roman" w:cstheme="minorHAnsi"/>
              </w:rPr>
              <w:t xml:space="preserve"> a</w:t>
            </w:r>
            <w:r w:rsidRPr="00604496">
              <w:rPr>
                <w:rFonts w:eastAsia="Times New Roman" w:cstheme="minorHAnsi"/>
              </w:rPr>
              <w:t>ll but the first and last elements. The output will show</w:t>
            </w:r>
            <w:r w:rsidRPr="00604496">
              <w:rPr>
                <w:rFonts w:eastAsia="Times New Roman" w:cstheme="minorHAnsi"/>
              </w:rPr>
              <w:t xml:space="preserve"> </w:t>
            </w:r>
            <w:r w:rsidRPr="00604496">
              <w:rPr>
                <w:rFonts w:eastAsia="Times New Roman" w:cstheme="minorHAnsi"/>
              </w:rPr>
              <w:t xml:space="preserve">the </w:t>
            </w:r>
          </w:p>
          <w:p w14:paraId="7B5395B9" w14:textId="3278720E" w:rsidR="00604496" w:rsidRPr="00604496" w:rsidRDefault="00604496" w:rsidP="006044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eastAsia="Times New Roman" w:cstheme="minorHAnsi"/>
              </w:rPr>
              <w:t xml:space="preserve">              </w:t>
            </w:r>
            <w:r w:rsidRPr="00604496">
              <w:rPr>
                <w:rFonts w:eastAsia="Times New Roman" w:cstheme="minorHAnsi"/>
              </w:rPr>
              <w:t>original list and the output of the 'chop' and 'middle'</w:t>
            </w:r>
            <w:r w:rsidRPr="00604496">
              <w:rPr>
                <w:rFonts w:eastAsia="Times New Roman" w:cstheme="minorHAnsi"/>
              </w:rPr>
              <w:t xml:space="preserve"> funct</w:t>
            </w:r>
            <w:r w:rsidRPr="00604496">
              <w:rPr>
                <w:rFonts w:eastAsia="Times New Roman" w:cstheme="minorHAnsi"/>
              </w:rPr>
              <w:t>ions on the list.</w:t>
            </w:r>
          </w:p>
        </w:tc>
      </w:tr>
      <w:tr w:rsidR="00EE6F98" w14:paraId="636B38B5" w14:textId="77777777">
        <w:tc>
          <w:tcPr>
            <w:tcW w:w="11016" w:type="dxa"/>
          </w:tcPr>
          <w:p w14:paraId="36AE9A89" w14:textId="353DB84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ITW2431_L2_P1_mpatak.py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690DEF1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0FA60834" w:rsidR="00EE6F98" w:rsidRDefault="00A84073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A84073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F957593" wp14:editId="53CC7B91">
                  <wp:extent cx="6306430" cy="1448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32A3092D" w14:textId="1E52561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  <w:r w:rsidR="00604496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This problem was good for using two different methods to modify the list of </w:t>
            </w:r>
            <w:r w:rsidR="00A84073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elements. The first I used was the list.pop() function and the second was list splicing to modify the list.</w:t>
            </w:r>
            <w:r w:rsidR="00A84073">
              <w:rPr>
                <w:rFonts w:cstheme="minorHAnsi"/>
                <w:b/>
                <w:color w:val="303030"/>
                <w:shd w:val="clear" w:color="auto" w:fill="FFFFFF"/>
              </w:rPr>
              <w:t xml:space="preserve"> 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77777777" w:rsidR="00EE6F98" w:rsidRDefault="00EA1A04">
      <w:pPr>
        <w:spacing w:after="200" w:line="276" w:lineRule="auto"/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12469DF3" w14:textId="68D6EFFA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2 –</w:t>
      </w:r>
      <w:r w:rsidR="00B03554">
        <w:rPr>
          <w:kern w:val="36"/>
          <w:sz w:val="28"/>
        </w:rPr>
        <w:t xml:space="preserve"> Lab 2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21122478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53C03A3F" w14:textId="77777777" w:rsidR="00A84073" w:rsidRDefault="00A84073" w:rsidP="00A84073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A84073">
              <w:rPr>
                <w:rFonts w:eastAsia="Times New Roman" w:cstheme="minorHAnsi"/>
              </w:rPr>
              <w:t>The program shall have a function 'sum(alist)' that takes</w:t>
            </w:r>
            <w:r>
              <w:rPr>
                <w:rFonts w:eastAsia="Times New Roman" w:cstheme="minorHAnsi"/>
              </w:rPr>
              <w:t xml:space="preserve"> </w:t>
            </w:r>
            <w:r w:rsidRPr="00A84073">
              <w:rPr>
                <w:rFonts w:eastAsia="Times New Roman" w:cstheme="minorHAnsi"/>
              </w:rPr>
              <w:t xml:space="preserve">a list that contains a set of numbers as a </w:t>
            </w:r>
          </w:p>
          <w:p w14:paraId="5074466F" w14:textId="77777777" w:rsidR="00A84073" w:rsidRDefault="00A84073" w:rsidP="00A84073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A84073">
              <w:rPr>
                <w:rFonts w:eastAsia="Times New Roman" w:cstheme="minorHAnsi"/>
              </w:rPr>
              <w:t>parameter and</w:t>
            </w:r>
            <w:r>
              <w:rPr>
                <w:rFonts w:eastAsia="Times New Roman" w:cstheme="minorHAnsi"/>
              </w:rPr>
              <w:t xml:space="preserve"> </w:t>
            </w:r>
            <w:r w:rsidRPr="00A84073">
              <w:rPr>
                <w:rFonts w:eastAsia="Times New Roman" w:cstheme="minorHAnsi"/>
              </w:rPr>
              <w:t>returns the sum of all the numbers. The output will show</w:t>
            </w:r>
            <w:r>
              <w:rPr>
                <w:rFonts w:eastAsia="Times New Roman" w:cstheme="minorHAnsi"/>
              </w:rPr>
              <w:t xml:space="preserve"> </w:t>
            </w:r>
            <w:r w:rsidRPr="00A84073">
              <w:rPr>
                <w:rFonts w:eastAsia="Times New Roman" w:cstheme="minorHAnsi"/>
              </w:rPr>
              <w:t>the original list and the</w:t>
            </w:r>
          </w:p>
          <w:p w14:paraId="63115E26" w14:textId="6C3970F5" w:rsidR="00A84073" w:rsidRPr="00A84073" w:rsidRDefault="00A84073" w:rsidP="00A84073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</w:t>
            </w:r>
            <w:r w:rsidRPr="00A84073">
              <w:rPr>
                <w:rFonts w:eastAsia="Times New Roman" w:cstheme="minorHAnsi"/>
              </w:rPr>
              <w:t xml:space="preserve"> sum of all the numbers in the list.</w:t>
            </w:r>
          </w:p>
        </w:tc>
      </w:tr>
      <w:tr w:rsidR="00EE6F98" w14:paraId="167A22DF" w14:textId="77777777">
        <w:tc>
          <w:tcPr>
            <w:tcW w:w="11016" w:type="dxa"/>
          </w:tcPr>
          <w:p w14:paraId="6FF14893" w14:textId="719DAF4E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ITW2431_L2_P2_mpatak.py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2CD71FF1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0922B4A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0A9F32" w14:textId="4FA5B4E2" w:rsidR="00EE6F98" w:rsidRDefault="00B5166D" w:rsidP="00B5166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B5166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231916DA" wp14:editId="148E5E06">
                  <wp:extent cx="4667901" cy="5144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38E1B5DC" w14:textId="48AA3B91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br w:type="page"/>
            </w:r>
            <w:r w:rsidR="00B5166D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found this problem to be easy. I leaned on previous experience executing the logic for summing a list of numbers.</w:t>
            </w: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p w14:paraId="10830199" w14:textId="792BDD8B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3 – </w:t>
      </w:r>
      <w:r w:rsidR="00B03554">
        <w:rPr>
          <w:kern w:val="36"/>
          <w:sz w:val="28"/>
        </w:rPr>
        <w:t>Lab 2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3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0CE0F61E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3D16413E" w14:textId="77777777">
        <w:tc>
          <w:tcPr>
            <w:tcW w:w="11016" w:type="dxa"/>
          </w:tcPr>
          <w:p w14:paraId="554DBDF4" w14:textId="77777777" w:rsidR="00EE6F98" w:rsidRDefault="00EA1A04">
            <w:pPr>
              <w:pStyle w:val="Copyright"/>
              <w:numPr>
                <w:ilvl w:val="0"/>
                <w:numId w:val="10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2977390E" w14:textId="77777777" w:rsidR="002823CD" w:rsidRDefault="002823CD" w:rsidP="002823C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2823CD">
              <w:rPr>
                <w:rFonts w:eastAsia="Times New Roman" w:cstheme="minorHAnsi"/>
              </w:rPr>
              <w:t>The program has a function 'max(alist)' that takes a list</w:t>
            </w:r>
            <w:r>
              <w:rPr>
                <w:rFonts w:eastAsia="Times New Roman" w:cstheme="minorHAnsi"/>
              </w:rPr>
              <w:t xml:space="preserve"> </w:t>
            </w:r>
            <w:r w:rsidRPr="002823CD">
              <w:rPr>
                <w:rFonts w:eastAsia="Times New Roman" w:cstheme="minorHAnsi"/>
              </w:rPr>
              <w:t xml:space="preserve">that contains a set of numbers as a </w:t>
            </w:r>
          </w:p>
          <w:p w14:paraId="362ABE10" w14:textId="77777777" w:rsidR="002823CD" w:rsidRDefault="002823CD" w:rsidP="002823C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2823CD">
              <w:rPr>
                <w:rFonts w:eastAsia="Times New Roman" w:cstheme="minorHAnsi"/>
              </w:rPr>
              <w:t>parameter and returns</w:t>
            </w:r>
            <w:r>
              <w:rPr>
                <w:rFonts w:eastAsia="Times New Roman" w:cstheme="minorHAnsi"/>
              </w:rPr>
              <w:t xml:space="preserve"> </w:t>
            </w:r>
            <w:r w:rsidRPr="002823CD">
              <w:rPr>
                <w:rFonts w:eastAsia="Times New Roman" w:cstheme="minorHAnsi"/>
              </w:rPr>
              <w:t>the max of all the numbers. The output will show the</w:t>
            </w:r>
            <w:r>
              <w:rPr>
                <w:rFonts w:eastAsia="Times New Roman" w:cstheme="minorHAnsi"/>
              </w:rPr>
              <w:t xml:space="preserve"> </w:t>
            </w:r>
            <w:r w:rsidRPr="002823CD">
              <w:rPr>
                <w:rFonts w:eastAsia="Times New Roman" w:cstheme="minorHAnsi"/>
              </w:rPr>
              <w:t>original list and the</w:t>
            </w:r>
          </w:p>
          <w:p w14:paraId="2D4EA4D5" w14:textId="123C2410" w:rsidR="00B5166D" w:rsidRPr="002823CD" w:rsidRDefault="002823CD" w:rsidP="002823C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</w:t>
            </w:r>
            <w:r w:rsidRPr="002823CD">
              <w:rPr>
                <w:rFonts w:eastAsia="Times New Roman" w:cstheme="minorHAnsi"/>
              </w:rPr>
              <w:t xml:space="preserve"> output of the 'max(alist)' the max</w:t>
            </w:r>
            <w:r>
              <w:rPr>
                <w:rFonts w:eastAsia="Times New Roman" w:cstheme="minorHAnsi"/>
              </w:rPr>
              <w:t xml:space="preserve"> </w:t>
            </w:r>
            <w:r w:rsidRPr="002823CD">
              <w:rPr>
                <w:rFonts w:eastAsia="Times New Roman" w:cstheme="minorHAnsi"/>
              </w:rPr>
              <w:t>number from the list.</w:t>
            </w:r>
          </w:p>
        </w:tc>
      </w:tr>
      <w:tr w:rsidR="00EE6F98" w14:paraId="1D0294D5" w14:textId="77777777">
        <w:tc>
          <w:tcPr>
            <w:tcW w:w="11016" w:type="dxa"/>
          </w:tcPr>
          <w:p w14:paraId="19D1B467" w14:textId="5715A63C" w:rsidR="00EE6F98" w:rsidRDefault="00EA1A04">
            <w:pPr>
              <w:pStyle w:val="Copyright"/>
              <w:numPr>
                <w:ilvl w:val="0"/>
                <w:numId w:val="10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2823C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2823C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ITW2431_L2_P3_mpatak.py</w:t>
            </w:r>
          </w:p>
        </w:tc>
      </w:tr>
      <w:tr w:rsidR="00EE6F98" w14:paraId="376B7757" w14:textId="77777777">
        <w:tc>
          <w:tcPr>
            <w:tcW w:w="11016" w:type="dxa"/>
          </w:tcPr>
          <w:p w14:paraId="071478D0" w14:textId="6DEF14FA" w:rsidR="00EE6F98" w:rsidRDefault="00EA1A04">
            <w:pPr>
              <w:pStyle w:val="Copyright"/>
              <w:numPr>
                <w:ilvl w:val="0"/>
                <w:numId w:val="10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2823C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6BA70D49" w14:textId="77777777">
        <w:tc>
          <w:tcPr>
            <w:tcW w:w="11016" w:type="dxa"/>
          </w:tcPr>
          <w:p w14:paraId="30CE0BCA" w14:textId="24D0CBEC" w:rsidR="00EE6F98" w:rsidRDefault="00EA1A04">
            <w:pPr>
              <w:pStyle w:val="Copyright"/>
              <w:numPr>
                <w:ilvl w:val="0"/>
                <w:numId w:val="10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604496" w:rsidRPr="002823C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228EDFD6" w14:textId="77777777">
        <w:tc>
          <w:tcPr>
            <w:tcW w:w="11016" w:type="dxa"/>
          </w:tcPr>
          <w:p w14:paraId="02B59F9C" w14:textId="77777777" w:rsidR="00EE6F98" w:rsidRDefault="00EA1A04">
            <w:pPr>
              <w:pStyle w:val="Copyright"/>
              <w:numPr>
                <w:ilvl w:val="0"/>
                <w:numId w:val="10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0CB8E157" w14:textId="0D634C2C" w:rsidR="00EE6F98" w:rsidRDefault="002823CD" w:rsidP="002823C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2823C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56DF6BF" wp14:editId="569FD128">
                  <wp:extent cx="4906060" cy="533474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98CE4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1FA73417" w14:textId="77777777">
        <w:tc>
          <w:tcPr>
            <w:tcW w:w="11016" w:type="dxa"/>
          </w:tcPr>
          <w:p w14:paraId="5E2DD73D" w14:textId="0069C56F" w:rsidR="00EE6F98" w:rsidRDefault="00EA1A04">
            <w:pPr>
              <w:pStyle w:val="Copyright"/>
              <w:numPr>
                <w:ilvl w:val="0"/>
                <w:numId w:val="10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  <w:r w:rsidR="002823CD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br w:type="page"/>
            </w:r>
            <w:r w:rsidR="002823C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Similar to Lab 2 Problem 2 </w:t>
            </w:r>
            <w:r w:rsidR="002823CD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I leaned on previous experience executing the logic for </w:t>
            </w:r>
            <w:r w:rsidR="002823C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find the max number from</w:t>
            </w:r>
            <w:r w:rsidR="002823CD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a list of numbers.</w:t>
            </w:r>
          </w:p>
        </w:tc>
      </w:tr>
    </w:tbl>
    <w:p w14:paraId="6C8607F5" w14:textId="77777777" w:rsidR="00EE6F98" w:rsidRDefault="00EE6F98"/>
    <w:p w14:paraId="6CEC2548" w14:textId="77777777" w:rsidR="00EE6F98" w:rsidRDefault="00EA1A04">
      <w:pPr>
        <w:spacing w:after="200" w:line="276" w:lineRule="auto"/>
      </w:pPr>
      <w:r>
        <w:br w:type="page"/>
      </w:r>
    </w:p>
    <w:p w14:paraId="3A5F2EEC" w14:textId="77777777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4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7097DFA2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6807ACA0" w14:textId="77777777">
        <w:tc>
          <w:tcPr>
            <w:tcW w:w="11016" w:type="dxa"/>
          </w:tcPr>
          <w:p w14:paraId="0D6B4A22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E6F98" w14:paraId="1FF6EE14" w14:textId="77777777">
        <w:tc>
          <w:tcPr>
            <w:tcW w:w="11016" w:type="dxa"/>
          </w:tcPr>
          <w:p w14:paraId="097671C3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E6F98" w14:paraId="3FFC0EDF" w14:textId="77777777">
        <w:tc>
          <w:tcPr>
            <w:tcW w:w="11016" w:type="dxa"/>
          </w:tcPr>
          <w:p w14:paraId="5F183D7F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E6F98" w14:paraId="1FA73F7B" w14:textId="77777777">
        <w:tc>
          <w:tcPr>
            <w:tcW w:w="11016" w:type="dxa"/>
          </w:tcPr>
          <w:p w14:paraId="43D363C4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E6F98" w14:paraId="20772290" w14:textId="77777777">
        <w:tc>
          <w:tcPr>
            <w:tcW w:w="11016" w:type="dxa"/>
          </w:tcPr>
          <w:p w14:paraId="6E3B0D06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6A6F99F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56734DA9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61E59957" w14:textId="77777777">
        <w:tc>
          <w:tcPr>
            <w:tcW w:w="11016" w:type="dxa"/>
          </w:tcPr>
          <w:p w14:paraId="1575C3CF" w14:textId="77777777" w:rsidR="00EE6F98" w:rsidRDefault="00EA1A04">
            <w:pPr>
              <w:pStyle w:val="Copyright"/>
              <w:numPr>
                <w:ilvl w:val="0"/>
                <w:numId w:val="11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403880D6" w14:textId="77777777" w:rsidR="00EE6F98" w:rsidRDefault="00EE6F98"/>
    <w:p w14:paraId="52B3709A" w14:textId="77777777" w:rsidR="00E5749E" w:rsidRDefault="00E5749E">
      <w:r>
        <w:br w:type="page"/>
      </w:r>
    </w:p>
    <w:p w14:paraId="48F39C23" w14:textId="77777777" w:rsidR="00E5749E" w:rsidRDefault="00E5749E" w:rsidP="00E5749E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5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44B9BC89" w14:textId="77777777" w:rsidR="00E5749E" w:rsidRDefault="00E5749E" w:rsidP="00E57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49E" w14:paraId="46507411" w14:textId="77777777" w:rsidTr="00EE4051">
        <w:tc>
          <w:tcPr>
            <w:tcW w:w="11016" w:type="dxa"/>
          </w:tcPr>
          <w:p w14:paraId="2482BB19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5749E" w14:paraId="5D98E425" w14:textId="77777777" w:rsidTr="00EE4051">
        <w:tc>
          <w:tcPr>
            <w:tcW w:w="11016" w:type="dxa"/>
          </w:tcPr>
          <w:p w14:paraId="17817CAE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5749E" w14:paraId="25C44996" w14:textId="77777777" w:rsidTr="00EE4051">
        <w:tc>
          <w:tcPr>
            <w:tcW w:w="11016" w:type="dxa"/>
          </w:tcPr>
          <w:p w14:paraId="4D753D7A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5749E" w14:paraId="3D41255D" w14:textId="77777777" w:rsidTr="00EE4051">
        <w:tc>
          <w:tcPr>
            <w:tcW w:w="11016" w:type="dxa"/>
          </w:tcPr>
          <w:p w14:paraId="7647D847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5749E" w14:paraId="78A8EC01" w14:textId="77777777" w:rsidTr="00EE4051">
        <w:tc>
          <w:tcPr>
            <w:tcW w:w="11016" w:type="dxa"/>
          </w:tcPr>
          <w:p w14:paraId="07432726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6417F6C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09C228EE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668AC787" w14:textId="77777777" w:rsidTr="00EE4051">
        <w:tc>
          <w:tcPr>
            <w:tcW w:w="11016" w:type="dxa"/>
          </w:tcPr>
          <w:p w14:paraId="0372CF63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75157994" w14:textId="77777777" w:rsidR="00EE6F98" w:rsidRDefault="00EE6F98"/>
    <w:sectPr w:rsidR="00EE6F98" w:rsidSect="00EE6F98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BC7B" w14:textId="77777777" w:rsidR="00EE6F98" w:rsidRDefault="00EA1A04">
      <w:r>
        <w:separator/>
      </w:r>
    </w:p>
  </w:endnote>
  <w:endnote w:type="continuationSeparator" w:id="0">
    <w:p w14:paraId="3B40FA04" w14:textId="77777777" w:rsidR="00EE6F98" w:rsidRDefault="00E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006F" w14:textId="77777777" w:rsidR="00EE6F98" w:rsidRDefault="00EA1A04">
      <w:r>
        <w:separator/>
      </w:r>
    </w:p>
  </w:footnote>
  <w:footnote w:type="continuationSeparator" w:id="0">
    <w:p w14:paraId="067BA659" w14:textId="77777777" w:rsidR="00EE6F98" w:rsidRDefault="00EA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A379C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5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2</cp:revision>
  <dcterms:created xsi:type="dcterms:W3CDTF">2022-01-26T15:18:00Z</dcterms:created>
  <dcterms:modified xsi:type="dcterms:W3CDTF">2022-01-26T15:18:00Z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