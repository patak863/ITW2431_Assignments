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3845DADE" w:rsidR="00EE6F98" w:rsidRDefault="00B03554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</w:t>
      </w:r>
      <w:r w:rsidR="00AA7EE3">
        <w:rPr>
          <w:b/>
          <w:sz w:val="48"/>
          <w:szCs w:val="48"/>
        </w:rPr>
        <w:t>3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289B8D96" w:rsidR="00EE6F98" w:rsidRDefault="00EA1A04" w:rsidP="00B03554">
      <w:pPr>
        <w:jc w:val="center"/>
      </w:pPr>
      <w:r>
        <w:t xml:space="preserve">Report for </w:t>
      </w:r>
      <w:r w:rsidR="00B03554">
        <w:rPr>
          <w:b/>
        </w:rPr>
        <w:t xml:space="preserve">Lab </w:t>
      </w:r>
      <w:r w:rsidR="00AA7EE3">
        <w:rPr>
          <w:b/>
        </w:rPr>
        <w:t>3</w:t>
      </w:r>
      <w:r>
        <w:t xml:space="preserve"> that is due on </w:t>
      </w:r>
      <w:r w:rsidR="00B03554">
        <w:t>Thursday</w:t>
      </w:r>
      <w:r>
        <w:t xml:space="preserve">, </w:t>
      </w:r>
      <w:r w:rsidR="00AA7EE3">
        <w:t>February 3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38ED44A2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B03554">
        <w:rPr>
          <w:b/>
          <w:bCs/>
          <w:sz w:val="36"/>
        </w:rPr>
        <w:t>Thursday</w:t>
      </w:r>
      <w:r>
        <w:rPr>
          <w:b/>
          <w:bCs/>
          <w:sz w:val="36"/>
        </w:rPr>
        <w:t xml:space="preserve">, </w:t>
      </w:r>
      <w:r w:rsidR="00AA7EE3">
        <w:rPr>
          <w:b/>
          <w:bCs/>
          <w:sz w:val="36"/>
        </w:rPr>
        <w:t>Febr</w:t>
      </w:r>
      <w:r w:rsidR="00B03554">
        <w:rPr>
          <w:b/>
          <w:bCs/>
          <w:sz w:val="36"/>
        </w:rPr>
        <w:t xml:space="preserve">uary </w:t>
      </w:r>
      <w:r w:rsidR="00AA7EE3">
        <w:rPr>
          <w:b/>
          <w:bCs/>
          <w:sz w:val="36"/>
        </w:rPr>
        <w:t>3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13FC3AD0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Lab </w:t>
      </w:r>
      <w:r w:rsidR="00AA7EE3">
        <w:rPr>
          <w:kern w:val="36"/>
          <w:sz w:val="28"/>
        </w:rPr>
        <w:t>3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4E42C4C3" w14:textId="77777777" w:rsidR="006C2FEF" w:rsidRDefault="00604496" w:rsidP="006C2FEF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C2FEF">
              <w:t xml:space="preserve">      </w:t>
            </w:r>
            <w:r w:rsidR="006C2FEF" w:rsidRPr="006C2F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read the data from a file. The filename will be</w:t>
            </w:r>
            <w:r w:rsidR="006C2F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6C2FEF" w:rsidRPr="006C2F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input by the user. The program will </w:t>
            </w:r>
          </w:p>
          <w:p w14:paraId="0EA24354" w14:textId="77777777" w:rsidR="006C2FEF" w:rsidRDefault="006C2FEF" w:rsidP="006C2FEF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 </w:t>
            </w:r>
            <w:r w:rsidRPr="006C2F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check to see if a line that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6C2F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starts with 'From', and if it does the program will split the line into words </w:t>
            </w:r>
          </w:p>
          <w:p w14:paraId="7D444EBC" w14:textId="77777777" w:rsidR="006C2FEF" w:rsidRDefault="006C2FEF" w:rsidP="006C2FEF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 </w:t>
            </w:r>
            <w:r w:rsidRPr="006C2F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using the split function. If the line starts with 'From' the second word will be printed out. The </w:t>
            </w:r>
          </w:p>
          <w:p w14:paraId="7B5395B9" w14:textId="3B3C7CAD" w:rsidR="00604496" w:rsidRPr="00604496" w:rsidRDefault="006C2FEF" w:rsidP="00131BC8">
            <w:pPr>
              <w:pStyle w:val="HTMLPreformatted"/>
              <w:shd w:val="clear" w:color="auto" w:fill="FFFFFF" w:themeFill="background1"/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 </w:t>
            </w:r>
            <w:r w:rsidRPr="006C2FEF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program will count the number of lines that start with 'From' and print out the total.</w:t>
            </w:r>
          </w:p>
        </w:tc>
      </w:tr>
      <w:tr w:rsidR="00EE6F98" w14:paraId="636B38B5" w14:textId="77777777">
        <w:tc>
          <w:tcPr>
            <w:tcW w:w="11016" w:type="dxa"/>
          </w:tcPr>
          <w:p w14:paraId="36AE9A89" w14:textId="57533B4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 w:rsidR="00AA7EE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2539FE2A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AA7EE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mbox-short.txt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690DEF11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278FADCF" w14:textId="6425D4DA" w:rsidR="00EE6F98" w:rsidRDefault="00131BC8" w:rsidP="00131BC8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131BC8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1A63AB34" wp14:editId="77EC462D">
                  <wp:extent cx="5702054" cy="396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560" cy="39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F98" w14:paraId="33A3D89E" w14:textId="77777777">
        <w:tc>
          <w:tcPr>
            <w:tcW w:w="11016" w:type="dxa"/>
          </w:tcPr>
          <w:p w14:paraId="366F4703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30AA6B3B" w14:textId="77777777" w:rsidR="00A56B5B" w:rsidRDefault="00A56B5B" w:rsidP="00274647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This is probably less a learning experience than my assessment. </w:t>
            </w:r>
          </w:p>
          <w:p w14:paraId="761932AE" w14:textId="20E5F310" w:rsidR="00274647" w:rsidRDefault="00274647" w:rsidP="00274647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I like problems like this problem where you can easily break done the </w:t>
            </w:r>
            <w:r w:rsidR="00B166F7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steps into</w:t>
            </w: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very clear</w:t>
            </w:r>
            <w:r w:rsidR="00B166F7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parts</w:t>
            </w: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of what needed to be done.</w:t>
            </w:r>
          </w:p>
          <w:p w14:paraId="39AEFBC6" w14:textId="77777777" w:rsidR="00B166F7" w:rsidRDefault="00274647" w:rsidP="00274647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open a file</w:t>
            </w:r>
          </w:p>
          <w:p w14:paraId="6E2DEB6D" w14:textId="77777777" w:rsidR="00B166F7" w:rsidRDefault="00274647" w:rsidP="00274647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read line from a file</w:t>
            </w:r>
          </w:p>
          <w:p w14:paraId="1444ADAB" w14:textId="77777777" w:rsidR="00B166F7" w:rsidRDefault="00274647" w:rsidP="00274647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parse the line into a list</w:t>
            </w:r>
          </w:p>
          <w:p w14:paraId="5CE1E8E9" w14:textId="77777777" w:rsidR="00274647" w:rsidRDefault="00274647" w:rsidP="00274647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check the list for a </w:t>
            </w:r>
            <w:r w:rsidR="00B166F7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specific </w:t>
            </w: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word</w:t>
            </w:r>
          </w:p>
          <w:p w14:paraId="4AFC39E1" w14:textId="77777777" w:rsidR="00B166F7" w:rsidRDefault="00B166F7" w:rsidP="00274647">
            <w:pPr>
              <w:pStyle w:val="Copyright"/>
              <w:numPr>
                <w:ilvl w:val="0"/>
                <w:numId w:val="13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perform some action when the word is in the list</w:t>
            </w:r>
          </w:p>
          <w:p w14:paraId="2D825D05" w14:textId="77777777" w:rsidR="00A56B5B" w:rsidRDefault="00B166F7" w:rsidP="00B166F7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            The first three bullets I would create a function that performs these actions so I would not have to </w:t>
            </w:r>
            <w:r w:rsidR="00A56B5B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    </w:t>
            </w:r>
          </w:p>
          <w:p w14:paraId="32A3092D" w14:textId="4CBAE132" w:rsidR="00B166F7" w:rsidRDefault="00A56B5B" w:rsidP="00B166F7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            </w:t>
            </w:r>
            <w:r w:rsidR="00B166F7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keep </w:t>
            </w: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coding them over and over again.</w:t>
            </w:r>
          </w:p>
        </w:tc>
      </w:tr>
    </w:tbl>
    <w:p w14:paraId="12469DF3" w14:textId="2B138863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2 –</w:t>
      </w:r>
      <w:r w:rsidR="00B03554">
        <w:rPr>
          <w:kern w:val="36"/>
          <w:sz w:val="28"/>
        </w:rPr>
        <w:t xml:space="preserve"> Lab </w:t>
      </w:r>
      <w:r w:rsidR="00AA7EE3">
        <w:rPr>
          <w:kern w:val="36"/>
          <w:sz w:val="28"/>
        </w:rPr>
        <w:t>3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2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A261C1D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2C55BAF0" w14:textId="77777777">
        <w:tc>
          <w:tcPr>
            <w:tcW w:w="11016" w:type="dxa"/>
          </w:tcPr>
          <w:p w14:paraId="21122478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3414379B" w14:textId="77777777" w:rsidR="00092391" w:rsidRDefault="00A84073" w:rsidP="00092391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092391"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="00092391" w:rsidRPr="0009239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prompt the user to input a list of numbers</w:t>
            </w:r>
            <w:r w:rsidR="0009239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092391" w:rsidRPr="0009239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and stores them in a list using a loop. </w:t>
            </w:r>
          </w:p>
          <w:p w14:paraId="63115E26" w14:textId="0EE51675" w:rsidR="00A84073" w:rsidRPr="00092391" w:rsidRDefault="00092391" w:rsidP="00092391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09239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and will then print the maximum and minimum numbers after the loop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092391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completes.</w:t>
            </w:r>
          </w:p>
        </w:tc>
      </w:tr>
      <w:tr w:rsidR="00EE6F98" w14:paraId="167A22DF" w14:textId="77777777">
        <w:tc>
          <w:tcPr>
            <w:tcW w:w="11016" w:type="dxa"/>
          </w:tcPr>
          <w:p w14:paraId="6FF14893" w14:textId="63D3B2F6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ITW2431_L</w:t>
            </w:r>
            <w:r w:rsidR="00AA7EE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3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_P2_mpatak.py</w:t>
            </w:r>
          </w:p>
        </w:tc>
      </w:tr>
      <w:tr w:rsidR="00EE6F98" w14:paraId="01CEEB09" w14:textId="77777777">
        <w:tc>
          <w:tcPr>
            <w:tcW w:w="11016" w:type="dxa"/>
          </w:tcPr>
          <w:p w14:paraId="6698750A" w14:textId="2CD71FF1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899D4B8" w14:textId="77777777">
        <w:tc>
          <w:tcPr>
            <w:tcW w:w="11016" w:type="dxa"/>
          </w:tcPr>
          <w:p w14:paraId="7A1B690B" w14:textId="304ADA39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09239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30 minutes</w:t>
            </w:r>
          </w:p>
        </w:tc>
      </w:tr>
      <w:tr w:rsidR="00EE6F98" w14:paraId="10200EBA" w14:textId="77777777">
        <w:tc>
          <w:tcPr>
            <w:tcW w:w="11016" w:type="dxa"/>
          </w:tcPr>
          <w:p w14:paraId="10825BDB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740A9F32" w14:textId="151B1B75" w:rsidR="00EE6F98" w:rsidRDefault="00515473" w:rsidP="00B5166D">
            <w:pPr>
              <w:pStyle w:val="Copyright"/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</w:pPr>
            <w:r w:rsidRPr="00515473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4BF90F1A" wp14:editId="2CC529BE">
                  <wp:extent cx="6858000" cy="16649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66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BD1BC" w14:textId="77777777" w:rsidR="00092391" w:rsidRDefault="00092391" w:rsidP="00B5166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568A3BA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460A8CEB" w14:textId="77777777">
        <w:tc>
          <w:tcPr>
            <w:tcW w:w="11016" w:type="dxa"/>
          </w:tcPr>
          <w:p w14:paraId="7156D776" w14:textId="77777777" w:rsidR="00092391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38E1B5DC" w14:textId="2C760565" w:rsidR="00EE6F98" w:rsidRDefault="00EA1A04" w:rsidP="00092391">
            <w:pPr>
              <w:pStyle w:val="Copyright"/>
              <w:ind w:left="36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br w:type="page"/>
            </w:r>
            <w:r w:rsidR="00092391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This problem re-enforced techniques learned during previous exercises. For this problem I coded to be able to handle integers and floats. If an integer is entered it is converted to a float before appending it to the list. The max() and min() work the same for integer and float types so I d</w:t>
            </w:r>
            <w:r w:rsidR="005154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id not have to do anything there.</w:t>
            </w:r>
          </w:p>
        </w:tc>
      </w:tr>
    </w:tbl>
    <w:p w14:paraId="1DCCDE9A" w14:textId="77777777" w:rsidR="00EE6F98" w:rsidRDefault="00EE6F98"/>
    <w:p w14:paraId="57847B82" w14:textId="77777777" w:rsidR="00EE6F98" w:rsidRDefault="00EA1A04">
      <w:pPr>
        <w:spacing w:after="200" w:line="276" w:lineRule="auto"/>
      </w:pPr>
      <w:r>
        <w:br w:type="page"/>
      </w:r>
    </w:p>
    <w:sectPr w:rsidR="00EE6F98" w:rsidSect="00EE6F9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3CBB" w14:textId="77777777" w:rsidR="00ED409F" w:rsidRDefault="00ED409F">
      <w:r>
        <w:separator/>
      </w:r>
    </w:p>
  </w:endnote>
  <w:endnote w:type="continuationSeparator" w:id="0">
    <w:p w14:paraId="48D5F3CF" w14:textId="77777777" w:rsidR="00ED409F" w:rsidRDefault="00ED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D329" w14:textId="77777777" w:rsidR="00ED409F" w:rsidRDefault="00ED409F">
      <w:r>
        <w:separator/>
      </w:r>
    </w:p>
  </w:footnote>
  <w:footnote w:type="continuationSeparator" w:id="0">
    <w:p w14:paraId="49452C20" w14:textId="77777777" w:rsidR="00ED409F" w:rsidRDefault="00ED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96605"/>
    <w:multiLevelType w:val="hybridMultilevel"/>
    <w:tmpl w:val="59E881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2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391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15C8D"/>
    <w:rsid w:val="00131BC8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4647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15473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699D"/>
    <w:rsid w:val="00657B6E"/>
    <w:rsid w:val="00670D2A"/>
    <w:rsid w:val="006A379C"/>
    <w:rsid w:val="006B04B9"/>
    <w:rsid w:val="006B70C8"/>
    <w:rsid w:val="006C2FEF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56B5B"/>
    <w:rsid w:val="00A633B3"/>
    <w:rsid w:val="00A84073"/>
    <w:rsid w:val="00A87693"/>
    <w:rsid w:val="00A935CD"/>
    <w:rsid w:val="00A96CA4"/>
    <w:rsid w:val="00AA7EE3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166F7"/>
    <w:rsid w:val="00B2288F"/>
    <w:rsid w:val="00B24C81"/>
    <w:rsid w:val="00B315E7"/>
    <w:rsid w:val="00B5166D"/>
    <w:rsid w:val="00B61D05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A1A04"/>
    <w:rsid w:val="00EB37C1"/>
    <w:rsid w:val="00EC27DE"/>
    <w:rsid w:val="00ED409F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959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5</cp:revision>
  <dcterms:created xsi:type="dcterms:W3CDTF">2022-01-26T15:18:00Z</dcterms:created>
  <dcterms:modified xsi:type="dcterms:W3CDTF">2022-02-02T13:48:00Z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