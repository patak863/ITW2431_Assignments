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29229218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6A717B">
        <w:rPr>
          <w:b/>
          <w:sz w:val="48"/>
          <w:szCs w:val="48"/>
        </w:rPr>
        <w:t>3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2CAEE43E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6A717B">
        <w:rPr>
          <w:b/>
        </w:rPr>
        <w:t>3</w:t>
      </w:r>
      <w:r>
        <w:t xml:space="preserve"> that is due on </w:t>
      </w:r>
      <w:r w:rsidR="00E86F97">
        <w:t xml:space="preserve">Sunday, </w:t>
      </w:r>
      <w:r w:rsidR="006A717B">
        <w:t>February 6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7AB78390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6A717B">
        <w:rPr>
          <w:b/>
          <w:bCs/>
          <w:sz w:val="36"/>
        </w:rPr>
        <w:t>February</w:t>
      </w:r>
      <w:r w:rsidR="00B03554">
        <w:rPr>
          <w:b/>
          <w:bCs/>
          <w:sz w:val="36"/>
        </w:rPr>
        <w:t xml:space="preserve"> </w:t>
      </w:r>
      <w:r w:rsidR="006A717B">
        <w:rPr>
          <w:b/>
          <w:bCs/>
          <w:sz w:val="36"/>
        </w:rPr>
        <w:t>6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1CFCB968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6A717B">
        <w:rPr>
          <w:kern w:val="36"/>
          <w:sz w:val="28"/>
        </w:rPr>
        <w:t>3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3956FA3" w14:textId="77777777" w:rsidR="00650DFD" w:rsidRDefault="00604496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6F97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E86F97" w:rsidRPr="00650DF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program </w:t>
            </w:r>
            <w:r w:rsidR="00650DFD" w:rsidRPr="00650DF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read to existing .txt </w:t>
            </w:r>
            <w:r w:rsidR="00650DFD"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files that have lists of numbers in them</w:t>
            </w:r>
            <w:r w:rsidR="00650DFD"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 The program will</w:t>
            </w:r>
            <w:r w:rsidR="00650DFD"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find the </w:t>
            </w:r>
          </w:p>
          <w:p w14:paraId="450D67D1" w14:textId="77777777" w:rsidR="00650DFD" w:rsidRDefault="00650DFD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</w:t>
            </w:r>
            <w:r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numbers that are overlapping</w:t>
            </w:r>
            <w:r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meaning the same number exists in both lists</w:t>
            </w:r>
            <w:r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One .txt file has a list of </w:t>
            </w:r>
          </w:p>
          <w:p w14:paraId="06015D15" w14:textId="77777777" w:rsidR="00650DFD" w:rsidRDefault="00650DFD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</w:t>
            </w:r>
            <w:r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all prime numbers under 1000, and the other .txt file has a list of happy numbers up to 1000.</w:t>
            </w:r>
            <w:r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The </w:t>
            </w:r>
          </w:p>
          <w:p w14:paraId="61612CC7" w14:textId="77777777" w:rsidR="00E86F97" w:rsidRDefault="00650DFD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</w:t>
            </w:r>
            <w:r w:rsidRPr="00650D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program will output a list of all the overlapping numbers.</w:t>
            </w:r>
          </w:p>
          <w:p w14:paraId="7B5395B9" w14:textId="572FD73D" w:rsidR="00B66328" w:rsidRPr="00650DFD" w:rsidRDefault="00B66328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054C7A9E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6A717B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2AF6E980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650DFD" w:rsidRPr="00650DF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happynumbers.txt and primenumbers.txt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C97D21F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1010C596" w:rsidR="00EE6F98" w:rsidRDefault="00553DD9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53DD9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E78B78C" wp14:editId="28266E92">
                  <wp:extent cx="6858000" cy="629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6D881D4E" w14:textId="77777777" w:rsidR="00553DD9" w:rsidRPr="00553DD9" w:rsidRDefault="00553DD9" w:rsidP="006A717B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553DD9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The problem was deciding the best way to find the elements common to both lists. I chose to </w:t>
            </w:r>
          </w:p>
          <w:p w14:paraId="32A3092D" w14:textId="15CA5C26" w:rsidR="00EE6F98" w:rsidRDefault="00553DD9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53DD9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list(set(a) &amp; set(b).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77777777" w:rsidR="00EE6F98" w:rsidRDefault="00EA1A04">
      <w:pPr>
        <w:spacing w:after="200" w:line="276" w:lineRule="auto"/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12469DF3" w14:textId="7DFFAB87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2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6A717B">
        <w:rPr>
          <w:kern w:val="36"/>
          <w:sz w:val="28"/>
        </w:rPr>
        <w:t>3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21122478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7603B38E" w14:textId="77777777" w:rsidR="00650DFD" w:rsidRDefault="00A84073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E86F97">
              <w:rPr>
                <w:rFonts w:cstheme="minorHAnsi"/>
              </w:rPr>
              <w:t xml:space="preserve">      </w:t>
            </w:r>
            <w:r w:rsidR="00E86F97" w:rsidRPr="00E86F97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program will </w:t>
            </w:r>
            <w:r w:rsidR="00650DF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ask the user to input how many Fibonacci numbers to generate and then</w:t>
            </w:r>
          </w:p>
          <w:p w14:paraId="3B63E4D7" w14:textId="77777777" w:rsidR="00650DFD" w:rsidRDefault="00650DFD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generate them. The program will have a function called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gen_fib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(n) that will generate the </w:t>
            </w:r>
          </w:p>
          <w:p w14:paraId="52485116" w14:textId="77777777" w:rsidR="00650DFD" w:rsidRDefault="00650DFD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Fibonacci numbers and return them as a list. The program will have a second function called</w:t>
            </w:r>
          </w:p>
          <w:p w14:paraId="60EFFE84" w14:textId="3F147D44" w:rsidR="007C0E48" w:rsidRDefault="00650DFD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="007C0E48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Sum(</w:t>
            </w:r>
            <w:proofErr w:type="spellStart"/>
            <w:r w:rsidR="007C0E48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aList</w:t>
            </w:r>
            <w:proofErr w:type="spellEnd"/>
            <w:r w:rsidR="007C0E48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) that take the generated list from </w:t>
            </w:r>
            <w:proofErr w:type="spellStart"/>
            <w:r w:rsidR="007C0E48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genfib</w:t>
            </w:r>
            <w:proofErr w:type="spellEnd"/>
            <w:r w:rsidR="007C0E48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(n) and returns the sum of the list. The program </w:t>
            </w:r>
          </w:p>
          <w:p w14:paraId="5A236102" w14:textId="77777777" w:rsidR="00A84073" w:rsidRDefault="007C0E48" w:rsidP="007C0E48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will output the Fibonacci sequence and the sum of the all the numbers.</w:t>
            </w:r>
            <w:r w:rsidR="006762A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</w:p>
          <w:p w14:paraId="63115E26" w14:textId="67FFC487" w:rsidR="00B66328" w:rsidRPr="00A84073" w:rsidRDefault="00B66328" w:rsidP="007C0E48">
            <w:pPr>
              <w:pStyle w:val="HTMLPreformatted"/>
              <w:shd w:val="clear" w:color="auto" w:fill="FFFFFF" w:themeFill="background1"/>
              <w:rPr>
                <w:rFonts w:cstheme="minorHAnsi"/>
              </w:rPr>
            </w:pPr>
          </w:p>
        </w:tc>
      </w:tr>
      <w:tr w:rsidR="00EE6F98" w14:paraId="167A22DF" w14:textId="77777777">
        <w:tc>
          <w:tcPr>
            <w:tcW w:w="11016" w:type="dxa"/>
          </w:tcPr>
          <w:p w14:paraId="6FF14893" w14:textId="2ADDFE14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6A717B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6B26A4E6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7C0E4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46FF9CD1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0A9F32" w14:textId="6ADAD88D" w:rsidR="00EE6F98" w:rsidRDefault="00553DD9" w:rsidP="00B5166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553DD9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8B27B4D" wp14:editId="22313056">
                  <wp:extent cx="6858000" cy="6267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10941BE9" w14:textId="77777777" w:rsidR="006762AC" w:rsidRDefault="00EA1A04" w:rsidP="006A717B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38E1B5DC" w14:textId="41E209BE" w:rsidR="00553DD9" w:rsidRPr="00553DD9" w:rsidRDefault="00553DD9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 w:rsidRPr="00553DD9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The problem had some challenges getting the sequencing code just right. After I got past that the rest was easy.</w:t>
            </w: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p w14:paraId="403880D6" w14:textId="77777777" w:rsidR="00EE6F98" w:rsidRDefault="00EE6F98"/>
    <w:p w14:paraId="52B3709A" w14:textId="77777777" w:rsidR="00E5749E" w:rsidRDefault="00E5749E">
      <w:r>
        <w:br w:type="page"/>
      </w:r>
    </w:p>
    <w:p w14:paraId="48F39C23" w14:textId="77777777" w:rsidR="00E5749E" w:rsidRDefault="00E5749E" w:rsidP="00E5749E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5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44B9BC89" w14:textId="77777777" w:rsidR="00E5749E" w:rsidRDefault="00E5749E" w:rsidP="00E57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49E" w14:paraId="46507411" w14:textId="77777777" w:rsidTr="00EE4051">
        <w:tc>
          <w:tcPr>
            <w:tcW w:w="11016" w:type="dxa"/>
          </w:tcPr>
          <w:p w14:paraId="2482BB19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5749E" w14:paraId="5D98E425" w14:textId="77777777" w:rsidTr="00EE4051">
        <w:tc>
          <w:tcPr>
            <w:tcW w:w="11016" w:type="dxa"/>
          </w:tcPr>
          <w:p w14:paraId="17817CAE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5749E" w14:paraId="25C44996" w14:textId="77777777" w:rsidTr="00EE4051">
        <w:tc>
          <w:tcPr>
            <w:tcW w:w="11016" w:type="dxa"/>
          </w:tcPr>
          <w:p w14:paraId="4D753D7A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5749E" w14:paraId="3D41255D" w14:textId="77777777" w:rsidTr="00EE4051">
        <w:tc>
          <w:tcPr>
            <w:tcW w:w="11016" w:type="dxa"/>
          </w:tcPr>
          <w:p w14:paraId="7647D847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5749E" w14:paraId="78A8EC01" w14:textId="77777777" w:rsidTr="00EE4051">
        <w:tc>
          <w:tcPr>
            <w:tcW w:w="11016" w:type="dxa"/>
          </w:tcPr>
          <w:p w14:paraId="07432726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6417F6C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09C228EE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668AC787" w14:textId="77777777" w:rsidTr="00EE4051">
        <w:tc>
          <w:tcPr>
            <w:tcW w:w="11016" w:type="dxa"/>
          </w:tcPr>
          <w:p w14:paraId="0372CF63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75157994" w14:textId="77777777" w:rsidR="00EE6F98" w:rsidRDefault="00EE6F98"/>
    <w:sectPr w:rsidR="00EE6F98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410F" w14:textId="77777777" w:rsidR="00C40EEC" w:rsidRDefault="00C40EEC">
      <w:r>
        <w:separator/>
      </w:r>
    </w:p>
  </w:endnote>
  <w:endnote w:type="continuationSeparator" w:id="0">
    <w:p w14:paraId="79E0CC72" w14:textId="77777777" w:rsidR="00C40EEC" w:rsidRDefault="00C4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CC7C" w14:textId="77777777" w:rsidR="00C40EEC" w:rsidRDefault="00C40EEC">
      <w:r>
        <w:separator/>
      </w:r>
    </w:p>
  </w:footnote>
  <w:footnote w:type="continuationSeparator" w:id="0">
    <w:p w14:paraId="2BC03C7B" w14:textId="77777777" w:rsidR="00C40EEC" w:rsidRDefault="00C40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168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2</cp:revision>
  <dcterms:created xsi:type="dcterms:W3CDTF">2022-02-06T17:19:00Z</dcterms:created>
  <dcterms:modified xsi:type="dcterms:W3CDTF">2022-02-06T17:19:00Z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