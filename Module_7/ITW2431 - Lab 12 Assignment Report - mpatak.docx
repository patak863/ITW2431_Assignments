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3C187000" w14:textId="1AC6CA99" w:rsidR="00EE6F98" w:rsidRDefault="00B03554" w:rsidP="0062013A">
      <w:pPr>
        <w:pStyle w:val="BodyText"/>
        <w:jc w:val="center"/>
      </w:pPr>
      <w:r>
        <w:rPr>
          <w:b/>
          <w:sz w:val="48"/>
          <w:szCs w:val="48"/>
        </w:rPr>
        <w:t xml:space="preserve">Lab </w:t>
      </w:r>
      <w:r w:rsidR="00C8799C">
        <w:rPr>
          <w:b/>
          <w:sz w:val="48"/>
          <w:szCs w:val="48"/>
        </w:rPr>
        <w:t>1</w:t>
      </w:r>
      <w:r w:rsidR="00FF08F8">
        <w:rPr>
          <w:b/>
          <w:sz w:val="48"/>
          <w:szCs w:val="48"/>
        </w:rPr>
        <w:t>2</w:t>
      </w:r>
    </w:p>
    <w:p w14:paraId="108D74CA" w14:textId="77777777" w:rsidR="00EE6F98" w:rsidRDefault="00EE6F98">
      <w:pPr>
        <w:jc w:val="center"/>
      </w:pPr>
    </w:p>
    <w:p w14:paraId="1DC6131F" w14:textId="6E6F2F5B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C8799C">
        <w:rPr>
          <w:b/>
        </w:rPr>
        <w:t>1</w:t>
      </w:r>
      <w:r w:rsidR="00FF08F8">
        <w:rPr>
          <w:b/>
        </w:rPr>
        <w:t>2</w:t>
      </w:r>
      <w:r>
        <w:t xml:space="preserve"> that is due on </w:t>
      </w:r>
      <w:r w:rsidR="00FF08F8">
        <w:t>Sunday</w:t>
      </w:r>
      <w:r w:rsidR="00CB3CF6">
        <w:t xml:space="preserve">, </w:t>
      </w:r>
      <w:r w:rsidR="00FF08F8">
        <w:t>April</w:t>
      </w:r>
      <w:r w:rsidR="00CB3CF6">
        <w:t xml:space="preserve"> </w:t>
      </w:r>
      <w:r w:rsidR="00FF08F8">
        <w:t>10</w:t>
      </w:r>
      <w:r w:rsidR="00CB3CF6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0F2B68A9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FF08F8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FF08F8">
        <w:rPr>
          <w:b/>
          <w:bCs/>
          <w:sz w:val="36"/>
        </w:rPr>
        <w:t>April 10,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0DAACE29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1 –</w:t>
      </w:r>
      <w:r w:rsidR="00B03554">
        <w:rPr>
          <w:kern w:val="36"/>
          <w:sz w:val="28"/>
        </w:rPr>
        <w:t xml:space="preserve"> Lab </w:t>
      </w:r>
      <w:r w:rsidR="0062013A">
        <w:rPr>
          <w:kern w:val="36"/>
          <w:sz w:val="28"/>
        </w:rPr>
        <w:t>1</w:t>
      </w:r>
      <w:r w:rsidR="00FF08F8">
        <w:rPr>
          <w:kern w:val="36"/>
          <w:sz w:val="28"/>
        </w:rPr>
        <w:t>2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5C30075A" w14:textId="77777777" w:rsidR="00F46F70" w:rsidRDefault="00FF08F8" w:rsidP="00FF0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FF08F8">
              <w:rPr>
                <w:rFonts w:eastAsia="Times New Roman" w:cstheme="minorHAnsi"/>
              </w:rPr>
              <w:t>Create a database named '</w:t>
            </w:r>
            <w:proofErr w:type="spellStart"/>
            <w:r w:rsidRPr="00FF08F8">
              <w:rPr>
                <w:rFonts w:eastAsia="Times New Roman" w:cstheme="minorHAnsi"/>
              </w:rPr>
              <w:t>company.sqlite</w:t>
            </w:r>
            <w:proofErr w:type="spellEnd"/>
            <w:r w:rsidRPr="00FF08F8">
              <w:rPr>
                <w:rFonts w:eastAsia="Times New Roman" w:cstheme="minorHAnsi"/>
              </w:rPr>
              <w:t>' and within the database define four tables: department,</w:t>
            </w:r>
          </w:p>
          <w:p w14:paraId="5E831201" w14:textId="77777777" w:rsidR="00F46F70" w:rsidRDefault="00F46F70" w:rsidP="00FF0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</w:t>
            </w:r>
            <w:r w:rsidR="00FF08F8" w:rsidRPr="00FF08F8">
              <w:rPr>
                <w:rFonts w:eastAsia="Times New Roman" w:cstheme="minorHAnsi"/>
              </w:rPr>
              <w:t xml:space="preserve"> employee, project, and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FF08F8" w:rsidRPr="00FF08F8">
              <w:rPr>
                <w:rFonts w:eastAsia="Times New Roman" w:cstheme="minorHAnsi"/>
              </w:rPr>
              <w:t>works_on</w:t>
            </w:r>
            <w:proofErr w:type="spellEnd"/>
            <w:r w:rsidR="00FF08F8" w:rsidRPr="00FF08F8">
              <w:rPr>
                <w:rFonts w:eastAsia="Times New Roman" w:cstheme="minorHAnsi"/>
              </w:rPr>
              <w:t>. The program will then execute three SQL queries</w:t>
            </w:r>
            <w:r>
              <w:rPr>
                <w:rFonts w:eastAsia="Times New Roman" w:cstheme="minorHAnsi"/>
              </w:rPr>
              <w:t xml:space="preserve"> to retrieve data</w:t>
            </w:r>
          </w:p>
          <w:p w14:paraId="55F94ED6" w14:textId="69EB1CF2" w:rsidR="00FF08F8" w:rsidRPr="00FF08F8" w:rsidRDefault="00F46F70" w:rsidP="00FF0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from the new database</w:t>
            </w:r>
            <w:r w:rsidR="00FF08F8" w:rsidRPr="00FF08F8">
              <w:rPr>
                <w:rFonts w:eastAsia="Times New Roman" w:cstheme="minorHAnsi"/>
              </w:rPr>
              <w:t>.</w:t>
            </w:r>
          </w:p>
          <w:p w14:paraId="7B5395B9" w14:textId="7BE9A198" w:rsidR="00604496" w:rsidRPr="00604496" w:rsidRDefault="00604496" w:rsidP="00A74235">
            <w:pPr>
              <w:pStyle w:val="HTMLPreformatted"/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4751805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62013A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FF08F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27DD565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FF08F8" w:rsidRPr="00FF08F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FF08F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3BA5A70E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5D0689B1" w14:textId="77777777" w:rsidR="00EA305A" w:rsidRDefault="00EA305A" w:rsidP="00EA305A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3B2F7B08" w14:textId="1CD2FC95" w:rsidR="00EE6F98" w:rsidRDefault="00F46F70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F46F70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530A151" wp14:editId="142E6B5A">
                  <wp:extent cx="6758358" cy="19812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386" cy="198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4B0E1C4D" w14:textId="77777777" w:rsidR="00A74235" w:rsidRPr="00A74235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00B31961" w14:textId="189CA2D5" w:rsidR="008D6D81" w:rsidRDefault="00FF08F8" w:rsidP="00A74235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This was a challenging program to write. I am very familiar with </w:t>
            </w:r>
            <w:proofErr w:type="gramStart"/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SQL, but</w:t>
            </w:r>
            <w:proofErr w:type="gramEnd"/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using SQLite syntax within the python code was something completely different than what I would do in Java. The SQL to create the database, tables, and queries was the easiest part.</w:t>
            </w:r>
          </w:p>
          <w:p w14:paraId="32A3092D" w14:textId="4F115C9E" w:rsidR="00A74235" w:rsidRDefault="00A74235" w:rsidP="00A74235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A477D8E" w14:textId="29C1F28E" w:rsidR="00A74235" w:rsidRDefault="00A74235">
      <w:pPr>
        <w:rPr>
          <w:rFonts w:eastAsiaTheme="majorEastAsia" w:cstheme="majorBidi"/>
          <w:b/>
          <w:bCs/>
          <w:kern w:val="36"/>
          <w:sz w:val="28"/>
          <w:szCs w:val="28"/>
        </w:rPr>
      </w:pPr>
    </w:p>
    <w:sectPr w:rsidR="00A74235" w:rsidSect="00B613A1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3E40" w14:textId="77777777" w:rsidR="00865705" w:rsidRDefault="00865705">
      <w:r>
        <w:separator/>
      </w:r>
    </w:p>
  </w:endnote>
  <w:endnote w:type="continuationSeparator" w:id="0">
    <w:p w14:paraId="32616285" w14:textId="77777777" w:rsidR="00865705" w:rsidRDefault="0086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0D8B" w14:textId="77777777" w:rsidR="00865705" w:rsidRDefault="00865705">
      <w:r>
        <w:separator/>
      </w:r>
    </w:p>
  </w:footnote>
  <w:footnote w:type="continuationSeparator" w:id="0">
    <w:p w14:paraId="3A3122E8" w14:textId="77777777" w:rsidR="00865705" w:rsidRDefault="0086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17196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B65DF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"/>
  </w:num>
  <w:num w:numId="5">
    <w:abstractNumId w:val="13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776D5"/>
    <w:rsid w:val="00194E3D"/>
    <w:rsid w:val="001957C1"/>
    <w:rsid w:val="001B2AB3"/>
    <w:rsid w:val="001B3240"/>
    <w:rsid w:val="001C5BCB"/>
    <w:rsid w:val="001D3B39"/>
    <w:rsid w:val="001D638C"/>
    <w:rsid w:val="001E3475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0BDF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261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0609C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2013A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6F76B5"/>
    <w:rsid w:val="006F7E98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05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D6D81"/>
    <w:rsid w:val="008F7EF9"/>
    <w:rsid w:val="00912C02"/>
    <w:rsid w:val="00926913"/>
    <w:rsid w:val="00927B8E"/>
    <w:rsid w:val="00932296"/>
    <w:rsid w:val="00933AE9"/>
    <w:rsid w:val="009441F5"/>
    <w:rsid w:val="009535A2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E7678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128F"/>
    <w:rsid w:val="00A337EE"/>
    <w:rsid w:val="00A34842"/>
    <w:rsid w:val="00A37CB9"/>
    <w:rsid w:val="00A633B3"/>
    <w:rsid w:val="00A74235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3A1"/>
    <w:rsid w:val="00B61D05"/>
    <w:rsid w:val="00B66421"/>
    <w:rsid w:val="00B71F31"/>
    <w:rsid w:val="00B74BF7"/>
    <w:rsid w:val="00B80566"/>
    <w:rsid w:val="00B82412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8799C"/>
    <w:rsid w:val="00C97301"/>
    <w:rsid w:val="00CB3CF6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3BE0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A305A"/>
    <w:rsid w:val="00EB37C1"/>
    <w:rsid w:val="00EC27DE"/>
    <w:rsid w:val="00ED6385"/>
    <w:rsid w:val="00ED689B"/>
    <w:rsid w:val="00EE1F0C"/>
    <w:rsid w:val="00EE6F98"/>
    <w:rsid w:val="00EE78E7"/>
    <w:rsid w:val="00EF5E70"/>
    <w:rsid w:val="00EF64B4"/>
    <w:rsid w:val="00EF6B66"/>
    <w:rsid w:val="00F07D84"/>
    <w:rsid w:val="00F130CB"/>
    <w:rsid w:val="00F22C86"/>
    <w:rsid w:val="00F23A0D"/>
    <w:rsid w:val="00F46F70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C18DE"/>
    <w:rsid w:val="00FD0528"/>
    <w:rsid w:val="00FD163B"/>
    <w:rsid w:val="00FE7859"/>
    <w:rsid w:val="00FF08F8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75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2</cp:revision>
  <dcterms:created xsi:type="dcterms:W3CDTF">2022-04-16T12:58:00Z</dcterms:created>
  <dcterms:modified xsi:type="dcterms:W3CDTF">2022-04-16T12:58:00Z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