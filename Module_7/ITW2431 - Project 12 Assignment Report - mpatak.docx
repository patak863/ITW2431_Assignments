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D35D" w14:textId="77777777" w:rsidR="00EE6F98" w:rsidRDefault="00EA1A04">
      <w:r>
        <w:rPr>
          <w:noProof/>
          <w:sz w:val="48"/>
          <w:szCs w:val="48"/>
          <w:lang w:eastAsia="zh-CN"/>
        </w:rPr>
        <w:drawing>
          <wp:inline distT="0" distB="0" distL="0" distR="0" wp14:anchorId="53E6266A" wp14:editId="3F5C8FE4">
            <wp:extent cx="5943600" cy="876300"/>
            <wp:effectExtent l="0" t="0" r="0" b="0"/>
            <wp:docPr id="2" name="Picture 2" descr="C:\Users\rhaddad\Downloads\GSU.3D_Horizont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haddad\Downloads\GSU.3D_Horizontal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9929" w14:textId="77777777" w:rsidR="00EE6F98" w:rsidRDefault="00EE6F98"/>
    <w:p w14:paraId="2F6595D5" w14:textId="77777777" w:rsidR="00EE6F98" w:rsidRDefault="00EE6F98"/>
    <w:p w14:paraId="6731E158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Allen E. Paulson College of Engineering&amp; Computing</w:t>
      </w:r>
    </w:p>
    <w:p w14:paraId="7F9EEC6B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Department of Information Technology</w:t>
      </w:r>
    </w:p>
    <w:p w14:paraId="0EE0C3F4" w14:textId="77777777" w:rsidR="00EE6F98" w:rsidRDefault="00EE6F98"/>
    <w:p w14:paraId="5FCA1D83" w14:textId="77777777" w:rsidR="00EE6F98" w:rsidRDefault="00EE6F98"/>
    <w:p w14:paraId="67DB1B6E" w14:textId="77777777" w:rsidR="00EE6F98" w:rsidRDefault="00EE6F98"/>
    <w:p w14:paraId="5BB839EE" w14:textId="77777777" w:rsidR="00EE6F98" w:rsidRDefault="00EE6F98"/>
    <w:p w14:paraId="3C187000" w14:textId="14BD3BAA" w:rsidR="00EE6F98" w:rsidRDefault="00E4352C" w:rsidP="0062013A">
      <w:pPr>
        <w:pStyle w:val="BodyText"/>
        <w:jc w:val="center"/>
      </w:pPr>
      <w:r>
        <w:rPr>
          <w:b/>
          <w:sz w:val="48"/>
          <w:szCs w:val="48"/>
        </w:rPr>
        <w:t>Project</w:t>
      </w:r>
      <w:r w:rsidR="00B03554">
        <w:rPr>
          <w:b/>
          <w:sz w:val="48"/>
          <w:szCs w:val="48"/>
        </w:rPr>
        <w:t xml:space="preserve"> </w:t>
      </w:r>
      <w:r w:rsidR="00C8799C">
        <w:rPr>
          <w:b/>
          <w:sz w:val="48"/>
          <w:szCs w:val="48"/>
        </w:rPr>
        <w:t>1</w:t>
      </w:r>
      <w:r w:rsidR="00FF08F8">
        <w:rPr>
          <w:b/>
          <w:sz w:val="48"/>
          <w:szCs w:val="48"/>
        </w:rPr>
        <w:t>2</w:t>
      </w:r>
    </w:p>
    <w:p w14:paraId="108D74CA" w14:textId="77777777" w:rsidR="00EE6F98" w:rsidRDefault="00EE6F98">
      <w:pPr>
        <w:jc w:val="center"/>
      </w:pPr>
    </w:p>
    <w:p w14:paraId="1DC6131F" w14:textId="3E7C2927" w:rsidR="00EE6F98" w:rsidRDefault="00EA1A04" w:rsidP="00B03554">
      <w:pPr>
        <w:jc w:val="center"/>
      </w:pPr>
      <w:r>
        <w:t xml:space="preserve">Report for </w:t>
      </w:r>
      <w:r w:rsidR="00E4352C">
        <w:rPr>
          <w:b/>
        </w:rPr>
        <w:t>Project</w:t>
      </w:r>
      <w:r w:rsidR="00B03554">
        <w:rPr>
          <w:b/>
        </w:rPr>
        <w:t xml:space="preserve"> </w:t>
      </w:r>
      <w:r w:rsidR="00C8799C">
        <w:rPr>
          <w:b/>
        </w:rPr>
        <w:t>1</w:t>
      </w:r>
      <w:r w:rsidR="00FF08F8">
        <w:rPr>
          <w:b/>
        </w:rPr>
        <w:t>2</w:t>
      </w:r>
      <w:r>
        <w:t xml:space="preserve"> that is due on </w:t>
      </w:r>
      <w:r w:rsidR="00FF08F8">
        <w:t>Sunday</w:t>
      </w:r>
      <w:r w:rsidR="00CB3CF6">
        <w:t xml:space="preserve">, </w:t>
      </w:r>
      <w:r w:rsidR="00FF08F8">
        <w:t>April</w:t>
      </w:r>
      <w:r w:rsidR="00CB3CF6">
        <w:t xml:space="preserve"> </w:t>
      </w:r>
      <w:r w:rsidR="00FF08F8">
        <w:t>1</w:t>
      </w:r>
      <w:r w:rsidR="00E4352C">
        <w:t>7</w:t>
      </w:r>
      <w:r w:rsidR="00CB3CF6">
        <w:t>, 2022</w:t>
      </w:r>
    </w:p>
    <w:p w14:paraId="52D84668" w14:textId="77777777" w:rsidR="00EE6F98" w:rsidRDefault="00EA1A04">
      <w:pPr>
        <w:jc w:val="center"/>
      </w:pPr>
      <w:r>
        <w:t>As part of ITW 2431 Data Programming II</w:t>
      </w:r>
    </w:p>
    <w:p w14:paraId="4E11DBD2" w14:textId="77777777" w:rsidR="00EE6F98" w:rsidRDefault="00EE6F98">
      <w:pPr>
        <w:jc w:val="center"/>
      </w:pPr>
    </w:p>
    <w:p w14:paraId="1E2AF18A" w14:textId="77777777" w:rsidR="00EE6F98" w:rsidRDefault="00EE6F98">
      <w:pPr>
        <w:jc w:val="center"/>
      </w:pPr>
    </w:p>
    <w:p w14:paraId="70810456" w14:textId="77777777" w:rsidR="00EE6F98" w:rsidRDefault="00EE6F98">
      <w:pPr>
        <w:jc w:val="center"/>
      </w:pPr>
    </w:p>
    <w:p w14:paraId="209042D7" w14:textId="77777777" w:rsidR="00EE6F98" w:rsidRDefault="00EE6F98">
      <w:pPr>
        <w:jc w:val="center"/>
      </w:pPr>
    </w:p>
    <w:p w14:paraId="596105A6" w14:textId="77777777" w:rsidR="00EE6F98" w:rsidRDefault="00EE6F98">
      <w:pPr>
        <w:jc w:val="center"/>
      </w:pPr>
    </w:p>
    <w:p w14:paraId="7A229F72" w14:textId="77777777" w:rsidR="00EE6F98" w:rsidRDefault="00EE6F98">
      <w:pPr>
        <w:jc w:val="center"/>
      </w:pPr>
    </w:p>
    <w:p w14:paraId="1D4BD912" w14:textId="77777777" w:rsidR="00EE6F98" w:rsidRDefault="00EE6F98">
      <w:pPr>
        <w:jc w:val="center"/>
      </w:pPr>
    </w:p>
    <w:p w14:paraId="01D33660" w14:textId="77777777" w:rsidR="00EE6F98" w:rsidRDefault="00EE6F98">
      <w:pPr>
        <w:jc w:val="center"/>
      </w:pPr>
    </w:p>
    <w:p w14:paraId="1ED9A225" w14:textId="77777777" w:rsidR="00EE6F98" w:rsidRDefault="00EE6F98">
      <w:pPr>
        <w:jc w:val="center"/>
      </w:pPr>
    </w:p>
    <w:p w14:paraId="1E2E31CC" w14:textId="77777777" w:rsidR="00EE6F98" w:rsidRDefault="00EE6F98">
      <w:pPr>
        <w:jc w:val="center"/>
      </w:pPr>
    </w:p>
    <w:p w14:paraId="6D392D1B" w14:textId="77777777" w:rsidR="00EE6F98" w:rsidRDefault="00EE6F98">
      <w:pPr>
        <w:jc w:val="center"/>
      </w:pPr>
    </w:p>
    <w:p w14:paraId="45846862" w14:textId="77777777" w:rsidR="00EE6F98" w:rsidRDefault="00EE6F98">
      <w:pPr>
        <w:jc w:val="center"/>
      </w:pPr>
    </w:p>
    <w:p w14:paraId="03A54FF2" w14:textId="77777777" w:rsidR="00EE6F98" w:rsidRDefault="00EE6F98">
      <w:pPr>
        <w:jc w:val="center"/>
      </w:pPr>
    </w:p>
    <w:p w14:paraId="77F8B04E" w14:textId="76B7F533" w:rsidR="00EE6F98" w:rsidRDefault="00EA1A0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Name: </w:t>
      </w:r>
      <w:r w:rsidR="00B03554">
        <w:rPr>
          <w:b/>
          <w:bCs/>
          <w:sz w:val="36"/>
        </w:rPr>
        <w:t>Michael Patak</w:t>
      </w:r>
    </w:p>
    <w:p w14:paraId="1A90A5C9" w14:textId="77777777" w:rsidR="00EE6F98" w:rsidRDefault="00EE6F98">
      <w:pPr>
        <w:jc w:val="center"/>
        <w:rPr>
          <w:b/>
          <w:bCs/>
          <w:sz w:val="36"/>
        </w:rPr>
      </w:pPr>
    </w:p>
    <w:p w14:paraId="3A34D6D4" w14:textId="09AB8664" w:rsidR="00EE6F98" w:rsidRDefault="00EA1A04">
      <w:pPr>
        <w:jc w:val="center"/>
      </w:pPr>
      <w:r>
        <w:rPr>
          <w:b/>
          <w:bCs/>
          <w:sz w:val="36"/>
        </w:rPr>
        <w:t xml:space="preserve">Date of Submission: </w:t>
      </w:r>
      <w:r w:rsidR="00FF08F8">
        <w:rPr>
          <w:b/>
          <w:bCs/>
          <w:sz w:val="36"/>
        </w:rPr>
        <w:t>Sunday</w:t>
      </w:r>
      <w:r>
        <w:rPr>
          <w:b/>
          <w:bCs/>
          <w:sz w:val="36"/>
        </w:rPr>
        <w:t xml:space="preserve">, </w:t>
      </w:r>
      <w:r w:rsidR="00FF08F8">
        <w:rPr>
          <w:b/>
          <w:bCs/>
          <w:sz w:val="36"/>
        </w:rPr>
        <w:t>April 1</w:t>
      </w:r>
      <w:r w:rsidR="00E4352C">
        <w:rPr>
          <w:b/>
          <w:bCs/>
          <w:sz w:val="36"/>
        </w:rPr>
        <w:t>7</w:t>
      </w:r>
      <w:r w:rsidR="00FF08F8">
        <w:rPr>
          <w:b/>
          <w:bCs/>
          <w:sz w:val="36"/>
        </w:rPr>
        <w:t>, 2022</w:t>
      </w:r>
    </w:p>
    <w:p w14:paraId="18224F72" w14:textId="77777777" w:rsidR="00EE6F98" w:rsidRDefault="00EE6F98"/>
    <w:p w14:paraId="774E8660" w14:textId="77777777" w:rsidR="00EE6F98" w:rsidRDefault="00EE6F98"/>
    <w:p w14:paraId="1A861966" w14:textId="77777777" w:rsidR="00EE6F98" w:rsidRDefault="00EE6F98"/>
    <w:p w14:paraId="25890FBC" w14:textId="77777777" w:rsidR="00EE6F98" w:rsidRDefault="00EE6F98"/>
    <w:p w14:paraId="162D632F" w14:textId="77777777" w:rsidR="00EE6F98" w:rsidRDefault="00EE6F98"/>
    <w:p w14:paraId="6642CB47" w14:textId="77777777" w:rsidR="00EE6F98" w:rsidRDefault="00EE6F98"/>
    <w:p w14:paraId="2B7D4E64" w14:textId="77777777" w:rsidR="00EE6F98" w:rsidRDefault="00EE6F98"/>
    <w:p w14:paraId="013525E1" w14:textId="77777777" w:rsidR="00EE6F98" w:rsidRDefault="00EE6F98"/>
    <w:p w14:paraId="6EFACA27" w14:textId="77777777" w:rsidR="00EE6F98" w:rsidRDefault="00EE6F98">
      <w:pPr>
        <w:pStyle w:val="Copyright"/>
      </w:pPr>
    </w:p>
    <w:p w14:paraId="262A3AD3" w14:textId="080722D7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lastRenderedPageBreak/>
        <w:t>Section 1 –</w:t>
      </w:r>
      <w:r w:rsidR="00B03554">
        <w:rPr>
          <w:kern w:val="36"/>
          <w:sz w:val="28"/>
        </w:rPr>
        <w:t xml:space="preserve"> </w:t>
      </w:r>
      <w:r w:rsidR="00E4352C">
        <w:rPr>
          <w:kern w:val="36"/>
          <w:sz w:val="28"/>
        </w:rPr>
        <w:t>Project</w:t>
      </w:r>
      <w:r w:rsidR="00B03554">
        <w:rPr>
          <w:kern w:val="36"/>
          <w:sz w:val="28"/>
        </w:rPr>
        <w:t xml:space="preserve"> </w:t>
      </w:r>
      <w:r w:rsidR="0062013A">
        <w:rPr>
          <w:kern w:val="36"/>
          <w:sz w:val="28"/>
        </w:rPr>
        <w:t>1</w:t>
      </w:r>
      <w:r w:rsidR="00FF08F8">
        <w:rPr>
          <w:kern w:val="36"/>
          <w:sz w:val="28"/>
        </w:rPr>
        <w:t>2</w:t>
      </w:r>
      <w:r>
        <w:rPr>
          <w:kern w:val="36"/>
          <w:sz w:val="28"/>
        </w:rPr>
        <w:t xml:space="preserve"> Prob </w:t>
      </w:r>
      <w:r w:rsidR="00B03554">
        <w:rPr>
          <w:kern w:val="36"/>
          <w:sz w:val="28"/>
        </w:rPr>
        <w:t>1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D1F6B0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79598BC2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50A3CAF9" w14:textId="77777777">
        <w:tc>
          <w:tcPr>
            <w:tcW w:w="11016" w:type="dxa"/>
          </w:tcPr>
          <w:p w14:paraId="77A40E65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1688603A" w14:textId="77777777" w:rsidR="000831E1" w:rsidRDefault="00FF08F8" w:rsidP="000831E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0831E1">
              <w:rPr>
                <w:rFonts w:asciiTheme="minorHAnsi" w:hAnsiTheme="minorHAnsi" w:cstheme="minorHAnsi"/>
                <w:sz w:val="24"/>
                <w:szCs w:val="24"/>
              </w:rPr>
              <w:t xml:space="preserve">             </w:t>
            </w:r>
            <w:r w:rsidR="000831E1" w:rsidRPr="000831E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Update a database named 'world_updated.db' by adding a new city.</w:t>
            </w:r>
            <w:r w:rsidR="000831E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="000831E1" w:rsidRPr="000831E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Then execute queries to </w:t>
            </w:r>
          </w:p>
          <w:p w14:paraId="21E29324" w14:textId="53B09F62" w:rsidR="000831E1" w:rsidRPr="000831E1" w:rsidRDefault="000831E1" w:rsidP="000831E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0831E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do the following:</w:t>
            </w:r>
            <w:r w:rsidRPr="000831E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br/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0831E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- Show the city that was added</w:t>
            </w:r>
            <w:r w:rsidRPr="000831E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br/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0831E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- countries that have a population &gt; 1,000,000</w:t>
            </w:r>
            <w:r w:rsidRPr="000831E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br/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0831E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- cities in the USA with a poulation &gt; 1,000,000</w:t>
            </w:r>
            <w:r w:rsidRPr="000831E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br/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0831E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- count the cities in the USA with a poulation &gt; 1,000,000</w:t>
            </w:r>
            <w:r w:rsidRPr="000831E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br/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0831E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- average population of cities in the USA with a poulation &gt; 1,000,000</w:t>
            </w:r>
            <w:r w:rsidRPr="000831E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br/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0831E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Print out the results from all these queries.</w:t>
            </w:r>
          </w:p>
          <w:p w14:paraId="7B5395B9" w14:textId="0C33870D" w:rsidR="00604496" w:rsidRPr="00604496" w:rsidRDefault="00604496" w:rsidP="00A74235">
            <w:pPr>
              <w:pStyle w:val="HTMLPreformatted"/>
            </w:pPr>
          </w:p>
        </w:tc>
      </w:tr>
      <w:tr w:rsidR="00EE6F98" w14:paraId="636B38B5" w14:textId="77777777">
        <w:tc>
          <w:tcPr>
            <w:tcW w:w="11016" w:type="dxa"/>
          </w:tcPr>
          <w:p w14:paraId="36AE9A89" w14:textId="20555D73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  <w:r w:rsidR="00B03554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ITW2431_</w:t>
            </w:r>
            <w:r w:rsidR="00E4352C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P</w:t>
            </w:r>
            <w:r w:rsidR="0062013A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</w:t>
            </w:r>
            <w:r w:rsidR="00FF08F8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2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_P1_mpatak.py</w:t>
            </w:r>
          </w:p>
        </w:tc>
      </w:tr>
      <w:tr w:rsidR="00EE6F98" w14:paraId="6A78DF9C" w14:textId="77777777">
        <w:tc>
          <w:tcPr>
            <w:tcW w:w="11016" w:type="dxa"/>
          </w:tcPr>
          <w:p w14:paraId="236B67C6" w14:textId="1187A3EC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0831E1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  </w:t>
            </w:r>
            <w:r w:rsidR="000831E1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world_updated.db</w:t>
            </w:r>
          </w:p>
        </w:tc>
      </w:tr>
      <w:tr w:rsidR="00EE6F98" w14:paraId="0F894F97" w14:textId="77777777">
        <w:tc>
          <w:tcPr>
            <w:tcW w:w="11016" w:type="dxa"/>
          </w:tcPr>
          <w:p w14:paraId="3A2744DB" w14:textId="097DC9DA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E4352C" w:rsidRPr="00E4352C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2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hour</w:t>
            </w:r>
            <w:r w:rsidR="00FF08F8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s</w:t>
            </w:r>
          </w:p>
        </w:tc>
      </w:tr>
      <w:tr w:rsidR="00EE6F98" w14:paraId="4E0BB81D" w14:textId="77777777">
        <w:tc>
          <w:tcPr>
            <w:tcW w:w="11016" w:type="dxa"/>
          </w:tcPr>
          <w:p w14:paraId="21BF1904" w14:textId="3BA5A70E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5D0689B1" w14:textId="77777777" w:rsidR="00EA305A" w:rsidRDefault="00EA305A" w:rsidP="00EA305A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  <w:p w14:paraId="3B2F7B08" w14:textId="1E149F22" w:rsidR="00EE6F98" w:rsidRDefault="000831E1" w:rsidP="00604496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0831E1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18299220" wp14:editId="6513D88D">
                  <wp:extent cx="6759837" cy="38481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1650" cy="3849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FADCF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33A3D89E" w14:textId="77777777">
        <w:tc>
          <w:tcPr>
            <w:tcW w:w="11016" w:type="dxa"/>
          </w:tcPr>
          <w:p w14:paraId="4B0E1C4D" w14:textId="77777777" w:rsidR="00A74235" w:rsidRPr="00A74235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 w:rsidRPr="00A84073">
              <w:rPr>
                <w:rFonts w:cstheme="minorHAnsi"/>
                <w:bCs/>
                <w:color w:val="303030"/>
                <w:shd w:val="clear" w:color="auto" w:fill="FFFFFF"/>
              </w:rPr>
              <w:br w:type="page"/>
            </w:r>
          </w:p>
          <w:p w14:paraId="00B31961" w14:textId="58632128" w:rsidR="008D6D81" w:rsidRDefault="000831E1" w:rsidP="00A74235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 am quickly getting used to using sqlite in Python. The queries themselves were easy to do and getting them coded was not an issue.</w:t>
            </w:r>
          </w:p>
          <w:p w14:paraId="32A3092D" w14:textId="4F115C9E" w:rsidR="00A74235" w:rsidRDefault="00A74235" w:rsidP="00A74235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</w:tbl>
    <w:p w14:paraId="3A477D8E" w14:textId="29C1F28E" w:rsidR="00A74235" w:rsidRDefault="00A74235">
      <w:pPr>
        <w:rPr>
          <w:rFonts w:eastAsiaTheme="majorEastAsia" w:cstheme="majorBidi"/>
          <w:b/>
          <w:bCs/>
          <w:kern w:val="36"/>
          <w:sz w:val="28"/>
          <w:szCs w:val="28"/>
        </w:rPr>
      </w:pPr>
    </w:p>
    <w:sectPr w:rsidR="00A74235" w:rsidSect="00B613A1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68202" w14:textId="77777777" w:rsidR="002519B7" w:rsidRDefault="002519B7">
      <w:r>
        <w:separator/>
      </w:r>
    </w:p>
  </w:endnote>
  <w:endnote w:type="continuationSeparator" w:id="0">
    <w:p w14:paraId="6FFA5CA8" w14:textId="77777777" w:rsidR="002519B7" w:rsidRDefault="00251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861526"/>
      <w:docPartObj>
        <w:docPartGallery w:val="AutoText"/>
      </w:docPartObj>
    </w:sdtPr>
    <w:sdtEndPr/>
    <w:sdtContent>
      <w:p w14:paraId="44007F2C" w14:textId="77777777" w:rsidR="00EE6F98" w:rsidRDefault="00EE6F98">
        <w:pPr>
          <w:pStyle w:val="Footer"/>
          <w:jc w:val="center"/>
        </w:pPr>
        <w:r>
          <w:fldChar w:fldCharType="begin"/>
        </w:r>
        <w:r w:rsidR="00EA1A04">
          <w:instrText xml:space="preserve"> PAGE   \* MERGEFORMAT </w:instrText>
        </w:r>
        <w:r>
          <w:fldChar w:fldCharType="separate"/>
        </w:r>
        <w:r w:rsidR="00EA1A04">
          <w:rPr>
            <w:noProof/>
          </w:rPr>
          <w:t>6</w:t>
        </w:r>
        <w:r>
          <w:fldChar w:fldCharType="end"/>
        </w:r>
      </w:p>
    </w:sdtContent>
  </w:sdt>
  <w:p w14:paraId="621B98CB" w14:textId="77777777" w:rsidR="00EE6F98" w:rsidRDefault="00EE6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4E4A1" w14:textId="77777777" w:rsidR="002519B7" w:rsidRDefault="002519B7">
      <w:r>
        <w:separator/>
      </w:r>
    </w:p>
  </w:footnote>
  <w:footnote w:type="continuationSeparator" w:id="0">
    <w:p w14:paraId="7CFAC2E8" w14:textId="77777777" w:rsidR="002519B7" w:rsidRDefault="00251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950D" w14:textId="77777777" w:rsidR="00EE6F98" w:rsidRDefault="00EE6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CED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799A"/>
    <w:multiLevelType w:val="multilevel"/>
    <w:tmpl w:val="0D9A799A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0030B"/>
    <w:multiLevelType w:val="multilevel"/>
    <w:tmpl w:val="1130030B"/>
    <w:lvl w:ilvl="0">
      <w:start w:val="1"/>
      <w:numFmt w:val="decimal"/>
      <w:pStyle w:val="Numberedlist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017196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41576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519F4"/>
    <w:multiLevelType w:val="multilevel"/>
    <w:tmpl w:val="1F151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709F5"/>
    <w:multiLevelType w:val="multilevel"/>
    <w:tmpl w:val="1FE709F5"/>
    <w:lvl w:ilvl="0">
      <w:start w:val="1"/>
      <w:numFmt w:val="decimal"/>
      <w:pStyle w:val="ListParagraph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B36F0D"/>
    <w:multiLevelType w:val="multilevel"/>
    <w:tmpl w:val="38B36F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B65DF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A6D6E"/>
    <w:multiLevelType w:val="multilevel"/>
    <w:tmpl w:val="5C8A6D6E"/>
    <w:lvl w:ilvl="0">
      <w:start w:val="1"/>
      <w:numFmt w:val="bullet"/>
      <w:pStyle w:val="Bold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536777"/>
    <w:multiLevelType w:val="multilevel"/>
    <w:tmpl w:val="61536777"/>
    <w:lvl w:ilvl="0">
      <w:start w:val="1"/>
      <w:numFmt w:val="decimal"/>
      <w:pStyle w:val="Indentednumbered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E1FCE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F136C"/>
    <w:multiLevelType w:val="multilevel"/>
    <w:tmpl w:val="7B7F136C"/>
    <w:lvl w:ilvl="0">
      <w:start w:val="1"/>
      <w:numFmt w:val="lowerLetter"/>
      <w:pStyle w:val="Indentedletteredlist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73D6E"/>
    <w:multiLevelType w:val="multilevel"/>
    <w:tmpl w:val="7FD73D6E"/>
    <w:lvl w:ilvl="0">
      <w:start w:val="1"/>
      <w:numFmt w:val="bullet"/>
      <w:pStyle w:val="Indente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2"/>
  </w:num>
  <w:num w:numId="5">
    <w:abstractNumId w:val="13"/>
  </w:num>
  <w:num w:numId="6">
    <w:abstractNumId w:val="1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11"/>
  </w:num>
  <w:num w:numId="12">
    <w:abstractNumId w:val="4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N7U0MrAwMDUxNzNQ0lEKTi0uzszPAykwqwUA4oIYaSwAAAA="/>
  </w:docVars>
  <w:rsids>
    <w:rsidRoot w:val="00C70097"/>
    <w:rsid w:val="0000628F"/>
    <w:rsid w:val="000063B5"/>
    <w:rsid w:val="0001081F"/>
    <w:rsid w:val="00012B48"/>
    <w:rsid w:val="00013AD1"/>
    <w:rsid w:val="00016D22"/>
    <w:rsid w:val="00020C07"/>
    <w:rsid w:val="000224E0"/>
    <w:rsid w:val="000246C8"/>
    <w:rsid w:val="000427A5"/>
    <w:rsid w:val="00056C3E"/>
    <w:rsid w:val="000831E1"/>
    <w:rsid w:val="000873F6"/>
    <w:rsid w:val="00090915"/>
    <w:rsid w:val="0009244A"/>
    <w:rsid w:val="000A1F3A"/>
    <w:rsid w:val="000B7A49"/>
    <w:rsid w:val="000D1740"/>
    <w:rsid w:val="000D25B1"/>
    <w:rsid w:val="000D641D"/>
    <w:rsid w:val="000D7B38"/>
    <w:rsid w:val="000E4841"/>
    <w:rsid w:val="000E5977"/>
    <w:rsid w:val="00115C8D"/>
    <w:rsid w:val="00146713"/>
    <w:rsid w:val="00150521"/>
    <w:rsid w:val="00162B66"/>
    <w:rsid w:val="00173963"/>
    <w:rsid w:val="001776D5"/>
    <w:rsid w:val="00194E3D"/>
    <w:rsid w:val="001957C1"/>
    <w:rsid w:val="001B2AB3"/>
    <w:rsid w:val="001B3240"/>
    <w:rsid w:val="001C5BCB"/>
    <w:rsid w:val="001D3B39"/>
    <w:rsid w:val="001D638C"/>
    <w:rsid w:val="001E3475"/>
    <w:rsid w:val="001E40FB"/>
    <w:rsid w:val="001E5833"/>
    <w:rsid w:val="001F6FA8"/>
    <w:rsid w:val="0020341B"/>
    <w:rsid w:val="00203612"/>
    <w:rsid w:val="00224313"/>
    <w:rsid w:val="002519B7"/>
    <w:rsid w:val="002577A3"/>
    <w:rsid w:val="0027678B"/>
    <w:rsid w:val="002823CD"/>
    <w:rsid w:val="00297DBF"/>
    <w:rsid w:val="002A1592"/>
    <w:rsid w:val="002B37EE"/>
    <w:rsid w:val="002C0722"/>
    <w:rsid w:val="002E0658"/>
    <w:rsid w:val="002E7233"/>
    <w:rsid w:val="002F0BDF"/>
    <w:rsid w:val="002F731F"/>
    <w:rsid w:val="003150C3"/>
    <w:rsid w:val="00317C3D"/>
    <w:rsid w:val="0032200A"/>
    <w:rsid w:val="003220B3"/>
    <w:rsid w:val="00326365"/>
    <w:rsid w:val="00337CB3"/>
    <w:rsid w:val="0035222D"/>
    <w:rsid w:val="003534C7"/>
    <w:rsid w:val="0037546C"/>
    <w:rsid w:val="00380DD5"/>
    <w:rsid w:val="00383261"/>
    <w:rsid w:val="00383634"/>
    <w:rsid w:val="003863F3"/>
    <w:rsid w:val="003B19C0"/>
    <w:rsid w:val="003B2DF2"/>
    <w:rsid w:val="003C14D0"/>
    <w:rsid w:val="003C7489"/>
    <w:rsid w:val="003D41A7"/>
    <w:rsid w:val="003F4968"/>
    <w:rsid w:val="00403B69"/>
    <w:rsid w:val="0040451B"/>
    <w:rsid w:val="0041509D"/>
    <w:rsid w:val="00424E0A"/>
    <w:rsid w:val="00426628"/>
    <w:rsid w:val="004361B0"/>
    <w:rsid w:val="00436B7B"/>
    <w:rsid w:val="00437D83"/>
    <w:rsid w:val="0044070F"/>
    <w:rsid w:val="004526D8"/>
    <w:rsid w:val="004603A4"/>
    <w:rsid w:val="0046298D"/>
    <w:rsid w:val="00467BF7"/>
    <w:rsid w:val="00481EB5"/>
    <w:rsid w:val="00482BFC"/>
    <w:rsid w:val="00487ACE"/>
    <w:rsid w:val="00490513"/>
    <w:rsid w:val="00494971"/>
    <w:rsid w:val="004A17F1"/>
    <w:rsid w:val="004A6BA7"/>
    <w:rsid w:val="004E133B"/>
    <w:rsid w:val="004E56D9"/>
    <w:rsid w:val="004F251B"/>
    <w:rsid w:val="0050173D"/>
    <w:rsid w:val="0050609C"/>
    <w:rsid w:val="005236B5"/>
    <w:rsid w:val="005276BB"/>
    <w:rsid w:val="005352DA"/>
    <w:rsid w:val="00536A75"/>
    <w:rsid w:val="00546E71"/>
    <w:rsid w:val="00547E73"/>
    <w:rsid w:val="005519E8"/>
    <w:rsid w:val="005648B3"/>
    <w:rsid w:val="00565B2C"/>
    <w:rsid w:val="0056679D"/>
    <w:rsid w:val="0057539E"/>
    <w:rsid w:val="005825E7"/>
    <w:rsid w:val="00585186"/>
    <w:rsid w:val="00585F22"/>
    <w:rsid w:val="00593362"/>
    <w:rsid w:val="00596092"/>
    <w:rsid w:val="005B3A22"/>
    <w:rsid w:val="005D16F9"/>
    <w:rsid w:val="005D3C41"/>
    <w:rsid w:val="005E23E5"/>
    <w:rsid w:val="005E6D7E"/>
    <w:rsid w:val="005E794A"/>
    <w:rsid w:val="005E7D9B"/>
    <w:rsid w:val="005F05EC"/>
    <w:rsid w:val="005F0BE8"/>
    <w:rsid w:val="005F3C67"/>
    <w:rsid w:val="005F6800"/>
    <w:rsid w:val="00604496"/>
    <w:rsid w:val="00604E75"/>
    <w:rsid w:val="006061F2"/>
    <w:rsid w:val="006071F2"/>
    <w:rsid w:val="006077EC"/>
    <w:rsid w:val="00613E5B"/>
    <w:rsid w:val="006150D1"/>
    <w:rsid w:val="0062013A"/>
    <w:rsid w:val="006417F1"/>
    <w:rsid w:val="00643258"/>
    <w:rsid w:val="006466D6"/>
    <w:rsid w:val="006470FF"/>
    <w:rsid w:val="0065699D"/>
    <w:rsid w:val="00657B6E"/>
    <w:rsid w:val="00670D2A"/>
    <w:rsid w:val="006905AE"/>
    <w:rsid w:val="006A379C"/>
    <w:rsid w:val="006B04B9"/>
    <w:rsid w:val="006B70C8"/>
    <w:rsid w:val="006C65D9"/>
    <w:rsid w:val="006C71A2"/>
    <w:rsid w:val="006D7270"/>
    <w:rsid w:val="006E32DE"/>
    <w:rsid w:val="006E42F3"/>
    <w:rsid w:val="006F76B5"/>
    <w:rsid w:val="006F7E98"/>
    <w:rsid w:val="00703F7E"/>
    <w:rsid w:val="00706B71"/>
    <w:rsid w:val="00707DCD"/>
    <w:rsid w:val="00713756"/>
    <w:rsid w:val="00727953"/>
    <w:rsid w:val="00733B66"/>
    <w:rsid w:val="0073682E"/>
    <w:rsid w:val="0076487D"/>
    <w:rsid w:val="0076603B"/>
    <w:rsid w:val="007777A9"/>
    <w:rsid w:val="00782D21"/>
    <w:rsid w:val="00784996"/>
    <w:rsid w:val="00790B29"/>
    <w:rsid w:val="00795B3F"/>
    <w:rsid w:val="00796887"/>
    <w:rsid w:val="007B355F"/>
    <w:rsid w:val="007B6138"/>
    <w:rsid w:val="007C2F14"/>
    <w:rsid w:val="007E283E"/>
    <w:rsid w:val="007E4DAB"/>
    <w:rsid w:val="007E7163"/>
    <w:rsid w:val="007E774D"/>
    <w:rsid w:val="00810EA3"/>
    <w:rsid w:val="00823A80"/>
    <w:rsid w:val="00827072"/>
    <w:rsid w:val="00831E4A"/>
    <w:rsid w:val="008363E6"/>
    <w:rsid w:val="008416A3"/>
    <w:rsid w:val="00844332"/>
    <w:rsid w:val="00852F13"/>
    <w:rsid w:val="00862001"/>
    <w:rsid w:val="0086220F"/>
    <w:rsid w:val="00865104"/>
    <w:rsid w:val="00865705"/>
    <w:rsid w:val="00865771"/>
    <w:rsid w:val="008663B2"/>
    <w:rsid w:val="008777FB"/>
    <w:rsid w:val="008857BE"/>
    <w:rsid w:val="00892A24"/>
    <w:rsid w:val="00892AA6"/>
    <w:rsid w:val="00892C69"/>
    <w:rsid w:val="008A033F"/>
    <w:rsid w:val="008A1E02"/>
    <w:rsid w:val="008A279D"/>
    <w:rsid w:val="008A39BF"/>
    <w:rsid w:val="008C168E"/>
    <w:rsid w:val="008D0A2B"/>
    <w:rsid w:val="008D6D81"/>
    <w:rsid w:val="008F7EF9"/>
    <w:rsid w:val="00912C02"/>
    <w:rsid w:val="00926913"/>
    <w:rsid w:val="00927B8E"/>
    <w:rsid w:val="00932296"/>
    <w:rsid w:val="00933AE9"/>
    <w:rsid w:val="009441F5"/>
    <w:rsid w:val="009535A2"/>
    <w:rsid w:val="0095714E"/>
    <w:rsid w:val="00967F07"/>
    <w:rsid w:val="00977745"/>
    <w:rsid w:val="009859D6"/>
    <w:rsid w:val="00990417"/>
    <w:rsid w:val="009A274A"/>
    <w:rsid w:val="009A528E"/>
    <w:rsid w:val="009A7F75"/>
    <w:rsid w:val="009B0669"/>
    <w:rsid w:val="009B7C53"/>
    <w:rsid w:val="009C4D6C"/>
    <w:rsid w:val="009D041C"/>
    <w:rsid w:val="009E7678"/>
    <w:rsid w:val="009F0C8D"/>
    <w:rsid w:val="009F7912"/>
    <w:rsid w:val="00A030E9"/>
    <w:rsid w:val="00A06306"/>
    <w:rsid w:val="00A07515"/>
    <w:rsid w:val="00A1356C"/>
    <w:rsid w:val="00A15AE8"/>
    <w:rsid w:val="00A16A6E"/>
    <w:rsid w:val="00A17C6B"/>
    <w:rsid w:val="00A23F6F"/>
    <w:rsid w:val="00A3023E"/>
    <w:rsid w:val="00A3128F"/>
    <w:rsid w:val="00A337EE"/>
    <w:rsid w:val="00A34842"/>
    <w:rsid w:val="00A37CB9"/>
    <w:rsid w:val="00A633B3"/>
    <w:rsid w:val="00A74235"/>
    <w:rsid w:val="00A84073"/>
    <w:rsid w:val="00A87693"/>
    <w:rsid w:val="00A935CD"/>
    <w:rsid w:val="00A96CA4"/>
    <w:rsid w:val="00AB0BCD"/>
    <w:rsid w:val="00AB5841"/>
    <w:rsid w:val="00AB6540"/>
    <w:rsid w:val="00AD23B4"/>
    <w:rsid w:val="00AE072E"/>
    <w:rsid w:val="00AE3AD7"/>
    <w:rsid w:val="00AF0F44"/>
    <w:rsid w:val="00AF44C8"/>
    <w:rsid w:val="00B00F38"/>
    <w:rsid w:val="00B03554"/>
    <w:rsid w:val="00B107E8"/>
    <w:rsid w:val="00B12EF9"/>
    <w:rsid w:val="00B137FB"/>
    <w:rsid w:val="00B14897"/>
    <w:rsid w:val="00B2288F"/>
    <w:rsid w:val="00B24C81"/>
    <w:rsid w:val="00B315E7"/>
    <w:rsid w:val="00B5166D"/>
    <w:rsid w:val="00B613A1"/>
    <w:rsid w:val="00B61D05"/>
    <w:rsid w:val="00B66421"/>
    <w:rsid w:val="00B71F31"/>
    <w:rsid w:val="00B74BF7"/>
    <w:rsid w:val="00B80566"/>
    <w:rsid w:val="00B82412"/>
    <w:rsid w:val="00B86044"/>
    <w:rsid w:val="00B90390"/>
    <w:rsid w:val="00B93D34"/>
    <w:rsid w:val="00B96DF7"/>
    <w:rsid w:val="00BA016B"/>
    <w:rsid w:val="00BA1B34"/>
    <w:rsid w:val="00BA2370"/>
    <w:rsid w:val="00BC0563"/>
    <w:rsid w:val="00BC1633"/>
    <w:rsid w:val="00BC53F5"/>
    <w:rsid w:val="00BC5E3C"/>
    <w:rsid w:val="00BD12F9"/>
    <w:rsid w:val="00BE3561"/>
    <w:rsid w:val="00BF057A"/>
    <w:rsid w:val="00BF3368"/>
    <w:rsid w:val="00BF4B93"/>
    <w:rsid w:val="00C22969"/>
    <w:rsid w:val="00C24D17"/>
    <w:rsid w:val="00C36B96"/>
    <w:rsid w:val="00C43CDE"/>
    <w:rsid w:val="00C51D21"/>
    <w:rsid w:val="00C53600"/>
    <w:rsid w:val="00C54ABC"/>
    <w:rsid w:val="00C559A3"/>
    <w:rsid w:val="00C626DA"/>
    <w:rsid w:val="00C63FDE"/>
    <w:rsid w:val="00C70097"/>
    <w:rsid w:val="00C71BE6"/>
    <w:rsid w:val="00C720DE"/>
    <w:rsid w:val="00C77B9A"/>
    <w:rsid w:val="00C819C6"/>
    <w:rsid w:val="00C8799C"/>
    <w:rsid w:val="00C97301"/>
    <w:rsid w:val="00CB3CF6"/>
    <w:rsid w:val="00CB506E"/>
    <w:rsid w:val="00CC7BE9"/>
    <w:rsid w:val="00CD54C9"/>
    <w:rsid w:val="00CE5E60"/>
    <w:rsid w:val="00CE7F36"/>
    <w:rsid w:val="00D2328F"/>
    <w:rsid w:val="00D237A9"/>
    <w:rsid w:val="00D25C77"/>
    <w:rsid w:val="00D2663D"/>
    <w:rsid w:val="00D30A06"/>
    <w:rsid w:val="00D41C80"/>
    <w:rsid w:val="00D60766"/>
    <w:rsid w:val="00D649A7"/>
    <w:rsid w:val="00D65791"/>
    <w:rsid w:val="00D734BB"/>
    <w:rsid w:val="00D7775E"/>
    <w:rsid w:val="00D80C7B"/>
    <w:rsid w:val="00D824DA"/>
    <w:rsid w:val="00D93BE0"/>
    <w:rsid w:val="00D94B59"/>
    <w:rsid w:val="00D97A14"/>
    <w:rsid w:val="00DA46A8"/>
    <w:rsid w:val="00DA755F"/>
    <w:rsid w:val="00DB2F6A"/>
    <w:rsid w:val="00DB5CFD"/>
    <w:rsid w:val="00DE49E4"/>
    <w:rsid w:val="00DF0D0C"/>
    <w:rsid w:val="00E008DA"/>
    <w:rsid w:val="00E05A09"/>
    <w:rsid w:val="00E068B6"/>
    <w:rsid w:val="00E12354"/>
    <w:rsid w:val="00E13D3E"/>
    <w:rsid w:val="00E143A3"/>
    <w:rsid w:val="00E20037"/>
    <w:rsid w:val="00E23051"/>
    <w:rsid w:val="00E246E7"/>
    <w:rsid w:val="00E4352C"/>
    <w:rsid w:val="00E44FDF"/>
    <w:rsid w:val="00E5749E"/>
    <w:rsid w:val="00E93F9F"/>
    <w:rsid w:val="00EA1A04"/>
    <w:rsid w:val="00EA305A"/>
    <w:rsid w:val="00EB37C1"/>
    <w:rsid w:val="00EC27DE"/>
    <w:rsid w:val="00ED6385"/>
    <w:rsid w:val="00ED689B"/>
    <w:rsid w:val="00EE1F0C"/>
    <w:rsid w:val="00EE6F98"/>
    <w:rsid w:val="00EE78E7"/>
    <w:rsid w:val="00EF5E70"/>
    <w:rsid w:val="00EF64B4"/>
    <w:rsid w:val="00EF6B66"/>
    <w:rsid w:val="00F07D84"/>
    <w:rsid w:val="00F130CB"/>
    <w:rsid w:val="00F22C86"/>
    <w:rsid w:val="00F23A0D"/>
    <w:rsid w:val="00F46F70"/>
    <w:rsid w:val="00F51721"/>
    <w:rsid w:val="00F531C8"/>
    <w:rsid w:val="00F603D1"/>
    <w:rsid w:val="00F70D2D"/>
    <w:rsid w:val="00F77739"/>
    <w:rsid w:val="00F85B52"/>
    <w:rsid w:val="00FA112D"/>
    <w:rsid w:val="00FA5478"/>
    <w:rsid w:val="00FB12E1"/>
    <w:rsid w:val="00FB41C7"/>
    <w:rsid w:val="00FB5E2E"/>
    <w:rsid w:val="00FC18DE"/>
    <w:rsid w:val="00FD0528"/>
    <w:rsid w:val="00FD163B"/>
    <w:rsid w:val="00FE7859"/>
    <w:rsid w:val="00FF08F8"/>
    <w:rsid w:val="00FF1CC8"/>
    <w:rsid w:val="00FF5B06"/>
    <w:rsid w:val="00FF5BB9"/>
    <w:rsid w:val="14BB7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64A83"/>
  <w15:docId w15:val="{E64460F0-7182-433C-BF01-CD3F40B4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475"/>
    <w:rPr>
      <w:rFonts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F98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F9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F98"/>
    <w:pPr>
      <w:keepNext/>
      <w:keepLines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F98"/>
    <w:pPr>
      <w:keepNext/>
      <w:keepLines/>
      <w:outlineLvl w:val="3"/>
    </w:pPr>
    <w:rPr>
      <w:rFonts w:eastAsiaTheme="majorEastAsia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E6F98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F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E6F98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EE6F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F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TableGrid">
    <w:name w:val="Table Grid"/>
    <w:basedOn w:val="TableNormal"/>
    <w:uiPriority w:val="59"/>
    <w:qFormat/>
    <w:rsid w:val="00EE6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6F98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F98"/>
    <w:rPr>
      <w:rFonts w:eastAsiaTheme="majorEastAsia" w:cstheme="majorBidi"/>
      <w:b/>
      <w:bCs/>
      <w:sz w:val="2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E6F98"/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E6F9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F98"/>
    <w:rPr>
      <w:rFonts w:eastAsiaTheme="majorEastAsia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F98"/>
    <w:rPr>
      <w:rFonts w:eastAsiaTheme="majorEastAsia" w:cs="Arial"/>
      <w:bCs/>
      <w:iCs/>
      <w:sz w:val="24"/>
      <w:szCs w:val="24"/>
    </w:rPr>
  </w:style>
  <w:style w:type="paragraph" w:styleId="NoSpacing">
    <w:name w:val="No Spacing"/>
    <w:uiPriority w:val="1"/>
    <w:rsid w:val="00EE6F98"/>
    <w:rPr>
      <w:rFonts w:ascii="Arial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6F98"/>
    <w:rPr>
      <w:rFonts w:eastAsiaTheme="majorEastAsia" w:cstheme="majorBid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E6F98"/>
    <w:pPr>
      <w:numPr>
        <w:numId w:val="1"/>
      </w:numPr>
      <w:ind w:left="360"/>
      <w:contextualSpacing/>
    </w:pPr>
    <w:rPr>
      <w:b/>
    </w:rPr>
  </w:style>
  <w:style w:type="paragraph" w:customStyle="1" w:styleId="Indentednumberedlist">
    <w:name w:val="Indented numbered list"/>
    <w:basedOn w:val="ListParagraph"/>
    <w:link w:val="IndentednumberedlistChar"/>
    <w:qFormat/>
    <w:rsid w:val="00EE6F98"/>
    <w:pPr>
      <w:numPr>
        <w:numId w:val="2"/>
      </w:numPr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6F98"/>
    <w:rPr>
      <w:rFonts w:cs="Arial"/>
      <w:b/>
      <w:sz w:val="24"/>
      <w:szCs w:val="24"/>
    </w:rPr>
  </w:style>
  <w:style w:type="character" w:customStyle="1" w:styleId="IndentednumberedlistChar">
    <w:name w:val="Indented numbered list Char"/>
    <w:basedOn w:val="ListParagraphChar"/>
    <w:link w:val="Indentednumberedlist"/>
    <w:rsid w:val="00EE6F98"/>
    <w:rPr>
      <w:rFonts w:cs="Arial"/>
      <w:b w:val="0"/>
      <w:sz w:val="24"/>
      <w:szCs w:val="24"/>
    </w:rPr>
  </w:style>
  <w:style w:type="paragraph" w:customStyle="1" w:styleId="Indentedletteredlist">
    <w:name w:val="Indented lettered list"/>
    <w:basedOn w:val="Indentednumberedlist"/>
    <w:link w:val="IndentedletteredlistChar"/>
    <w:qFormat/>
    <w:rsid w:val="00EE6F98"/>
    <w:pPr>
      <w:numPr>
        <w:numId w:val="3"/>
      </w:numPr>
    </w:pPr>
  </w:style>
  <w:style w:type="paragraph" w:customStyle="1" w:styleId="ListHeadings">
    <w:name w:val="List Headings"/>
    <w:basedOn w:val="Normal"/>
    <w:link w:val="ListHeadingsChar"/>
    <w:qFormat/>
    <w:rsid w:val="00EE6F98"/>
  </w:style>
  <w:style w:type="character" w:customStyle="1" w:styleId="IndentedletteredlistChar">
    <w:name w:val="Indented lettered list Char"/>
    <w:basedOn w:val="IndentednumberedlistChar"/>
    <w:link w:val="Indentedletteredlist"/>
    <w:rsid w:val="00EE6F98"/>
    <w:rPr>
      <w:rFonts w:cs="Arial"/>
      <w:b w:val="0"/>
      <w:sz w:val="24"/>
      <w:szCs w:val="24"/>
    </w:rPr>
  </w:style>
  <w:style w:type="paragraph" w:customStyle="1" w:styleId="Numberedlist">
    <w:name w:val="Numbered list"/>
    <w:basedOn w:val="ListHeadings"/>
    <w:link w:val="NumberedlistChar"/>
    <w:qFormat/>
    <w:rsid w:val="00EE6F98"/>
    <w:pPr>
      <w:numPr>
        <w:numId w:val="4"/>
      </w:numPr>
    </w:pPr>
  </w:style>
  <w:style w:type="character" w:customStyle="1" w:styleId="ListHeadingsChar">
    <w:name w:val="List Headings Char"/>
    <w:basedOn w:val="DefaultParagraphFont"/>
    <w:link w:val="ListHeadings"/>
    <w:qFormat/>
    <w:rsid w:val="00EE6F98"/>
    <w:rPr>
      <w:rFonts w:cs="Arial"/>
      <w:sz w:val="24"/>
      <w:szCs w:val="24"/>
    </w:rPr>
  </w:style>
  <w:style w:type="paragraph" w:customStyle="1" w:styleId="Indentedbulletedlist">
    <w:name w:val="Indented bulleted list"/>
    <w:basedOn w:val="ListParagraph"/>
    <w:link w:val="IndentedbulletedlistChar"/>
    <w:qFormat/>
    <w:rsid w:val="00EE6F98"/>
    <w:pPr>
      <w:numPr>
        <w:numId w:val="5"/>
      </w:numPr>
    </w:pPr>
    <w:rPr>
      <w:b w:val="0"/>
    </w:rPr>
  </w:style>
  <w:style w:type="character" w:customStyle="1" w:styleId="NumberedlistChar">
    <w:name w:val="Numbered list Char"/>
    <w:basedOn w:val="ListHeadingsChar"/>
    <w:link w:val="Numberedlist"/>
    <w:qFormat/>
    <w:rsid w:val="00EE6F98"/>
    <w:rPr>
      <w:rFonts w:cs="Arial"/>
      <w:sz w:val="24"/>
      <w:szCs w:val="24"/>
    </w:rPr>
  </w:style>
  <w:style w:type="paragraph" w:customStyle="1" w:styleId="Bulletedlist">
    <w:name w:val="Bulleted list"/>
    <w:basedOn w:val="ListParagraph"/>
    <w:link w:val="BulletedlistChar"/>
    <w:qFormat/>
    <w:rsid w:val="00EE6F98"/>
    <w:pPr>
      <w:numPr>
        <w:numId w:val="6"/>
      </w:numPr>
    </w:pPr>
    <w:rPr>
      <w:b w:val="0"/>
    </w:rPr>
  </w:style>
  <w:style w:type="character" w:customStyle="1" w:styleId="IndentedbulletedlistChar">
    <w:name w:val="Indented bulleted list Char"/>
    <w:basedOn w:val="ListParagraphChar"/>
    <w:link w:val="Indentedbulletedlist"/>
    <w:qFormat/>
    <w:rsid w:val="00EE6F98"/>
    <w:rPr>
      <w:rFonts w:cs="Arial"/>
      <w:b w:val="0"/>
      <w:sz w:val="24"/>
      <w:szCs w:val="24"/>
    </w:rPr>
  </w:style>
  <w:style w:type="paragraph" w:customStyle="1" w:styleId="Boldbulletedlist">
    <w:name w:val="Bold bulleted list"/>
    <w:basedOn w:val="Bulletedlist"/>
    <w:link w:val="BoldbulletedlistChar"/>
    <w:qFormat/>
    <w:rsid w:val="00EE6F98"/>
    <w:pPr>
      <w:numPr>
        <w:numId w:val="7"/>
      </w:numPr>
    </w:pPr>
    <w:rPr>
      <w:b/>
    </w:rPr>
  </w:style>
  <w:style w:type="character" w:customStyle="1" w:styleId="BulletedlistChar">
    <w:name w:val="Bulleted list Char"/>
    <w:basedOn w:val="ListParagraphChar"/>
    <w:link w:val="Bulletedlist"/>
    <w:qFormat/>
    <w:rsid w:val="00EE6F98"/>
    <w:rPr>
      <w:rFonts w:cs="Arial"/>
      <w:b w:val="0"/>
      <w:sz w:val="24"/>
      <w:szCs w:val="24"/>
    </w:rPr>
  </w:style>
  <w:style w:type="character" w:customStyle="1" w:styleId="BoldbulletedlistChar">
    <w:name w:val="Bold bulleted list Char"/>
    <w:basedOn w:val="BulletedlistChar"/>
    <w:link w:val="Boldbulletedlist"/>
    <w:rsid w:val="00EE6F98"/>
    <w:rPr>
      <w:rFonts w:cs="Arial"/>
      <w:b/>
      <w:sz w:val="24"/>
      <w:szCs w:val="24"/>
    </w:rPr>
  </w:style>
  <w:style w:type="paragraph" w:customStyle="1" w:styleId="Tabletitle">
    <w:name w:val="Table title"/>
    <w:basedOn w:val="Normal"/>
    <w:link w:val="TabletitleChar"/>
    <w:qFormat/>
    <w:rsid w:val="00EE6F98"/>
    <w:rPr>
      <w:b/>
    </w:rPr>
  </w:style>
  <w:style w:type="paragraph" w:customStyle="1" w:styleId="Columnheading">
    <w:name w:val="Column heading"/>
    <w:basedOn w:val="Normal"/>
    <w:link w:val="ColumnheadingChar"/>
    <w:qFormat/>
    <w:rsid w:val="00EE6F98"/>
    <w:rPr>
      <w:b/>
    </w:rPr>
  </w:style>
  <w:style w:type="character" w:customStyle="1" w:styleId="TabletitleChar">
    <w:name w:val="Table title Char"/>
    <w:basedOn w:val="DefaultParagraphFont"/>
    <w:link w:val="Tabletitle"/>
    <w:rsid w:val="00EE6F98"/>
    <w:rPr>
      <w:rFonts w:cs="Arial"/>
      <w:b/>
      <w:sz w:val="24"/>
      <w:szCs w:val="24"/>
    </w:rPr>
  </w:style>
  <w:style w:type="paragraph" w:customStyle="1" w:styleId="Rowheading">
    <w:name w:val="Row heading"/>
    <w:basedOn w:val="Normal"/>
    <w:link w:val="RowheadingChar"/>
    <w:qFormat/>
    <w:rsid w:val="00EE6F98"/>
    <w:rPr>
      <w:b/>
    </w:rPr>
  </w:style>
  <w:style w:type="character" w:customStyle="1" w:styleId="ColumnheadingChar">
    <w:name w:val="Column heading Char"/>
    <w:basedOn w:val="DefaultParagraphFont"/>
    <w:link w:val="Columnheading"/>
    <w:qFormat/>
    <w:rsid w:val="00EE6F98"/>
    <w:rPr>
      <w:rFonts w:cs="Arial"/>
      <w:b/>
      <w:sz w:val="24"/>
      <w:szCs w:val="24"/>
    </w:rPr>
  </w:style>
  <w:style w:type="character" w:customStyle="1" w:styleId="RowheadingChar">
    <w:name w:val="Row heading Char"/>
    <w:basedOn w:val="DefaultParagraphFont"/>
    <w:link w:val="Rowheading"/>
    <w:qFormat/>
    <w:rsid w:val="00EE6F98"/>
    <w:rPr>
      <w:rFonts w:cs="Arial"/>
      <w:b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98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Normal"/>
    <w:link w:val="CopyrightChar"/>
    <w:qFormat/>
    <w:rsid w:val="00EE6F98"/>
    <w:rPr>
      <w:sz w:val="20"/>
      <w:szCs w:val="20"/>
    </w:rPr>
  </w:style>
  <w:style w:type="character" w:customStyle="1" w:styleId="CopyrightChar">
    <w:name w:val="Copyright Char"/>
    <w:basedOn w:val="DefaultParagraphFont"/>
    <w:link w:val="Copyright"/>
    <w:rsid w:val="00EE6F98"/>
    <w:rPr>
      <w:rFonts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E6F98"/>
    <w:rPr>
      <w:rFonts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E6F98"/>
    <w:rPr>
      <w:rFonts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E6F98"/>
    <w:rPr>
      <w:rFonts w:ascii="Times New Roman" w:eastAsia="Times New Roman" w:hAnsi="Times New Roman" w:cs="Times New Roman"/>
      <w:sz w:val="20"/>
      <w:szCs w:val="20"/>
    </w:rPr>
  </w:style>
  <w:style w:type="character" w:customStyle="1" w:styleId="MTConvertedEquation">
    <w:name w:val="MTConvertedEquation"/>
    <w:basedOn w:val="DefaultParagraphFont"/>
    <w:rsid w:val="00EE6F98"/>
  </w:style>
  <w:style w:type="character" w:styleId="PlaceholderText">
    <w:name w:val="Placeholder Text"/>
    <w:basedOn w:val="DefaultParagraphFont"/>
    <w:uiPriority w:val="99"/>
    <w:semiHidden/>
    <w:rsid w:val="00EE6F98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F9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U%20USER1\Documents\do%20not%20back%20up\course%20work\engr1371\engr1371%20programming%20style\2013-6-14%20section%20508%20template%20Office%20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2013-6-14 section 508 template Office 2010</Template>
  <TotalTime>9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AASU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cs20595</dc:creator>
  <cp:lastModifiedBy>PATAK, MIKE</cp:lastModifiedBy>
  <cp:revision>3</cp:revision>
  <dcterms:created xsi:type="dcterms:W3CDTF">2022-04-16T13:00:00Z</dcterms:created>
  <dcterms:modified xsi:type="dcterms:W3CDTF">2022-04-16T13:07:00Z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1033-11.2.0.10258</vt:lpwstr>
  </property>
  <property fmtid="{D5CDD505-2E9C-101B-9397-08002B2CF9AE}" pid="4" name="ICV">
    <vt:lpwstr>3207D79458E54960B1E0F4D0BDDAED60</vt:lpwstr>
  </property>
</Properties>
</file>