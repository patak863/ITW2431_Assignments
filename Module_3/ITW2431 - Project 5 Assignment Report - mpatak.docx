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701DA223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6A046F">
        <w:rPr>
          <w:b/>
          <w:sz w:val="48"/>
          <w:szCs w:val="48"/>
        </w:rPr>
        <w:t>5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11624D52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6A046F">
        <w:rPr>
          <w:b/>
        </w:rPr>
        <w:t>5</w:t>
      </w:r>
      <w:r>
        <w:t xml:space="preserve"> that is due on </w:t>
      </w:r>
      <w:r w:rsidR="00E86F97">
        <w:t xml:space="preserve">Sunday, </w:t>
      </w:r>
      <w:r w:rsidR="006A717B">
        <w:t xml:space="preserve">February </w:t>
      </w:r>
      <w:r w:rsidR="006A046F">
        <w:t>20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075AD7C7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6A717B">
        <w:rPr>
          <w:b/>
          <w:bCs/>
          <w:sz w:val="36"/>
        </w:rPr>
        <w:t>February</w:t>
      </w:r>
      <w:r w:rsidR="00B03554">
        <w:rPr>
          <w:b/>
          <w:bCs/>
          <w:sz w:val="36"/>
        </w:rPr>
        <w:t xml:space="preserve"> </w:t>
      </w:r>
      <w:r w:rsidR="006A046F">
        <w:rPr>
          <w:b/>
          <w:bCs/>
          <w:sz w:val="36"/>
        </w:rPr>
        <w:t>20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0AC7277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6A046F">
        <w:rPr>
          <w:kern w:val="36"/>
          <w:sz w:val="28"/>
        </w:rPr>
        <w:t>5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422717BA" w14:textId="77777777" w:rsidR="004F5EEA" w:rsidRDefault="00604496" w:rsidP="004F5EE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4F5EEA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4F5EEA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4F5EEA"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read a data file for a student ID and his/her</w:t>
            </w:r>
            <w:r w:rsid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4F5EEA"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grades for three exams. The </w:t>
            </w:r>
          </w:p>
          <w:p w14:paraId="05DE5283" w14:textId="572E3E02" w:rsidR="004F5EEA" w:rsidRPr="004F5EEA" w:rsidRDefault="004F5EEA" w:rsidP="004F5EE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students ID will be the key and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three grades will be the value in a key/value pair. the</w:t>
            </w:r>
            <w:r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br/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program will then output the average grade for each of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4F5EEA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three exams.</w:t>
            </w:r>
          </w:p>
          <w:p w14:paraId="7B5395B9" w14:textId="3D1011E1" w:rsidR="00B66328" w:rsidRPr="00650DFD" w:rsidRDefault="00B66328" w:rsidP="00E86F97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13EB803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6A046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70CDE4B8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6A046F" w:rsidRPr="006A046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studentGrade.txt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07DF8B8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6A046F" w:rsidRPr="006A046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2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6A046F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4D7E78D4" w:rsidR="00EE6F98" w:rsidRDefault="006A046F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6A046F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07EE3536" wp14:editId="5E918EEB">
                  <wp:extent cx="6789299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441" cy="213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32A3092D" w14:textId="2B64EE56" w:rsidR="00EE6F98" w:rsidRDefault="006A046F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For this problem there was three specific tasks, load a dictionary, print out the student grades, and calculate and print the average grade for each exam. I chose to create three functions that completed each of these tasks. I used dictionary and list techniques learned in previous labs and projects.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2B6BDFD9" w:rsidR="00EE6F98" w:rsidRDefault="00EE6F98">
      <w:pPr>
        <w:spacing w:after="200" w:line="276" w:lineRule="auto"/>
        <w:rPr>
          <w:rFonts w:cstheme="minorHAnsi"/>
          <w:u w:val="single"/>
          <w:shd w:val="clear" w:color="auto" w:fill="FFFFFF"/>
        </w:rPr>
      </w:pPr>
    </w:p>
    <w:sectPr w:rsidR="00EE6F98" w:rsidSect="00EE6F9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2B29" w14:textId="77777777" w:rsidR="003F6092" w:rsidRDefault="003F6092">
      <w:r>
        <w:separator/>
      </w:r>
    </w:p>
  </w:endnote>
  <w:endnote w:type="continuationSeparator" w:id="0">
    <w:p w14:paraId="332259E8" w14:textId="77777777" w:rsidR="003F6092" w:rsidRDefault="003F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62F1" w14:textId="77777777" w:rsidR="003F6092" w:rsidRDefault="003F6092">
      <w:r>
        <w:separator/>
      </w:r>
    </w:p>
  </w:footnote>
  <w:footnote w:type="continuationSeparator" w:id="0">
    <w:p w14:paraId="221C92BE" w14:textId="77777777" w:rsidR="003F6092" w:rsidRDefault="003F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3F6092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4F5EEA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046F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3</cp:revision>
  <dcterms:created xsi:type="dcterms:W3CDTF">2022-02-16T14:35:00Z</dcterms:created>
  <dcterms:modified xsi:type="dcterms:W3CDTF">2022-02-16T14:38:00Z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