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1105A65D" w:rsidR="00EE6F98" w:rsidRDefault="00B03554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 w:rsidR="00CB3CF6">
        <w:rPr>
          <w:b/>
          <w:sz w:val="48"/>
          <w:szCs w:val="48"/>
        </w:rPr>
        <w:t>4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14D2CF78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CB3CF6">
        <w:rPr>
          <w:b/>
        </w:rPr>
        <w:t>4</w:t>
      </w:r>
      <w:r>
        <w:t xml:space="preserve"> that is due on </w:t>
      </w:r>
      <w:r w:rsidR="00CB3CF6">
        <w:t>Thursday, February 10,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422E48CD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CB3CF6">
        <w:rPr>
          <w:b/>
          <w:bCs/>
          <w:sz w:val="36"/>
        </w:rPr>
        <w:t>February 10,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185D1A71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Lab </w:t>
      </w:r>
      <w:r w:rsidR="00CB3CF6">
        <w:rPr>
          <w:kern w:val="36"/>
          <w:sz w:val="28"/>
        </w:rPr>
        <w:t>4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5BF38823" w14:textId="77777777" w:rsidR="00CB3CF6" w:rsidRDefault="00604496" w:rsidP="00CB3CF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CB3CF6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CB3CF6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CB3CF6"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create a dictionary of name and birthday data.</w:t>
            </w:r>
            <w:r w:rsid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CB3CF6"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program will ask the user to </w:t>
            </w:r>
          </w:p>
          <w:p w14:paraId="2EF339AB" w14:textId="77777777" w:rsidR="00CB3CF6" w:rsidRDefault="00CB3CF6" w:rsidP="00CB3CF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enter the name of the person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whose birthday they want to find. If the birthday is found the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program will out the name and birthday. If the birthday is not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found the program will output an </w:t>
            </w:r>
          </w:p>
          <w:p w14:paraId="647E027D" w14:textId="77777777" w:rsidR="00CB3CF6" w:rsidRDefault="00CB3CF6" w:rsidP="00CB3CF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error message. After the user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is done searching for birthdays the first timer the program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will 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</w:p>
          <w:p w14:paraId="36B77887" w14:textId="77777777" w:rsidR="00CB3CF6" w:rsidRDefault="00CB3CF6" w:rsidP="00CB3CF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automatically added more names and birthdays to the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dictionary. The user will again be prompted </w:t>
            </w:r>
          </w:p>
          <w:p w14:paraId="6C1356FE" w14:textId="1C2C3D18" w:rsidR="00CB3CF6" w:rsidRPr="00CB3CF6" w:rsidRDefault="00CB3CF6" w:rsidP="00CB3CF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for a name to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CB3CF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search for a birthday.</w:t>
            </w:r>
          </w:p>
          <w:p w14:paraId="7B5395B9" w14:textId="3CFD312E" w:rsidR="00604496" w:rsidRPr="00604496" w:rsidRDefault="00604496" w:rsidP="006044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4CC68D56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CB3CF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4C88DCAB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E068B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E068B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35110E47" w:rsidR="00EE6F98" w:rsidRDefault="00E068B6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E068B6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A5D888A" wp14:editId="61768735">
                  <wp:extent cx="5875824" cy="520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717" cy="525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32A3092D" w14:textId="2064AC9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lastRenderedPageBreak/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  <w:r w:rsidR="00604496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This problem was good </w:t>
            </w:r>
            <w:r w:rsidR="00CB3CF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because I was using a for loop to parse through the dictionary, and I used the dictionary functions </w:t>
            </w:r>
            <w:proofErr w:type="gramStart"/>
            <w:r w:rsidR="00CB3CF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keys(</w:t>
            </w:r>
            <w:proofErr w:type="gramEnd"/>
            <w:r w:rsidR="00CB3CF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) and update().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CEC2548" w14:textId="4BAB2032" w:rsidR="00EE6F98" w:rsidRDefault="00EE6F98">
      <w:pPr>
        <w:spacing w:after="200" w:line="276" w:lineRule="auto"/>
      </w:pPr>
    </w:p>
    <w:sectPr w:rsidR="00EE6F98" w:rsidSect="00EE6F9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71AD" w14:textId="77777777" w:rsidR="006905AE" w:rsidRDefault="006905AE">
      <w:r>
        <w:separator/>
      </w:r>
    </w:p>
  </w:endnote>
  <w:endnote w:type="continuationSeparator" w:id="0">
    <w:p w14:paraId="74EE4AB2" w14:textId="77777777" w:rsidR="006905AE" w:rsidRDefault="0069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B843" w14:textId="77777777" w:rsidR="006905AE" w:rsidRDefault="006905AE">
      <w:r>
        <w:separator/>
      </w:r>
    </w:p>
  </w:footnote>
  <w:footnote w:type="continuationSeparator" w:id="0">
    <w:p w14:paraId="313B2BB7" w14:textId="77777777" w:rsidR="006905AE" w:rsidRDefault="00690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94E3D"/>
    <w:rsid w:val="001957C1"/>
    <w:rsid w:val="001B2AB3"/>
    <w:rsid w:val="001B3240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3CF6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26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4</cp:revision>
  <dcterms:created xsi:type="dcterms:W3CDTF">2022-01-26T15:18:00Z</dcterms:created>
  <dcterms:modified xsi:type="dcterms:W3CDTF">2022-02-10T14:20:00Z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