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295622F9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1025A6">
        <w:rPr>
          <w:b/>
          <w:sz w:val="48"/>
          <w:szCs w:val="48"/>
        </w:rPr>
        <w:t>4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172D9E9F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1025A6">
        <w:rPr>
          <w:b/>
        </w:rPr>
        <w:t>4</w:t>
      </w:r>
      <w:r>
        <w:t xml:space="preserve"> that is due on </w:t>
      </w:r>
      <w:r w:rsidR="00E86F97">
        <w:t xml:space="preserve">Sunday, </w:t>
      </w:r>
      <w:r w:rsidR="006A717B">
        <w:t xml:space="preserve">February </w:t>
      </w:r>
      <w:r w:rsidR="001025A6">
        <w:t>13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1C8304CD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6A717B">
        <w:rPr>
          <w:b/>
          <w:bCs/>
          <w:sz w:val="36"/>
        </w:rPr>
        <w:t>February</w:t>
      </w:r>
      <w:r w:rsidR="00B03554">
        <w:rPr>
          <w:b/>
          <w:bCs/>
          <w:sz w:val="36"/>
        </w:rPr>
        <w:t xml:space="preserve"> </w:t>
      </w:r>
      <w:r w:rsidR="001025A6">
        <w:rPr>
          <w:b/>
          <w:bCs/>
          <w:sz w:val="36"/>
        </w:rPr>
        <w:t>13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0DF818B8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1025A6">
        <w:rPr>
          <w:kern w:val="36"/>
          <w:sz w:val="28"/>
        </w:rPr>
        <w:t>4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5EFE57DA" w14:textId="77777777" w:rsidR="00071BF0" w:rsidRDefault="00604496" w:rsidP="00071BF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071BF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071BF0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071BF0"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create a dictionary to store the days of the</w:t>
            </w:r>
            <w:r w:rsid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071BF0"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week as a key and a number as the </w:t>
            </w:r>
          </w:p>
          <w:p w14:paraId="71891994" w14:textId="77777777" w:rsidR="00071BF0" w:rsidRDefault="00071BF0" w:rsidP="00071BF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value in a key value pair.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then output the key/value pair first sorting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output </w:t>
            </w:r>
          </w:p>
          <w:p w14:paraId="6E5B4DF8" w14:textId="5284B973" w:rsidR="00071BF0" w:rsidRPr="00071BF0" w:rsidRDefault="00071BF0" w:rsidP="00071BF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in ascending order and then sorting the ou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</w:t>
            </w:r>
            <w:r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put in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71BF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descending order.</w:t>
            </w:r>
          </w:p>
          <w:p w14:paraId="7B5395B9" w14:textId="3FCB1F1A" w:rsidR="00B66328" w:rsidRPr="00650DFD" w:rsidRDefault="00B66328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285A3220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1025A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0D9DB0F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071BF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C97D21F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4A01BA84" w:rsidR="00EE6F98" w:rsidRDefault="001025A6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1025A6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F5D2E66" wp14:editId="6F585241">
                  <wp:extent cx="6667500" cy="2639219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806" cy="264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32A3092D" w14:textId="44B7EC2F" w:rsidR="00EE6F98" w:rsidRDefault="00071BF0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For this problem I used a bubblesort algorithm</w:t>
            </w:r>
            <w:r w:rsidR="00831F7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to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sort the data. Because the data was going to be sorted twice I put the bubblesort into a function bubble_sort() that takes a parameter of ‘ascending’ or ‘descending’ for how the data should be sorted.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77777777" w:rsidR="00EE6F98" w:rsidRDefault="00EA1A04">
      <w:pPr>
        <w:spacing w:after="200" w:line="276" w:lineRule="auto"/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12469DF3" w14:textId="7D81975F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2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1025A6">
        <w:rPr>
          <w:kern w:val="36"/>
          <w:sz w:val="28"/>
        </w:rPr>
        <w:t>4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21122478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7D183D3" w14:textId="77777777" w:rsidR="00831F70" w:rsidRDefault="00A84073" w:rsidP="00831F7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831F70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="00831F7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Pr="00831F70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831F70"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program </w:t>
            </w:r>
            <w:r w:rsid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will </w:t>
            </w:r>
            <w:r w:rsidR="00831F70"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have an old sample dictionary {0: 10, 1: 20}</w:t>
            </w:r>
            <w:r w:rsid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predefined</w:t>
            </w:r>
            <w:r w:rsidR="00831F70"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. The</w:t>
            </w:r>
            <w:r w:rsid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831F70"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program will prompt </w:t>
            </w:r>
            <w:r w:rsid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</w:t>
            </w:r>
          </w:p>
          <w:p w14:paraId="64FBE5F3" w14:textId="77777777" w:rsidR="00831F70" w:rsidRDefault="00831F70" w:rsidP="00831F7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t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user for a number to be used for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adding numbers to the dictionary. The program will use a loop</w:t>
            </w:r>
          </w:p>
          <w:p w14:paraId="0DAE18AD" w14:textId="77777777" w:rsidR="00831F70" w:rsidRDefault="00831F70" w:rsidP="00831F7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to append the new key/value pairs to the dictionary. The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program will then print out the resulting</w:t>
            </w:r>
          </w:p>
          <w:p w14:paraId="53645735" w14:textId="7B174B6E" w:rsidR="00831F70" w:rsidRPr="00831F70" w:rsidRDefault="00831F70" w:rsidP="00831F7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dictionary after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831F7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each run that adds to the dictionary.</w:t>
            </w:r>
          </w:p>
          <w:p w14:paraId="63115E26" w14:textId="4B728124" w:rsidR="00B66328" w:rsidRPr="00A84073" w:rsidRDefault="00B66328" w:rsidP="007C0E48">
            <w:pPr>
              <w:pStyle w:val="HTMLPreformatted"/>
              <w:shd w:val="clear" w:color="auto" w:fill="FFFFFF" w:themeFill="background1"/>
              <w:rPr>
                <w:rFonts w:cstheme="minorHAnsi"/>
              </w:rPr>
            </w:pPr>
          </w:p>
        </w:tc>
      </w:tr>
      <w:tr w:rsidR="00EE6F98" w14:paraId="167A22DF" w14:textId="77777777">
        <w:tc>
          <w:tcPr>
            <w:tcW w:w="11016" w:type="dxa"/>
          </w:tcPr>
          <w:p w14:paraId="6FF14893" w14:textId="1DD012CF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1025A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6B26A4E6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7C0E4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46FF9CD1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0A9F32" w14:textId="6E6BCBD7" w:rsidR="00EE6F98" w:rsidRDefault="005D0DE0" w:rsidP="00B5166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D0DE0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877EF4B" wp14:editId="23672E1D">
                  <wp:extent cx="669436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56" cy="22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10941BE9" w14:textId="77777777" w:rsidR="006762AC" w:rsidRDefault="00EA1A04" w:rsidP="006A717B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486072CF" w14:textId="22CA0E26" w:rsidR="00553DD9" w:rsidRDefault="00831F70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For this problem I used a loop to iterate the number of times that the user entered for number o</w:t>
            </w:r>
            <w:r w:rsidR="005D0DE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runs. Within the loop the variable for ‘key’ was incremented and the ‘value’ was calculated. Then </w:t>
            </w:r>
            <w:r w:rsidR="005D0DE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I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created a temporary dictionary with the ‘key’ and ‘value’</w:t>
            </w:r>
            <w:r w:rsidR="005D0DE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. Then I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used the update() with the temporary dictionary to update </w:t>
            </w:r>
            <w:r w:rsidR="005D0DE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the original dictionary.</w:t>
            </w:r>
          </w:p>
          <w:p w14:paraId="38E1B5DC" w14:textId="4860E5E6" w:rsidR="005D0DE0" w:rsidRPr="00553DD9" w:rsidRDefault="005D0DE0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p w14:paraId="403880D6" w14:textId="77777777" w:rsidR="00EE6F98" w:rsidRDefault="00EE6F98"/>
    <w:p w14:paraId="52B3709A" w14:textId="77777777" w:rsidR="00E5749E" w:rsidRDefault="00E5749E">
      <w:r>
        <w:br w:type="page"/>
      </w:r>
    </w:p>
    <w:p w14:paraId="48F39C23" w14:textId="77777777" w:rsidR="00E5749E" w:rsidRDefault="00E5749E" w:rsidP="00E5749E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5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44B9BC89" w14:textId="77777777" w:rsidR="00E5749E" w:rsidRDefault="00E5749E" w:rsidP="00E57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49E" w14:paraId="46507411" w14:textId="77777777" w:rsidTr="00EE4051">
        <w:tc>
          <w:tcPr>
            <w:tcW w:w="11016" w:type="dxa"/>
          </w:tcPr>
          <w:p w14:paraId="2482BB19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5749E" w14:paraId="5D98E425" w14:textId="77777777" w:rsidTr="00EE4051">
        <w:tc>
          <w:tcPr>
            <w:tcW w:w="11016" w:type="dxa"/>
          </w:tcPr>
          <w:p w14:paraId="17817CAE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5749E" w14:paraId="25C44996" w14:textId="77777777" w:rsidTr="00EE4051">
        <w:tc>
          <w:tcPr>
            <w:tcW w:w="11016" w:type="dxa"/>
          </w:tcPr>
          <w:p w14:paraId="4D753D7A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5749E" w14:paraId="3D41255D" w14:textId="77777777" w:rsidTr="00EE4051">
        <w:tc>
          <w:tcPr>
            <w:tcW w:w="11016" w:type="dxa"/>
          </w:tcPr>
          <w:p w14:paraId="7647D847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5749E" w14:paraId="78A8EC01" w14:textId="77777777" w:rsidTr="00EE4051">
        <w:tc>
          <w:tcPr>
            <w:tcW w:w="11016" w:type="dxa"/>
          </w:tcPr>
          <w:p w14:paraId="07432726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6417F6C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09C228EE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668AC787" w14:textId="77777777" w:rsidTr="00EE4051">
        <w:tc>
          <w:tcPr>
            <w:tcW w:w="11016" w:type="dxa"/>
          </w:tcPr>
          <w:p w14:paraId="0372CF63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75157994" w14:textId="77777777" w:rsidR="00EE6F98" w:rsidRDefault="00EE6F98"/>
    <w:sectPr w:rsidR="00EE6F98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AAB6" w14:textId="77777777" w:rsidR="00D02601" w:rsidRDefault="00D02601">
      <w:r>
        <w:separator/>
      </w:r>
    </w:p>
  </w:endnote>
  <w:endnote w:type="continuationSeparator" w:id="0">
    <w:p w14:paraId="17A7BBBD" w14:textId="77777777" w:rsidR="00D02601" w:rsidRDefault="00D0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8D21" w14:textId="77777777" w:rsidR="00D02601" w:rsidRDefault="00D02601">
      <w:r>
        <w:separator/>
      </w:r>
    </w:p>
  </w:footnote>
  <w:footnote w:type="continuationSeparator" w:id="0">
    <w:p w14:paraId="39540DAE" w14:textId="77777777" w:rsidR="00D02601" w:rsidRDefault="00D02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41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3</cp:revision>
  <dcterms:created xsi:type="dcterms:W3CDTF">2022-02-10T14:38:00Z</dcterms:created>
  <dcterms:modified xsi:type="dcterms:W3CDTF">2022-02-10T15:17:00Z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