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0D35D" w14:textId="77777777" w:rsidR="00EE6F98" w:rsidRDefault="00EA1A04">
      <w:r>
        <w:rPr>
          <w:noProof/>
          <w:sz w:val="48"/>
          <w:szCs w:val="48"/>
          <w:lang w:eastAsia="zh-CN"/>
        </w:rPr>
        <w:drawing>
          <wp:inline distT="0" distB="0" distL="0" distR="0" wp14:anchorId="53E6266A" wp14:editId="3F5C8FE4">
            <wp:extent cx="5943600" cy="876300"/>
            <wp:effectExtent l="0" t="0" r="0" b="0"/>
            <wp:docPr id="2" name="Picture 2" descr="C:\Users\rhaddad\Downloads\GSU.3D_Horizont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rhaddad\Downloads\GSU.3D_Horizontal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99929" w14:textId="77777777" w:rsidR="00EE6F98" w:rsidRDefault="00EE6F98"/>
    <w:p w14:paraId="2F6595D5" w14:textId="77777777" w:rsidR="00EE6F98" w:rsidRDefault="00EE6F98"/>
    <w:p w14:paraId="6731E158" w14:textId="77777777" w:rsidR="00EE6F98" w:rsidRDefault="00EA1A04">
      <w:pPr>
        <w:tabs>
          <w:tab w:val="left" w:pos="1725"/>
          <w:tab w:val="center" w:pos="4680"/>
        </w:tabs>
        <w:jc w:val="center"/>
        <w:rPr>
          <w:b/>
          <w:bCs/>
          <w:sz w:val="36"/>
        </w:rPr>
      </w:pPr>
      <w:r>
        <w:rPr>
          <w:b/>
          <w:bCs/>
          <w:sz w:val="36"/>
        </w:rPr>
        <w:t>Allen E. Paulson College of Engineering&amp; Computing</w:t>
      </w:r>
    </w:p>
    <w:p w14:paraId="7F9EEC6B" w14:textId="77777777" w:rsidR="00EE6F98" w:rsidRDefault="00EA1A04">
      <w:pPr>
        <w:tabs>
          <w:tab w:val="left" w:pos="1725"/>
          <w:tab w:val="center" w:pos="4680"/>
        </w:tabs>
        <w:jc w:val="center"/>
        <w:rPr>
          <w:b/>
          <w:bCs/>
          <w:sz w:val="36"/>
        </w:rPr>
      </w:pPr>
      <w:r>
        <w:rPr>
          <w:b/>
          <w:bCs/>
          <w:sz w:val="36"/>
        </w:rPr>
        <w:t>Department of Information Technology</w:t>
      </w:r>
    </w:p>
    <w:p w14:paraId="0EE0C3F4" w14:textId="77777777" w:rsidR="00EE6F98" w:rsidRDefault="00EE6F98"/>
    <w:p w14:paraId="5FCA1D83" w14:textId="77777777" w:rsidR="00EE6F98" w:rsidRDefault="00EE6F98"/>
    <w:p w14:paraId="67DB1B6E" w14:textId="77777777" w:rsidR="00EE6F98" w:rsidRDefault="00EE6F98"/>
    <w:p w14:paraId="5BB839EE" w14:textId="77777777" w:rsidR="00EE6F98" w:rsidRDefault="00EE6F98"/>
    <w:p w14:paraId="459339AD" w14:textId="1D0E4716" w:rsidR="00EE6F98" w:rsidRDefault="0020234F">
      <w:pPr>
        <w:pStyle w:val="BodyText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Lab</w:t>
      </w:r>
      <w:r w:rsidR="00B03554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5</w:t>
      </w:r>
    </w:p>
    <w:p w14:paraId="3C187000" w14:textId="77777777" w:rsidR="00EE6F98" w:rsidRDefault="00EE6F98">
      <w:pPr>
        <w:jc w:val="center"/>
      </w:pPr>
    </w:p>
    <w:p w14:paraId="108D74CA" w14:textId="77777777" w:rsidR="00EE6F98" w:rsidRDefault="00EE6F98">
      <w:pPr>
        <w:jc w:val="center"/>
      </w:pPr>
    </w:p>
    <w:p w14:paraId="1DC6131F" w14:textId="1664D14F" w:rsidR="00EE6F98" w:rsidRDefault="00EA1A04" w:rsidP="00B03554">
      <w:pPr>
        <w:jc w:val="center"/>
      </w:pPr>
      <w:r>
        <w:t xml:space="preserve">Report for </w:t>
      </w:r>
      <w:r w:rsidR="0020234F" w:rsidRPr="0020234F">
        <w:rPr>
          <w:b/>
          <w:bCs/>
        </w:rPr>
        <w:t>Lab 5</w:t>
      </w:r>
      <w:r>
        <w:t xml:space="preserve"> that is due on </w:t>
      </w:r>
      <w:r w:rsidR="0020234F">
        <w:t>Thursday</w:t>
      </w:r>
      <w:r w:rsidR="00E86F97">
        <w:t xml:space="preserve">, </w:t>
      </w:r>
      <w:r w:rsidR="006A717B">
        <w:t xml:space="preserve">February </w:t>
      </w:r>
      <w:r w:rsidR="001025A6">
        <w:t>1</w:t>
      </w:r>
      <w:r w:rsidR="0020234F">
        <w:t>7</w:t>
      </w:r>
      <w:r w:rsidR="00B03554">
        <w:t>, 2022</w:t>
      </w:r>
    </w:p>
    <w:p w14:paraId="52D84668" w14:textId="77777777" w:rsidR="00EE6F98" w:rsidRDefault="00EA1A04">
      <w:pPr>
        <w:jc w:val="center"/>
      </w:pPr>
      <w:r>
        <w:t>As part of ITW 2431 Data Programming II</w:t>
      </w:r>
    </w:p>
    <w:p w14:paraId="4E11DBD2" w14:textId="77777777" w:rsidR="00EE6F98" w:rsidRDefault="00EE6F98">
      <w:pPr>
        <w:jc w:val="center"/>
      </w:pPr>
    </w:p>
    <w:p w14:paraId="1E2AF18A" w14:textId="77777777" w:rsidR="00EE6F98" w:rsidRDefault="00EE6F98">
      <w:pPr>
        <w:jc w:val="center"/>
      </w:pPr>
    </w:p>
    <w:p w14:paraId="70810456" w14:textId="77777777" w:rsidR="00EE6F98" w:rsidRDefault="00EE6F98">
      <w:pPr>
        <w:jc w:val="center"/>
      </w:pPr>
    </w:p>
    <w:p w14:paraId="209042D7" w14:textId="77777777" w:rsidR="00EE6F98" w:rsidRDefault="00EE6F98">
      <w:pPr>
        <w:jc w:val="center"/>
      </w:pPr>
    </w:p>
    <w:p w14:paraId="596105A6" w14:textId="77777777" w:rsidR="00EE6F98" w:rsidRDefault="00EE6F98">
      <w:pPr>
        <w:jc w:val="center"/>
      </w:pPr>
    </w:p>
    <w:p w14:paraId="7A229F72" w14:textId="77777777" w:rsidR="00EE6F98" w:rsidRDefault="00EE6F98">
      <w:pPr>
        <w:jc w:val="center"/>
      </w:pPr>
    </w:p>
    <w:p w14:paraId="1D4BD912" w14:textId="77777777" w:rsidR="00EE6F98" w:rsidRDefault="00EE6F98">
      <w:pPr>
        <w:jc w:val="center"/>
      </w:pPr>
    </w:p>
    <w:p w14:paraId="01D33660" w14:textId="77777777" w:rsidR="00EE6F98" w:rsidRDefault="00EE6F98">
      <w:pPr>
        <w:jc w:val="center"/>
      </w:pPr>
    </w:p>
    <w:p w14:paraId="1ED9A225" w14:textId="77777777" w:rsidR="00EE6F98" w:rsidRDefault="00EE6F98">
      <w:pPr>
        <w:jc w:val="center"/>
      </w:pPr>
    </w:p>
    <w:p w14:paraId="1E2E31CC" w14:textId="77777777" w:rsidR="00EE6F98" w:rsidRDefault="00EE6F98">
      <w:pPr>
        <w:jc w:val="center"/>
      </w:pPr>
    </w:p>
    <w:p w14:paraId="6D392D1B" w14:textId="77777777" w:rsidR="00EE6F98" w:rsidRDefault="00EE6F98">
      <w:pPr>
        <w:jc w:val="center"/>
      </w:pPr>
    </w:p>
    <w:p w14:paraId="45846862" w14:textId="77777777" w:rsidR="00EE6F98" w:rsidRDefault="00EE6F98">
      <w:pPr>
        <w:jc w:val="center"/>
      </w:pPr>
    </w:p>
    <w:p w14:paraId="03A54FF2" w14:textId="77777777" w:rsidR="00EE6F98" w:rsidRDefault="00EE6F98">
      <w:pPr>
        <w:jc w:val="center"/>
      </w:pPr>
    </w:p>
    <w:p w14:paraId="77F8B04E" w14:textId="76B7F533" w:rsidR="00EE6F98" w:rsidRDefault="00EA1A04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Name: </w:t>
      </w:r>
      <w:r w:rsidR="00B03554">
        <w:rPr>
          <w:b/>
          <w:bCs/>
          <w:sz w:val="36"/>
        </w:rPr>
        <w:t>Michael Patak</w:t>
      </w:r>
    </w:p>
    <w:p w14:paraId="1A90A5C9" w14:textId="77777777" w:rsidR="00EE6F98" w:rsidRDefault="00EE6F98">
      <w:pPr>
        <w:jc w:val="center"/>
        <w:rPr>
          <w:b/>
          <w:bCs/>
          <w:sz w:val="36"/>
        </w:rPr>
      </w:pPr>
    </w:p>
    <w:p w14:paraId="3A34D6D4" w14:textId="00DDB73D" w:rsidR="00EE6F98" w:rsidRDefault="00EA1A04">
      <w:pPr>
        <w:jc w:val="center"/>
      </w:pPr>
      <w:r>
        <w:rPr>
          <w:b/>
          <w:bCs/>
          <w:sz w:val="36"/>
        </w:rPr>
        <w:t xml:space="preserve">Date of Submission: </w:t>
      </w:r>
      <w:r w:rsidR="0020234F">
        <w:rPr>
          <w:b/>
          <w:bCs/>
          <w:sz w:val="36"/>
        </w:rPr>
        <w:t>Thursday</w:t>
      </w:r>
      <w:r>
        <w:rPr>
          <w:b/>
          <w:bCs/>
          <w:sz w:val="36"/>
        </w:rPr>
        <w:t xml:space="preserve">, </w:t>
      </w:r>
      <w:r w:rsidR="006A717B">
        <w:rPr>
          <w:b/>
          <w:bCs/>
          <w:sz w:val="36"/>
        </w:rPr>
        <w:t>February</w:t>
      </w:r>
      <w:r w:rsidR="00B03554">
        <w:rPr>
          <w:b/>
          <w:bCs/>
          <w:sz w:val="36"/>
        </w:rPr>
        <w:t xml:space="preserve"> </w:t>
      </w:r>
      <w:r w:rsidR="001025A6">
        <w:rPr>
          <w:b/>
          <w:bCs/>
          <w:sz w:val="36"/>
        </w:rPr>
        <w:t>1</w:t>
      </w:r>
      <w:r w:rsidR="0020234F">
        <w:rPr>
          <w:b/>
          <w:bCs/>
          <w:sz w:val="36"/>
        </w:rPr>
        <w:t>7</w:t>
      </w:r>
      <w:r w:rsidR="00B03554">
        <w:rPr>
          <w:b/>
          <w:bCs/>
          <w:sz w:val="36"/>
        </w:rPr>
        <w:t>, 2022</w:t>
      </w:r>
    </w:p>
    <w:p w14:paraId="18224F72" w14:textId="77777777" w:rsidR="00EE6F98" w:rsidRDefault="00EE6F98"/>
    <w:p w14:paraId="774E8660" w14:textId="77777777" w:rsidR="00EE6F98" w:rsidRDefault="00EE6F98"/>
    <w:p w14:paraId="1A861966" w14:textId="77777777" w:rsidR="00EE6F98" w:rsidRDefault="00EE6F98"/>
    <w:p w14:paraId="25890FBC" w14:textId="77777777" w:rsidR="00EE6F98" w:rsidRDefault="00EE6F98"/>
    <w:p w14:paraId="162D632F" w14:textId="77777777" w:rsidR="00EE6F98" w:rsidRDefault="00EE6F98"/>
    <w:p w14:paraId="6642CB47" w14:textId="77777777" w:rsidR="00EE6F98" w:rsidRDefault="00EE6F98"/>
    <w:p w14:paraId="2B7D4E64" w14:textId="77777777" w:rsidR="00EE6F98" w:rsidRDefault="00EE6F98"/>
    <w:p w14:paraId="013525E1" w14:textId="77777777" w:rsidR="00EE6F98" w:rsidRDefault="00EE6F98"/>
    <w:p w14:paraId="6EFACA27" w14:textId="77777777" w:rsidR="00EE6F98" w:rsidRDefault="00EE6F98">
      <w:pPr>
        <w:pStyle w:val="Copyright"/>
      </w:pPr>
    </w:p>
    <w:p w14:paraId="262A3AD3" w14:textId="5F2EF7C3" w:rsidR="00EE6F98" w:rsidRDefault="00EA1A04">
      <w:pPr>
        <w:pStyle w:val="Heading1"/>
        <w:pBdr>
          <w:bottom w:val="single" w:sz="4" w:space="1" w:color="auto"/>
        </w:pBdr>
        <w:tabs>
          <w:tab w:val="left" w:pos="3030"/>
        </w:tabs>
        <w:rPr>
          <w:kern w:val="36"/>
          <w:sz w:val="28"/>
        </w:rPr>
      </w:pPr>
      <w:r>
        <w:rPr>
          <w:kern w:val="36"/>
          <w:sz w:val="28"/>
        </w:rPr>
        <w:t>Section 1 –</w:t>
      </w:r>
      <w:r w:rsidR="00B03554">
        <w:rPr>
          <w:kern w:val="36"/>
          <w:sz w:val="28"/>
        </w:rPr>
        <w:t xml:space="preserve"> </w:t>
      </w:r>
      <w:r w:rsidR="0020234F">
        <w:rPr>
          <w:kern w:val="36"/>
          <w:sz w:val="28"/>
        </w:rPr>
        <w:t>Lab 5</w:t>
      </w:r>
      <w:r>
        <w:rPr>
          <w:kern w:val="36"/>
          <w:sz w:val="28"/>
        </w:rPr>
        <w:t xml:space="preserve"> Prob </w:t>
      </w:r>
      <w:r w:rsidR="00B03554">
        <w:rPr>
          <w:kern w:val="36"/>
          <w:sz w:val="28"/>
        </w:rPr>
        <w:t>1</w:t>
      </w:r>
      <w:r>
        <w:rPr>
          <w:kern w:val="36"/>
          <w:sz w:val="28"/>
        </w:rPr>
        <w:t xml:space="preserve"> Purpose(s) of Program Problem, Output of Sample Run, and Learning Experience </w:t>
      </w:r>
      <w:r>
        <w:rPr>
          <w:kern w:val="36"/>
          <w:sz w:val="28"/>
        </w:rPr>
        <w:tab/>
      </w:r>
    </w:p>
    <w:p w14:paraId="3D1F6B06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79598BC2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E6F98" w14:paraId="50A3CAF9" w14:textId="77777777" w:rsidTr="00E86F97">
        <w:tc>
          <w:tcPr>
            <w:tcW w:w="11016" w:type="dxa"/>
            <w:shd w:val="clear" w:color="auto" w:fill="FFFFFF" w:themeFill="background1"/>
          </w:tcPr>
          <w:p w14:paraId="77A40E65" w14:textId="77777777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Purpose(s) of Problem: </w:t>
            </w:r>
          </w:p>
          <w:p w14:paraId="4CDE48F1" w14:textId="77777777" w:rsidR="00522110" w:rsidRDefault="00604496" w:rsidP="00522110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522110">
              <w:rPr>
                <w:rFonts w:asciiTheme="minorHAnsi" w:hAnsiTheme="minorHAnsi" w:cstheme="minorHAnsi"/>
                <w:sz w:val="24"/>
                <w:szCs w:val="24"/>
              </w:rPr>
              <w:t xml:space="preserve">      </w:t>
            </w:r>
            <w:r w:rsidR="00E86F97" w:rsidRPr="00522110">
              <w:rPr>
                <w:rFonts w:asciiTheme="minorHAnsi" w:hAnsiTheme="minorHAnsi" w:cstheme="minorHAnsi"/>
                <w:sz w:val="24"/>
                <w:szCs w:val="24"/>
              </w:rPr>
              <w:t xml:space="preserve">       </w:t>
            </w:r>
            <w:r w:rsidR="00522110" w:rsidRPr="00522110">
              <w:rPr>
                <w:rFonts w:asciiTheme="minorHAnsi" w:hAnsiTheme="minorHAnsi" w:cstheme="minorHAnsi"/>
                <w:sz w:val="24"/>
                <w:szCs w:val="24"/>
              </w:rPr>
              <w:t>The program will prompt the user to input integer numbers,</w:t>
            </w:r>
            <w:r w:rsidR="0052211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522110" w:rsidRPr="00522110">
              <w:rPr>
                <w:rFonts w:asciiTheme="minorHAnsi" w:hAnsiTheme="minorHAnsi" w:cstheme="minorHAnsi"/>
                <w:sz w:val="24"/>
                <w:szCs w:val="24"/>
              </w:rPr>
              <w:t xml:space="preserve">when the user enters the word 'done' </w:t>
            </w:r>
          </w:p>
          <w:p w14:paraId="52688948" w14:textId="77777777" w:rsidR="00522110" w:rsidRDefault="00522110" w:rsidP="00522110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         </w:t>
            </w:r>
            <w:r w:rsidRPr="00522110">
              <w:rPr>
                <w:rFonts w:asciiTheme="minorHAnsi" w:hAnsiTheme="minorHAnsi" w:cstheme="minorHAnsi"/>
                <w:sz w:val="24"/>
                <w:szCs w:val="24"/>
              </w:rPr>
              <w:t>the program will stop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522110">
              <w:rPr>
                <w:rFonts w:asciiTheme="minorHAnsi" w:hAnsiTheme="minorHAnsi" w:cstheme="minorHAnsi"/>
                <w:sz w:val="24"/>
                <w:szCs w:val="24"/>
              </w:rPr>
              <w:t>taking input. The program will take the integers inputted to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522110">
              <w:rPr>
                <w:rFonts w:asciiTheme="minorHAnsi" w:hAnsiTheme="minorHAnsi" w:cstheme="minorHAnsi"/>
                <w:sz w:val="24"/>
                <w:szCs w:val="24"/>
              </w:rPr>
              <w:t xml:space="preserve">create a </w:t>
            </w:r>
          </w:p>
          <w:p w14:paraId="7C301AC9" w14:textId="718A1893" w:rsidR="00522110" w:rsidRPr="00522110" w:rsidRDefault="00522110" w:rsidP="00522110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         </w:t>
            </w:r>
            <w:r w:rsidRPr="00522110">
              <w:rPr>
                <w:rFonts w:asciiTheme="minorHAnsi" w:hAnsiTheme="minorHAnsi" w:cstheme="minorHAnsi"/>
                <w:sz w:val="24"/>
                <w:szCs w:val="24"/>
              </w:rPr>
              <w:t>dictionary. The program will then print out the three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522110">
              <w:rPr>
                <w:rFonts w:asciiTheme="minorHAnsi" w:hAnsiTheme="minorHAnsi" w:cstheme="minorHAnsi"/>
                <w:sz w:val="24"/>
                <w:szCs w:val="24"/>
              </w:rPr>
              <w:t>largest numbers in the dictionary.</w:t>
            </w:r>
          </w:p>
          <w:p w14:paraId="7B5395B9" w14:textId="5C807FEA" w:rsidR="00B66328" w:rsidRPr="00650DFD" w:rsidRDefault="00B66328" w:rsidP="00E86F97">
            <w:pPr>
              <w:pStyle w:val="HTMLPreformatted"/>
              <w:shd w:val="clear" w:color="auto" w:fill="FFFFFF" w:themeFill="background1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EE6F98" w14:paraId="636B38B5" w14:textId="77777777">
        <w:tc>
          <w:tcPr>
            <w:tcW w:w="11016" w:type="dxa"/>
          </w:tcPr>
          <w:p w14:paraId="36AE9A89" w14:textId="4AC0781B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Source Code File Name: </w:t>
            </w:r>
            <w:r w:rsidR="00B03554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 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ITW2431_</w:t>
            </w:r>
            <w:r w:rsidR="0020234F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L5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_P1_mpatak.py</w:t>
            </w:r>
          </w:p>
        </w:tc>
      </w:tr>
      <w:tr w:rsidR="00EE6F98" w14:paraId="6A78DF9C" w14:textId="77777777">
        <w:tc>
          <w:tcPr>
            <w:tcW w:w="11016" w:type="dxa"/>
          </w:tcPr>
          <w:p w14:paraId="236B67C6" w14:textId="0D9DB0F3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Other Supporting File(s) (if any): </w:t>
            </w:r>
            <w:r w:rsidR="00650DFD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 </w:t>
            </w:r>
            <w:r w:rsidR="00071BF0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EE6F98" w14:paraId="0F894F97" w14:textId="77777777">
        <w:tc>
          <w:tcPr>
            <w:tcW w:w="11016" w:type="dxa"/>
          </w:tcPr>
          <w:p w14:paraId="3A2744DB" w14:textId="1C97D21F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Hours Spent on Developing the Solution of the Problem and Writing the Program: 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1</w:t>
            </w:r>
            <w:r w:rsidR="00E86F97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.5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 hour</w:t>
            </w:r>
          </w:p>
        </w:tc>
      </w:tr>
      <w:tr w:rsidR="00EE6F98" w14:paraId="4E0BB81D" w14:textId="77777777">
        <w:tc>
          <w:tcPr>
            <w:tcW w:w="11016" w:type="dxa"/>
          </w:tcPr>
          <w:p w14:paraId="21BF1904" w14:textId="77777777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The Output of Program Sample Run:</w:t>
            </w:r>
          </w:p>
          <w:p w14:paraId="3B2F7B08" w14:textId="0551EA7C" w:rsidR="00EE6F98" w:rsidRDefault="00522110" w:rsidP="00604496">
            <w:pPr>
              <w:pStyle w:val="Copyright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 w:rsidRPr="00522110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drawing>
                <wp:inline distT="0" distB="0" distL="0" distR="0" wp14:anchorId="329D3EAF" wp14:editId="6D36BD0C">
                  <wp:extent cx="6704676" cy="1638300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6991" cy="1638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FADCF" w14:textId="77777777" w:rsidR="00EE6F98" w:rsidRDefault="00EE6F98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  <w:tr w:rsidR="00EE6F98" w14:paraId="33A3D89E" w14:textId="77777777">
        <w:tc>
          <w:tcPr>
            <w:tcW w:w="11016" w:type="dxa"/>
          </w:tcPr>
          <w:p w14:paraId="1F552ED9" w14:textId="0BAAFA15" w:rsidR="006A717B" w:rsidRDefault="00EA1A04" w:rsidP="006A717B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Overall Learning Experience for the Problem:  </w:t>
            </w:r>
            <w:r w:rsidRPr="00A84073">
              <w:rPr>
                <w:rFonts w:cstheme="minorHAnsi"/>
                <w:bCs/>
                <w:color w:val="303030"/>
                <w:shd w:val="clear" w:color="auto" w:fill="FFFFFF"/>
              </w:rPr>
              <w:br w:type="page"/>
            </w:r>
          </w:p>
          <w:p w14:paraId="32A3092D" w14:textId="42BE347E" w:rsidR="00EE6F98" w:rsidRDefault="00592BEA" w:rsidP="006A717B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Because the problem required finding the three highest numbers and popping them our of the dictionary I created a function called max_value(). T</w:t>
            </w:r>
          </w:p>
        </w:tc>
      </w:tr>
    </w:tbl>
    <w:p w14:paraId="2FB9F400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0BD26C3C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228EF12C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60C6E160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48C10926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3088D883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0CE6EE0A" w14:textId="77777777" w:rsidR="00EE6F98" w:rsidRDefault="00EA1A04">
      <w:pPr>
        <w:spacing w:after="200" w:line="276" w:lineRule="auto"/>
        <w:rPr>
          <w:rFonts w:cstheme="minorHAnsi"/>
          <w:u w:val="single"/>
          <w:shd w:val="clear" w:color="auto" w:fill="FFFFFF"/>
        </w:rPr>
      </w:pPr>
      <w:r>
        <w:rPr>
          <w:rFonts w:cstheme="minorHAnsi"/>
          <w:u w:val="single"/>
          <w:shd w:val="clear" w:color="auto" w:fill="FFFFFF"/>
        </w:rPr>
        <w:br w:type="page"/>
      </w:r>
    </w:p>
    <w:p w14:paraId="12469DF3" w14:textId="31F26CF4" w:rsidR="00EE6F98" w:rsidRDefault="00EA1A04">
      <w:pPr>
        <w:pStyle w:val="Heading1"/>
        <w:pBdr>
          <w:bottom w:val="single" w:sz="4" w:space="1" w:color="auto"/>
        </w:pBdr>
        <w:tabs>
          <w:tab w:val="left" w:pos="3030"/>
        </w:tabs>
        <w:rPr>
          <w:kern w:val="36"/>
          <w:sz w:val="28"/>
        </w:rPr>
      </w:pPr>
      <w:r>
        <w:rPr>
          <w:kern w:val="36"/>
          <w:sz w:val="28"/>
        </w:rPr>
        <w:lastRenderedPageBreak/>
        <w:t>Section 2 –</w:t>
      </w:r>
      <w:r w:rsidR="00B03554">
        <w:rPr>
          <w:kern w:val="36"/>
          <w:sz w:val="28"/>
        </w:rPr>
        <w:t xml:space="preserve"> </w:t>
      </w:r>
      <w:r w:rsidR="0020234F">
        <w:rPr>
          <w:kern w:val="36"/>
          <w:sz w:val="28"/>
        </w:rPr>
        <w:t>Lab 5</w:t>
      </w:r>
      <w:r>
        <w:rPr>
          <w:kern w:val="36"/>
          <w:sz w:val="28"/>
        </w:rPr>
        <w:t xml:space="preserve"> Prob </w:t>
      </w:r>
      <w:r w:rsidR="00B03554">
        <w:rPr>
          <w:kern w:val="36"/>
          <w:sz w:val="28"/>
        </w:rPr>
        <w:t>2</w:t>
      </w:r>
      <w:r>
        <w:rPr>
          <w:kern w:val="36"/>
          <w:sz w:val="28"/>
        </w:rPr>
        <w:t xml:space="preserve"> Purpose(s) of Program Problem, Output of Sample Run, and Learning Experience </w:t>
      </w:r>
      <w:r>
        <w:rPr>
          <w:kern w:val="36"/>
          <w:sz w:val="28"/>
        </w:rPr>
        <w:tab/>
      </w:r>
    </w:p>
    <w:p w14:paraId="3A261C1D" w14:textId="77777777" w:rsidR="00EE6F98" w:rsidRDefault="00EE6F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E6F98" w14:paraId="2C55BAF0" w14:textId="77777777">
        <w:tc>
          <w:tcPr>
            <w:tcW w:w="11016" w:type="dxa"/>
          </w:tcPr>
          <w:p w14:paraId="21122478" w14:textId="77777777" w:rsidR="00EE6F98" w:rsidRDefault="00EA1A04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Purpose(s) of Problem: </w:t>
            </w:r>
          </w:p>
          <w:p w14:paraId="3122717E" w14:textId="6F60CC8C" w:rsidR="00522110" w:rsidRDefault="00A84073" w:rsidP="00522110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522110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r w:rsidR="00831F70" w:rsidRPr="00522110">
              <w:rPr>
                <w:rFonts w:asciiTheme="minorHAnsi" w:hAnsiTheme="minorHAnsi" w:cstheme="minorHAnsi"/>
                <w:sz w:val="24"/>
                <w:szCs w:val="24"/>
              </w:rPr>
              <w:t xml:space="preserve">      </w:t>
            </w:r>
            <w:r w:rsidRPr="00522110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="00522110" w:rsidRPr="00522110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The program will take a word as input from the </w:t>
            </w:r>
            <w:r w:rsidR="00522110" w:rsidRPr="00522110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user,</w:t>
            </w:r>
            <w:r w:rsidR="00522110" w:rsidRPr="00522110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and it</w:t>
            </w:r>
            <w:r w:rsidR="00522110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="00522110" w:rsidRPr="00522110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will then count the number of </w:t>
            </w:r>
          </w:p>
          <w:p w14:paraId="25911DFB" w14:textId="77777777" w:rsidR="00522110" w:rsidRDefault="00522110" w:rsidP="00522110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</w:t>
            </w:r>
            <w:r w:rsidRPr="00522110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occurrences of each letter. The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522110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program will output the letter followed by the number of</w:t>
            </w:r>
          </w:p>
          <w:p w14:paraId="3B74CE83" w14:textId="77312674" w:rsidR="00522110" w:rsidRPr="00522110" w:rsidRDefault="00522110" w:rsidP="00522110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</w:t>
            </w:r>
            <w:r w:rsidRPr="00522110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occurrences.</w:t>
            </w:r>
          </w:p>
          <w:p w14:paraId="63115E26" w14:textId="0B2349B7" w:rsidR="00B66328" w:rsidRPr="00A84073" w:rsidRDefault="00B66328" w:rsidP="007C0E48">
            <w:pPr>
              <w:pStyle w:val="HTMLPreformatted"/>
              <w:shd w:val="clear" w:color="auto" w:fill="FFFFFF" w:themeFill="background1"/>
              <w:rPr>
                <w:rFonts w:cstheme="minorHAnsi"/>
              </w:rPr>
            </w:pPr>
          </w:p>
        </w:tc>
      </w:tr>
      <w:tr w:rsidR="00EE6F98" w14:paraId="167A22DF" w14:textId="77777777">
        <w:tc>
          <w:tcPr>
            <w:tcW w:w="11016" w:type="dxa"/>
          </w:tcPr>
          <w:p w14:paraId="6FF14893" w14:textId="625C9596" w:rsidR="00EE6F98" w:rsidRDefault="00EA1A04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Source Code File Name</w:t>
            </w:r>
            <w:r w:rsidRPr="00B5166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: </w:t>
            </w:r>
            <w:r w:rsidR="00B03554" w:rsidRPr="00B5166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 ITW2431_</w:t>
            </w:r>
            <w:r w:rsidR="0020234F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L5</w:t>
            </w:r>
            <w:r w:rsidR="00B03554" w:rsidRPr="00B5166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_P2_mpatak.py</w:t>
            </w:r>
          </w:p>
        </w:tc>
      </w:tr>
      <w:tr w:rsidR="00EE6F98" w14:paraId="01CEEB09" w14:textId="77777777">
        <w:tc>
          <w:tcPr>
            <w:tcW w:w="11016" w:type="dxa"/>
          </w:tcPr>
          <w:p w14:paraId="6698750A" w14:textId="6B26A4E6" w:rsidR="00EE6F98" w:rsidRDefault="00EA1A04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Other Supporting File(s) (if any): </w:t>
            </w:r>
            <w:r w:rsidR="00E86F97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 </w:t>
            </w:r>
            <w:r w:rsidR="007C0E48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EE6F98" w14:paraId="0899D4B8" w14:textId="77777777">
        <w:tc>
          <w:tcPr>
            <w:tcW w:w="11016" w:type="dxa"/>
          </w:tcPr>
          <w:p w14:paraId="7A1B690B" w14:textId="2F963C59" w:rsidR="00EE6F98" w:rsidRDefault="00EA1A04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Hours Spent on Developing the Solution of the Problem and Writing the Program: </w:t>
            </w:r>
            <w:r w:rsidR="00B03554" w:rsidRPr="00B5166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1</w:t>
            </w:r>
            <w:r w:rsidR="0020234F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.5</w:t>
            </w:r>
            <w:r w:rsidR="00B03554" w:rsidRPr="00B5166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 hour</w:t>
            </w:r>
            <w:r w:rsidR="0020234F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s</w:t>
            </w:r>
          </w:p>
        </w:tc>
      </w:tr>
      <w:tr w:rsidR="00EE6F98" w14:paraId="10200EBA" w14:textId="77777777">
        <w:tc>
          <w:tcPr>
            <w:tcW w:w="11016" w:type="dxa"/>
          </w:tcPr>
          <w:p w14:paraId="10825BDB" w14:textId="77777777" w:rsidR="00EE6F98" w:rsidRDefault="00EA1A04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The Output of Program Sample Run:</w:t>
            </w:r>
          </w:p>
          <w:p w14:paraId="740A9F32" w14:textId="3402AFEF" w:rsidR="00EE6F98" w:rsidRDefault="00522110" w:rsidP="00B5166D">
            <w:pPr>
              <w:pStyle w:val="Copyright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 w:rsidRPr="00522110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drawing>
                <wp:inline distT="0" distB="0" distL="0" distR="0" wp14:anchorId="66242EC0" wp14:editId="160A160D">
                  <wp:extent cx="6762750" cy="49906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8800" cy="5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8A3BAC" w14:textId="77777777" w:rsidR="00EE6F98" w:rsidRDefault="00EE6F98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  <w:tr w:rsidR="00EE6F98" w14:paraId="460A8CEB" w14:textId="77777777">
        <w:tc>
          <w:tcPr>
            <w:tcW w:w="11016" w:type="dxa"/>
          </w:tcPr>
          <w:p w14:paraId="10941BE9" w14:textId="77777777" w:rsidR="006762AC" w:rsidRDefault="00EA1A04" w:rsidP="006A717B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Overall Learning Experience for the Problem:  </w:t>
            </w:r>
          </w:p>
          <w:p w14:paraId="486072CF" w14:textId="6447B1FA" w:rsidR="00553DD9" w:rsidRDefault="00592BEA" w:rsidP="00553DD9">
            <w:pPr>
              <w:pStyle w:val="Copyright"/>
              <w:ind w:left="720"/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This problem was good for using multiple different Python elements. String slicing for reading each letter of the word, creating a new dictionary, and updating an existing dictionary.</w:t>
            </w:r>
          </w:p>
          <w:p w14:paraId="38E1B5DC" w14:textId="4860E5E6" w:rsidR="005D0DE0" w:rsidRPr="00553DD9" w:rsidRDefault="005D0DE0" w:rsidP="00553DD9">
            <w:pPr>
              <w:pStyle w:val="Copyright"/>
              <w:ind w:left="720"/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</w:tbl>
    <w:p w14:paraId="1DCCDE9A" w14:textId="77777777" w:rsidR="00EE6F98" w:rsidRDefault="00EE6F98"/>
    <w:p w14:paraId="57847B82" w14:textId="77777777" w:rsidR="00EE6F98" w:rsidRDefault="00EA1A04">
      <w:pPr>
        <w:spacing w:after="200" w:line="276" w:lineRule="auto"/>
      </w:pPr>
      <w:r>
        <w:br w:type="page"/>
      </w:r>
    </w:p>
    <w:p w14:paraId="403880D6" w14:textId="77777777" w:rsidR="00EE6F98" w:rsidRDefault="00EE6F98"/>
    <w:p w14:paraId="48F39C23" w14:textId="1FDC1985" w:rsidR="00E5749E" w:rsidRPr="0020234F" w:rsidRDefault="00E5749E" w:rsidP="0020234F">
      <w:pPr>
        <w:rPr>
          <w:b/>
          <w:bCs/>
        </w:rPr>
      </w:pPr>
      <w:r w:rsidRPr="0020234F">
        <w:rPr>
          <w:b/>
          <w:bCs/>
          <w:kern w:val="36"/>
          <w:sz w:val="28"/>
        </w:rPr>
        <w:t xml:space="preserve">Section 5 – </w:t>
      </w:r>
      <w:r w:rsidR="0020234F">
        <w:rPr>
          <w:b/>
          <w:bCs/>
          <w:kern w:val="36"/>
          <w:sz w:val="28"/>
        </w:rPr>
        <w:t>Lab 5</w:t>
      </w:r>
      <w:r w:rsidRPr="0020234F">
        <w:rPr>
          <w:b/>
          <w:bCs/>
          <w:kern w:val="36"/>
          <w:sz w:val="28"/>
        </w:rPr>
        <w:t xml:space="preserve"> Prob </w:t>
      </w:r>
      <w:r w:rsidR="0020234F">
        <w:rPr>
          <w:b/>
          <w:bCs/>
          <w:kern w:val="36"/>
          <w:sz w:val="28"/>
        </w:rPr>
        <w:t>3</w:t>
      </w:r>
      <w:r w:rsidRPr="0020234F">
        <w:rPr>
          <w:b/>
          <w:bCs/>
          <w:kern w:val="36"/>
          <w:sz w:val="28"/>
        </w:rPr>
        <w:t xml:space="preserve"> Purpose(s) of Program Problem, Output of Sample Run, and Learning Experience </w:t>
      </w:r>
      <w:r w:rsidRPr="0020234F">
        <w:rPr>
          <w:b/>
          <w:bCs/>
          <w:kern w:val="36"/>
          <w:sz w:val="28"/>
        </w:rPr>
        <w:tab/>
      </w:r>
    </w:p>
    <w:p w14:paraId="44B9BC89" w14:textId="77777777" w:rsidR="00E5749E" w:rsidRDefault="00E5749E" w:rsidP="00E574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5749E" w14:paraId="46507411" w14:textId="77777777" w:rsidTr="00EE4051">
        <w:tc>
          <w:tcPr>
            <w:tcW w:w="11016" w:type="dxa"/>
          </w:tcPr>
          <w:p w14:paraId="44BBAEF7" w14:textId="77777777" w:rsidR="00E5749E" w:rsidRDefault="00E5749E" w:rsidP="00E5749E">
            <w:pPr>
              <w:pStyle w:val="Copyright"/>
              <w:numPr>
                <w:ilvl w:val="0"/>
                <w:numId w:val="12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Purpose(s) of Problem: </w:t>
            </w:r>
          </w:p>
          <w:p w14:paraId="72F5C910" w14:textId="77777777" w:rsidR="001A5581" w:rsidRDefault="001A5581" w:rsidP="001A5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      </w:t>
            </w:r>
            <w:r w:rsidRPr="001A5581">
              <w:rPr>
                <w:rFonts w:eastAsia="Times New Roman" w:cstheme="minorHAnsi"/>
              </w:rPr>
              <w:t>The program will print out the key/value pairs from a given</w:t>
            </w:r>
            <w:r>
              <w:rPr>
                <w:rFonts w:eastAsia="Times New Roman" w:cstheme="minorHAnsi"/>
              </w:rPr>
              <w:t xml:space="preserve"> </w:t>
            </w:r>
            <w:r w:rsidRPr="001A5581">
              <w:rPr>
                <w:rFonts w:eastAsia="Times New Roman" w:cstheme="minorHAnsi"/>
              </w:rPr>
              <w:t>dictionary in descending order.</w:t>
            </w:r>
          </w:p>
          <w:p w14:paraId="0AFDEFD6" w14:textId="58D2DFCE" w:rsidR="001A5581" w:rsidRPr="001A5581" w:rsidRDefault="001A5581" w:rsidP="001A5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 w:rsidRPr="001A5581">
              <w:rPr>
                <w:rFonts w:eastAsia="Times New Roman" w:cstheme="minorHAnsi"/>
              </w:rPr>
              <w:br/>
            </w:r>
            <w:r>
              <w:rPr>
                <w:rFonts w:eastAsia="Times New Roman" w:cstheme="minorHAnsi"/>
              </w:rPr>
              <w:t xml:space="preserve">             </w:t>
            </w:r>
            <w:r w:rsidRPr="001A5581">
              <w:rPr>
                <w:rFonts w:eastAsia="Times New Roman" w:cstheme="minorHAnsi"/>
              </w:rPr>
              <w:t>ASSUMPTIONS:  The program will use the following dictionary:</w:t>
            </w:r>
            <w:r w:rsidRPr="001A5581">
              <w:rPr>
                <w:rFonts w:eastAsia="Times New Roman" w:cstheme="minorHAnsi"/>
              </w:rPr>
              <w:br/>
              <w:t xml:space="preserve">             dictItems = {'item1': 105,</w:t>
            </w:r>
            <w:r w:rsidRPr="001A5581">
              <w:rPr>
                <w:rFonts w:eastAsia="Times New Roman" w:cstheme="minorHAnsi"/>
              </w:rPr>
              <w:br/>
            </w:r>
            <w:r>
              <w:rPr>
                <w:rFonts w:eastAsia="Times New Roman" w:cstheme="minorHAnsi"/>
              </w:rPr>
              <w:t xml:space="preserve">       </w:t>
            </w:r>
            <w:r w:rsidRPr="001A5581">
              <w:rPr>
                <w:rFonts w:eastAsia="Times New Roman" w:cstheme="minorHAnsi"/>
              </w:rPr>
              <w:t xml:space="preserve">                            'item2': 25,</w:t>
            </w:r>
            <w:r w:rsidRPr="001A5581">
              <w:rPr>
                <w:rFonts w:eastAsia="Times New Roman" w:cstheme="minorHAnsi"/>
              </w:rPr>
              <w:br/>
            </w:r>
            <w:r>
              <w:rPr>
                <w:rFonts w:eastAsia="Times New Roman" w:cstheme="minorHAnsi"/>
              </w:rPr>
              <w:t xml:space="preserve">       </w:t>
            </w:r>
            <w:r w:rsidRPr="001A5581">
              <w:rPr>
                <w:rFonts w:eastAsia="Times New Roman" w:cstheme="minorHAnsi"/>
              </w:rPr>
              <w:t xml:space="preserve">                            'item3': 31,</w:t>
            </w:r>
            <w:r w:rsidRPr="001A5581">
              <w:rPr>
                <w:rFonts w:eastAsia="Times New Roman" w:cstheme="minorHAnsi"/>
              </w:rPr>
              <w:br/>
            </w:r>
            <w:r>
              <w:rPr>
                <w:rFonts w:eastAsia="Times New Roman" w:cstheme="minorHAnsi"/>
              </w:rPr>
              <w:t xml:space="preserve">       </w:t>
            </w:r>
            <w:r w:rsidRPr="001A5581">
              <w:rPr>
                <w:rFonts w:eastAsia="Times New Roman" w:cstheme="minorHAnsi"/>
              </w:rPr>
              <w:t xml:space="preserve">                            'item4': 65,</w:t>
            </w:r>
            <w:r w:rsidRPr="001A5581">
              <w:rPr>
                <w:rFonts w:eastAsia="Times New Roman" w:cstheme="minorHAnsi"/>
              </w:rPr>
              <w:br/>
            </w:r>
            <w:r>
              <w:rPr>
                <w:rFonts w:eastAsia="Times New Roman" w:cstheme="minorHAnsi"/>
              </w:rPr>
              <w:t xml:space="preserve">       </w:t>
            </w:r>
            <w:r w:rsidRPr="001A5581">
              <w:rPr>
                <w:rFonts w:eastAsia="Times New Roman" w:cstheme="minorHAnsi"/>
              </w:rPr>
              <w:t xml:space="preserve">                            'item5': 234}</w:t>
            </w:r>
          </w:p>
          <w:p w14:paraId="2482BB19" w14:textId="0A9301E0" w:rsidR="001A5581" w:rsidRDefault="001A5581" w:rsidP="001A5581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  <w:tr w:rsidR="00E5749E" w14:paraId="5D98E425" w14:textId="77777777" w:rsidTr="00EE4051">
        <w:tc>
          <w:tcPr>
            <w:tcW w:w="11016" w:type="dxa"/>
          </w:tcPr>
          <w:p w14:paraId="17817CAE" w14:textId="54B7323A" w:rsidR="00E5749E" w:rsidRDefault="00E5749E" w:rsidP="00E5749E">
            <w:pPr>
              <w:pStyle w:val="Copyright"/>
              <w:numPr>
                <w:ilvl w:val="0"/>
                <w:numId w:val="12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Source Code File Name: </w:t>
            </w:r>
            <w:r w:rsidR="0020234F" w:rsidRPr="0020234F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ITW2431_L5_P3_mpatak.py</w:t>
            </w:r>
          </w:p>
        </w:tc>
      </w:tr>
      <w:tr w:rsidR="00E5749E" w14:paraId="25C44996" w14:textId="77777777" w:rsidTr="00EE4051">
        <w:tc>
          <w:tcPr>
            <w:tcW w:w="11016" w:type="dxa"/>
          </w:tcPr>
          <w:p w14:paraId="4D753D7A" w14:textId="50730214" w:rsidR="00E5749E" w:rsidRDefault="00E5749E" w:rsidP="00E5749E">
            <w:pPr>
              <w:pStyle w:val="Copyright"/>
              <w:numPr>
                <w:ilvl w:val="0"/>
                <w:numId w:val="12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Other Supporting File(s) (if any): </w:t>
            </w:r>
            <w:r w:rsidR="0020234F" w:rsidRPr="0020234F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E5749E" w14:paraId="3D41255D" w14:textId="77777777" w:rsidTr="00EE4051">
        <w:tc>
          <w:tcPr>
            <w:tcW w:w="11016" w:type="dxa"/>
          </w:tcPr>
          <w:p w14:paraId="7647D847" w14:textId="218FADC9" w:rsidR="00E5749E" w:rsidRDefault="00E5749E" w:rsidP="00E5749E">
            <w:pPr>
              <w:pStyle w:val="Copyright"/>
              <w:numPr>
                <w:ilvl w:val="0"/>
                <w:numId w:val="12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Hours Spent on Developing the Solution of the Problem and Writing the Program: </w:t>
            </w:r>
            <w:r w:rsidR="0020234F" w:rsidRPr="0020234F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1 hour</w:t>
            </w:r>
          </w:p>
        </w:tc>
      </w:tr>
      <w:tr w:rsidR="00E5749E" w14:paraId="78A8EC01" w14:textId="77777777" w:rsidTr="00EE4051">
        <w:tc>
          <w:tcPr>
            <w:tcW w:w="11016" w:type="dxa"/>
          </w:tcPr>
          <w:p w14:paraId="07432726" w14:textId="77777777" w:rsidR="00E5749E" w:rsidRDefault="00E5749E" w:rsidP="00E5749E">
            <w:pPr>
              <w:pStyle w:val="Copyright"/>
              <w:numPr>
                <w:ilvl w:val="0"/>
                <w:numId w:val="12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The Output of Program Sample Run:</w:t>
            </w:r>
          </w:p>
          <w:p w14:paraId="36417F6C" w14:textId="7B12847F" w:rsidR="00E5749E" w:rsidRDefault="00522110" w:rsidP="00522110">
            <w:pPr>
              <w:pStyle w:val="Copyright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 w:rsidRPr="00522110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drawing>
                <wp:inline distT="0" distB="0" distL="0" distR="0" wp14:anchorId="1071F6A6" wp14:editId="5F751B0B">
                  <wp:extent cx="6734175" cy="932184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9087" cy="932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C228EE" w14:textId="77777777" w:rsidR="00E5749E" w:rsidRDefault="00E5749E" w:rsidP="00EE4051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  <w:tr w:rsidR="00E5749E" w14:paraId="668AC787" w14:textId="77777777" w:rsidTr="00EE4051">
        <w:tc>
          <w:tcPr>
            <w:tcW w:w="11016" w:type="dxa"/>
          </w:tcPr>
          <w:p w14:paraId="47472E18" w14:textId="77777777" w:rsidR="00E5749E" w:rsidRPr="001A5581" w:rsidRDefault="00E5749E" w:rsidP="00E5749E">
            <w:pPr>
              <w:pStyle w:val="Copyright"/>
              <w:numPr>
                <w:ilvl w:val="0"/>
                <w:numId w:val="12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Overall Learning Experience for the Problem:  </w:t>
            </w:r>
            <w:r>
              <w:rPr>
                <w:rFonts w:cstheme="minorHAnsi"/>
                <w:b/>
                <w:color w:val="303030"/>
                <w:shd w:val="clear" w:color="auto" w:fill="FFFFFF"/>
              </w:rPr>
              <w:br w:type="page"/>
            </w:r>
          </w:p>
          <w:p w14:paraId="0372CF63" w14:textId="2403C6D2" w:rsidR="001A5581" w:rsidRPr="001A5581" w:rsidRDefault="001A5581" w:rsidP="001A5581">
            <w:pPr>
              <w:pStyle w:val="Copyright"/>
              <w:ind w:left="720"/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1A5581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I used a bubble sort algorithm to sort the values in the dictionary in descending order.</w:t>
            </w:r>
          </w:p>
        </w:tc>
      </w:tr>
    </w:tbl>
    <w:p w14:paraId="75157994" w14:textId="77777777" w:rsidR="00EE6F98" w:rsidRDefault="00EE6F98"/>
    <w:sectPr w:rsidR="00EE6F98" w:rsidSect="00EE6F98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95C83" w14:textId="77777777" w:rsidR="00DD1835" w:rsidRDefault="00DD1835">
      <w:r>
        <w:separator/>
      </w:r>
    </w:p>
  </w:endnote>
  <w:endnote w:type="continuationSeparator" w:id="0">
    <w:p w14:paraId="066ADB69" w14:textId="77777777" w:rsidR="00DD1835" w:rsidRDefault="00DD1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2861526"/>
      <w:docPartObj>
        <w:docPartGallery w:val="AutoText"/>
      </w:docPartObj>
    </w:sdtPr>
    <w:sdtEndPr/>
    <w:sdtContent>
      <w:p w14:paraId="44007F2C" w14:textId="77777777" w:rsidR="00EE6F98" w:rsidRDefault="00EE6F98">
        <w:pPr>
          <w:pStyle w:val="Footer"/>
          <w:jc w:val="center"/>
        </w:pPr>
        <w:r>
          <w:fldChar w:fldCharType="begin"/>
        </w:r>
        <w:r w:rsidR="00EA1A04">
          <w:instrText xml:space="preserve"> PAGE   \* MERGEFORMAT </w:instrText>
        </w:r>
        <w:r>
          <w:fldChar w:fldCharType="separate"/>
        </w:r>
        <w:r w:rsidR="00EA1A04">
          <w:rPr>
            <w:noProof/>
          </w:rPr>
          <w:t>6</w:t>
        </w:r>
        <w:r>
          <w:fldChar w:fldCharType="end"/>
        </w:r>
      </w:p>
    </w:sdtContent>
  </w:sdt>
  <w:p w14:paraId="621B98CB" w14:textId="77777777" w:rsidR="00EE6F98" w:rsidRDefault="00EE6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69E7C" w14:textId="77777777" w:rsidR="00DD1835" w:rsidRDefault="00DD1835">
      <w:r>
        <w:separator/>
      </w:r>
    </w:p>
  </w:footnote>
  <w:footnote w:type="continuationSeparator" w:id="0">
    <w:p w14:paraId="3687F103" w14:textId="77777777" w:rsidR="00DD1835" w:rsidRDefault="00DD1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950D" w14:textId="77777777" w:rsidR="00EE6F98" w:rsidRDefault="00EE6F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7CED"/>
    <w:multiLevelType w:val="multilevel"/>
    <w:tmpl w:val="07807C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A799A"/>
    <w:multiLevelType w:val="multilevel"/>
    <w:tmpl w:val="0D9A799A"/>
    <w:lvl w:ilvl="0">
      <w:start w:val="1"/>
      <w:numFmt w:val="bullet"/>
      <w:pStyle w:val="Bullet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30030B"/>
    <w:multiLevelType w:val="multilevel"/>
    <w:tmpl w:val="1130030B"/>
    <w:lvl w:ilvl="0">
      <w:start w:val="1"/>
      <w:numFmt w:val="decimal"/>
      <w:pStyle w:val="Numberedlist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041576"/>
    <w:multiLevelType w:val="multilevel"/>
    <w:tmpl w:val="6DEE1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519F4"/>
    <w:multiLevelType w:val="multilevel"/>
    <w:tmpl w:val="1F1519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709F5"/>
    <w:multiLevelType w:val="multilevel"/>
    <w:tmpl w:val="1FE709F5"/>
    <w:lvl w:ilvl="0">
      <w:start w:val="1"/>
      <w:numFmt w:val="decimal"/>
      <w:pStyle w:val="ListParagraph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B36F0D"/>
    <w:multiLevelType w:val="multilevel"/>
    <w:tmpl w:val="38B36F0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A6D6E"/>
    <w:multiLevelType w:val="multilevel"/>
    <w:tmpl w:val="5C8A6D6E"/>
    <w:lvl w:ilvl="0">
      <w:start w:val="1"/>
      <w:numFmt w:val="bullet"/>
      <w:pStyle w:val="Boldbullet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536777"/>
    <w:multiLevelType w:val="multilevel"/>
    <w:tmpl w:val="61536777"/>
    <w:lvl w:ilvl="0">
      <w:start w:val="1"/>
      <w:numFmt w:val="decimal"/>
      <w:pStyle w:val="Indentednumberedlist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EE1FCE"/>
    <w:multiLevelType w:val="multilevel"/>
    <w:tmpl w:val="6DEE1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F136C"/>
    <w:multiLevelType w:val="multilevel"/>
    <w:tmpl w:val="7B7F136C"/>
    <w:lvl w:ilvl="0">
      <w:start w:val="1"/>
      <w:numFmt w:val="lowerLetter"/>
      <w:pStyle w:val="Indentedletteredlist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73D6E"/>
    <w:multiLevelType w:val="multilevel"/>
    <w:tmpl w:val="7FD73D6E"/>
    <w:lvl w:ilvl="0">
      <w:start w:val="1"/>
      <w:numFmt w:val="bullet"/>
      <w:pStyle w:val="Indented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2"/>
  </w:num>
  <w:num w:numId="5">
    <w:abstractNumId w:val="11"/>
  </w:num>
  <w:num w:numId="6">
    <w:abstractNumId w:val="1"/>
  </w:num>
  <w:num w:numId="7">
    <w:abstractNumId w:val="7"/>
  </w:num>
  <w:num w:numId="8">
    <w:abstractNumId w:val="0"/>
  </w:num>
  <w:num w:numId="9">
    <w:abstractNumId w:val="6"/>
  </w:num>
  <w:num w:numId="10">
    <w:abstractNumId w:val="4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xN7U0MrAwMDUxNzNQ0lEKTi0uzszPAykwqwUA4oIYaSwAAAA="/>
  </w:docVars>
  <w:rsids>
    <w:rsidRoot w:val="00C70097"/>
    <w:rsid w:val="0000628F"/>
    <w:rsid w:val="000063B5"/>
    <w:rsid w:val="0001081F"/>
    <w:rsid w:val="00012B48"/>
    <w:rsid w:val="00013AD1"/>
    <w:rsid w:val="00016D22"/>
    <w:rsid w:val="00020C07"/>
    <w:rsid w:val="000224E0"/>
    <w:rsid w:val="000246C8"/>
    <w:rsid w:val="000427A5"/>
    <w:rsid w:val="00056C3E"/>
    <w:rsid w:val="00071BF0"/>
    <w:rsid w:val="000873F6"/>
    <w:rsid w:val="00090915"/>
    <w:rsid w:val="0009244A"/>
    <w:rsid w:val="000A1F3A"/>
    <w:rsid w:val="000B7A49"/>
    <w:rsid w:val="000D1740"/>
    <w:rsid w:val="000D25B1"/>
    <w:rsid w:val="000D641D"/>
    <w:rsid w:val="000D7B38"/>
    <w:rsid w:val="000E4841"/>
    <w:rsid w:val="000E5977"/>
    <w:rsid w:val="001025A6"/>
    <w:rsid w:val="00115C8D"/>
    <w:rsid w:val="00146713"/>
    <w:rsid w:val="00150521"/>
    <w:rsid w:val="00162B66"/>
    <w:rsid w:val="00173963"/>
    <w:rsid w:val="00194E3D"/>
    <w:rsid w:val="001957C1"/>
    <w:rsid w:val="001A5581"/>
    <w:rsid w:val="001B2AB3"/>
    <w:rsid w:val="001D3B39"/>
    <w:rsid w:val="001D638C"/>
    <w:rsid w:val="001E40FB"/>
    <w:rsid w:val="001E5833"/>
    <w:rsid w:val="001F6FA8"/>
    <w:rsid w:val="0020234F"/>
    <w:rsid w:val="0020341B"/>
    <w:rsid w:val="00203612"/>
    <w:rsid w:val="00224313"/>
    <w:rsid w:val="002577A3"/>
    <w:rsid w:val="0027678B"/>
    <w:rsid w:val="002823CD"/>
    <w:rsid w:val="00297DBF"/>
    <w:rsid w:val="002A1592"/>
    <w:rsid w:val="002C0722"/>
    <w:rsid w:val="002E0658"/>
    <w:rsid w:val="002E7233"/>
    <w:rsid w:val="002F731F"/>
    <w:rsid w:val="003150C3"/>
    <w:rsid w:val="00317C3D"/>
    <w:rsid w:val="0032200A"/>
    <w:rsid w:val="003220B3"/>
    <w:rsid w:val="00326365"/>
    <w:rsid w:val="00332090"/>
    <w:rsid w:val="00337CB3"/>
    <w:rsid w:val="0035222D"/>
    <w:rsid w:val="003534C7"/>
    <w:rsid w:val="0037546C"/>
    <w:rsid w:val="00380DD5"/>
    <w:rsid w:val="00383634"/>
    <w:rsid w:val="003863F3"/>
    <w:rsid w:val="003B19C0"/>
    <w:rsid w:val="003B2DF2"/>
    <w:rsid w:val="003C14D0"/>
    <w:rsid w:val="003C7489"/>
    <w:rsid w:val="003D41A7"/>
    <w:rsid w:val="003F4968"/>
    <w:rsid w:val="00403B69"/>
    <w:rsid w:val="0040451B"/>
    <w:rsid w:val="0041509D"/>
    <w:rsid w:val="00424E0A"/>
    <w:rsid w:val="00426628"/>
    <w:rsid w:val="004361B0"/>
    <w:rsid w:val="00436B7B"/>
    <w:rsid w:val="00437D83"/>
    <w:rsid w:val="0044070F"/>
    <w:rsid w:val="004526D8"/>
    <w:rsid w:val="004603A4"/>
    <w:rsid w:val="0046298D"/>
    <w:rsid w:val="00467BF7"/>
    <w:rsid w:val="00481EB5"/>
    <w:rsid w:val="00482BFC"/>
    <w:rsid w:val="00487ACE"/>
    <w:rsid w:val="00490513"/>
    <w:rsid w:val="00494971"/>
    <w:rsid w:val="004A17F1"/>
    <w:rsid w:val="004A6BA7"/>
    <w:rsid w:val="004E133B"/>
    <w:rsid w:val="004E56D9"/>
    <w:rsid w:val="004F251B"/>
    <w:rsid w:val="0050173D"/>
    <w:rsid w:val="00522110"/>
    <w:rsid w:val="005236B5"/>
    <w:rsid w:val="005276BB"/>
    <w:rsid w:val="005352DA"/>
    <w:rsid w:val="00536A75"/>
    <w:rsid w:val="005402A2"/>
    <w:rsid w:val="00546E71"/>
    <w:rsid w:val="00547E73"/>
    <w:rsid w:val="005519E8"/>
    <w:rsid w:val="00553DD9"/>
    <w:rsid w:val="005648B3"/>
    <w:rsid w:val="00565B2C"/>
    <w:rsid w:val="0056679D"/>
    <w:rsid w:val="0057539E"/>
    <w:rsid w:val="005825E7"/>
    <w:rsid w:val="00585186"/>
    <w:rsid w:val="00585F22"/>
    <w:rsid w:val="00592BEA"/>
    <w:rsid w:val="00593362"/>
    <w:rsid w:val="00596092"/>
    <w:rsid w:val="005B3A22"/>
    <w:rsid w:val="005D0DE0"/>
    <w:rsid w:val="005D16F9"/>
    <w:rsid w:val="005D3C41"/>
    <w:rsid w:val="005E23E5"/>
    <w:rsid w:val="005E6D7E"/>
    <w:rsid w:val="005E794A"/>
    <w:rsid w:val="005E7D9B"/>
    <w:rsid w:val="005F05EC"/>
    <w:rsid w:val="005F0BE8"/>
    <w:rsid w:val="005F3C67"/>
    <w:rsid w:val="005F6800"/>
    <w:rsid w:val="00604496"/>
    <w:rsid w:val="00604E75"/>
    <w:rsid w:val="006061F2"/>
    <w:rsid w:val="006071F2"/>
    <w:rsid w:val="006077EC"/>
    <w:rsid w:val="00613E5B"/>
    <w:rsid w:val="006150D1"/>
    <w:rsid w:val="006417F1"/>
    <w:rsid w:val="00643258"/>
    <w:rsid w:val="006466D6"/>
    <w:rsid w:val="006470FF"/>
    <w:rsid w:val="00650DFD"/>
    <w:rsid w:val="0065699D"/>
    <w:rsid w:val="00657B6E"/>
    <w:rsid w:val="00670D2A"/>
    <w:rsid w:val="006762AC"/>
    <w:rsid w:val="006A379C"/>
    <w:rsid w:val="006A717B"/>
    <w:rsid w:val="006B04B9"/>
    <w:rsid w:val="006B70C8"/>
    <w:rsid w:val="006C65D9"/>
    <w:rsid w:val="006C71A2"/>
    <w:rsid w:val="006D7270"/>
    <w:rsid w:val="006E32DE"/>
    <w:rsid w:val="006E42F3"/>
    <w:rsid w:val="00703F7E"/>
    <w:rsid w:val="00706B71"/>
    <w:rsid w:val="00707DCD"/>
    <w:rsid w:val="00713756"/>
    <w:rsid w:val="00727953"/>
    <w:rsid w:val="00733B66"/>
    <w:rsid w:val="0073682E"/>
    <w:rsid w:val="0076487D"/>
    <w:rsid w:val="0076603B"/>
    <w:rsid w:val="007777A9"/>
    <w:rsid w:val="00782D21"/>
    <w:rsid w:val="00784996"/>
    <w:rsid w:val="00790B29"/>
    <w:rsid w:val="00795B3F"/>
    <w:rsid w:val="00796887"/>
    <w:rsid w:val="007B355F"/>
    <w:rsid w:val="007B6138"/>
    <w:rsid w:val="007C0E48"/>
    <w:rsid w:val="007C2F14"/>
    <w:rsid w:val="007E283E"/>
    <w:rsid w:val="007E4DAB"/>
    <w:rsid w:val="007E7163"/>
    <w:rsid w:val="007E774D"/>
    <w:rsid w:val="00810EA3"/>
    <w:rsid w:val="00811F35"/>
    <w:rsid w:val="00823A80"/>
    <w:rsid w:val="00827072"/>
    <w:rsid w:val="00831E4A"/>
    <w:rsid w:val="00831F70"/>
    <w:rsid w:val="008363E6"/>
    <w:rsid w:val="008416A3"/>
    <w:rsid w:val="00844332"/>
    <w:rsid w:val="00852F13"/>
    <w:rsid w:val="00862001"/>
    <w:rsid w:val="0086220F"/>
    <w:rsid w:val="00865104"/>
    <w:rsid w:val="00865771"/>
    <w:rsid w:val="008663B2"/>
    <w:rsid w:val="008777FB"/>
    <w:rsid w:val="008857BE"/>
    <w:rsid w:val="00892A24"/>
    <w:rsid w:val="00892AA6"/>
    <w:rsid w:val="00892C69"/>
    <w:rsid w:val="008A033F"/>
    <w:rsid w:val="008A1E02"/>
    <w:rsid w:val="008A279D"/>
    <w:rsid w:val="008A39BF"/>
    <w:rsid w:val="008C168E"/>
    <w:rsid w:val="008D0A2B"/>
    <w:rsid w:val="008F7EF9"/>
    <w:rsid w:val="00912C02"/>
    <w:rsid w:val="00926913"/>
    <w:rsid w:val="00927B8E"/>
    <w:rsid w:val="00932296"/>
    <w:rsid w:val="00933AE9"/>
    <w:rsid w:val="009441F5"/>
    <w:rsid w:val="0095714E"/>
    <w:rsid w:val="00967F07"/>
    <w:rsid w:val="00977745"/>
    <w:rsid w:val="009859D6"/>
    <w:rsid w:val="00990417"/>
    <w:rsid w:val="009A274A"/>
    <w:rsid w:val="009A528E"/>
    <w:rsid w:val="009A7F75"/>
    <w:rsid w:val="009B0669"/>
    <w:rsid w:val="009B7C53"/>
    <w:rsid w:val="009C4D6C"/>
    <w:rsid w:val="009D041C"/>
    <w:rsid w:val="009F0C8D"/>
    <w:rsid w:val="009F7912"/>
    <w:rsid w:val="00A030E9"/>
    <w:rsid w:val="00A06306"/>
    <w:rsid w:val="00A07515"/>
    <w:rsid w:val="00A1356C"/>
    <w:rsid w:val="00A15AE8"/>
    <w:rsid w:val="00A16A6E"/>
    <w:rsid w:val="00A17C6B"/>
    <w:rsid w:val="00A23F6F"/>
    <w:rsid w:val="00A3023E"/>
    <w:rsid w:val="00A337EE"/>
    <w:rsid w:val="00A34842"/>
    <w:rsid w:val="00A37CB9"/>
    <w:rsid w:val="00A633B3"/>
    <w:rsid w:val="00A84073"/>
    <w:rsid w:val="00A87693"/>
    <w:rsid w:val="00A935CD"/>
    <w:rsid w:val="00A96CA4"/>
    <w:rsid w:val="00AB0BCD"/>
    <w:rsid w:val="00AB5841"/>
    <w:rsid w:val="00AB6540"/>
    <w:rsid w:val="00AD23B4"/>
    <w:rsid w:val="00AE072E"/>
    <w:rsid w:val="00AE3AD7"/>
    <w:rsid w:val="00AF0F44"/>
    <w:rsid w:val="00AF44C8"/>
    <w:rsid w:val="00B00F38"/>
    <w:rsid w:val="00B03554"/>
    <w:rsid w:val="00B107E8"/>
    <w:rsid w:val="00B12EF9"/>
    <w:rsid w:val="00B137FB"/>
    <w:rsid w:val="00B14897"/>
    <w:rsid w:val="00B2288F"/>
    <w:rsid w:val="00B24C81"/>
    <w:rsid w:val="00B315E7"/>
    <w:rsid w:val="00B5166D"/>
    <w:rsid w:val="00B61D05"/>
    <w:rsid w:val="00B66328"/>
    <w:rsid w:val="00B66421"/>
    <w:rsid w:val="00B71F31"/>
    <w:rsid w:val="00B74BF7"/>
    <w:rsid w:val="00B80566"/>
    <w:rsid w:val="00B86044"/>
    <w:rsid w:val="00B90390"/>
    <w:rsid w:val="00B93D34"/>
    <w:rsid w:val="00B96DF7"/>
    <w:rsid w:val="00BA016B"/>
    <w:rsid w:val="00BA1B34"/>
    <w:rsid w:val="00BA2370"/>
    <w:rsid w:val="00BC0563"/>
    <w:rsid w:val="00BC1633"/>
    <w:rsid w:val="00BC53F5"/>
    <w:rsid w:val="00BC5E3C"/>
    <w:rsid w:val="00BD12F9"/>
    <w:rsid w:val="00BE3561"/>
    <w:rsid w:val="00BF057A"/>
    <w:rsid w:val="00BF3368"/>
    <w:rsid w:val="00BF4B93"/>
    <w:rsid w:val="00C22969"/>
    <w:rsid w:val="00C24D17"/>
    <w:rsid w:val="00C36B96"/>
    <w:rsid w:val="00C40EEC"/>
    <w:rsid w:val="00C43CDE"/>
    <w:rsid w:val="00C51D21"/>
    <w:rsid w:val="00C53600"/>
    <w:rsid w:val="00C54ABC"/>
    <w:rsid w:val="00C559A3"/>
    <w:rsid w:val="00C626DA"/>
    <w:rsid w:val="00C63FDE"/>
    <w:rsid w:val="00C70097"/>
    <w:rsid w:val="00C71BE6"/>
    <w:rsid w:val="00C720DE"/>
    <w:rsid w:val="00C77B9A"/>
    <w:rsid w:val="00C819C6"/>
    <w:rsid w:val="00C97301"/>
    <w:rsid w:val="00CB506E"/>
    <w:rsid w:val="00CC7BE9"/>
    <w:rsid w:val="00CD54C9"/>
    <w:rsid w:val="00CE5E60"/>
    <w:rsid w:val="00CE7F36"/>
    <w:rsid w:val="00D02601"/>
    <w:rsid w:val="00D2328F"/>
    <w:rsid w:val="00D237A9"/>
    <w:rsid w:val="00D25C77"/>
    <w:rsid w:val="00D2663D"/>
    <w:rsid w:val="00D30A06"/>
    <w:rsid w:val="00D41C80"/>
    <w:rsid w:val="00D60766"/>
    <w:rsid w:val="00D649A7"/>
    <w:rsid w:val="00D65791"/>
    <w:rsid w:val="00D734BB"/>
    <w:rsid w:val="00D7775E"/>
    <w:rsid w:val="00D80C7B"/>
    <w:rsid w:val="00D824DA"/>
    <w:rsid w:val="00D94B59"/>
    <w:rsid w:val="00D97A14"/>
    <w:rsid w:val="00DA46A8"/>
    <w:rsid w:val="00DA68F6"/>
    <w:rsid w:val="00DA755F"/>
    <w:rsid w:val="00DB2F6A"/>
    <w:rsid w:val="00DB5CFD"/>
    <w:rsid w:val="00DD1835"/>
    <w:rsid w:val="00DE49E4"/>
    <w:rsid w:val="00DF0D0C"/>
    <w:rsid w:val="00E008DA"/>
    <w:rsid w:val="00E05A09"/>
    <w:rsid w:val="00E12354"/>
    <w:rsid w:val="00E13D3E"/>
    <w:rsid w:val="00E143A3"/>
    <w:rsid w:val="00E20037"/>
    <w:rsid w:val="00E23051"/>
    <w:rsid w:val="00E246E7"/>
    <w:rsid w:val="00E44FDF"/>
    <w:rsid w:val="00E5749E"/>
    <w:rsid w:val="00E57CC9"/>
    <w:rsid w:val="00E86F97"/>
    <w:rsid w:val="00E93F9F"/>
    <w:rsid w:val="00EA1A04"/>
    <w:rsid w:val="00EB37C1"/>
    <w:rsid w:val="00EC27DE"/>
    <w:rsid w:val="00ED6385"/>
    <w:rsid w:val="00ED689B"/>
    <w:rsid w:val="00EE1F0C"/>
    <w:rsid w:val="00EE6F98"/>
    <w:rsid w:val="00EF5E70"/>
    <w:rsid w:val="00EF64B4"/>
    <w:rsid w:val="00EF6B66"/>
    <w:rsid w:val="00F07D84"/>
    <w:rsid w:val="00F130CB"/>
    <w:rsid w:val="00F22C86"/>
    <w:rsid w:val="00F23A0D"/>
    <w:rsid w:val="00F51721"/>
    <w:rsid w:val="00F531C8"/>
    <w:rsid w:val="00F603D1"/>
    <w:rsid w:val="00F70D2D"/>
    <w:rsid w:val="00F77739"/>
    <w:rsid w:val="00F85B52"/>
    <w:rsid w:val="00FA112D"/>
    <w:rsid w:val="00FA5478"/>
    <w:rsid w:val="00FB12E1"/>
    <w:rsid w:val="00FB41C7"/>
    <w:rsid w:val="00FB5E2E"/>
    <w:rsid w:val="00FD0528"/>
    <w:rsid w:val="00FD163B"/>
    <w:rsid w:val="00FE7859"/>
    <w:rsid w:val="00FF1CC8"/>
    <w:rsid w:val="00FF5B06"/>
    <w:rsid w:val="00FF5BB9"/>
    <w:rsid w:val="14BB7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64A83"/>
  <w15:docId w15:val="{E64460F0-7182-433C-BF01-CD3F40B4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49E"/>
    <w:rPr>
      <w:rFonts w:cs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F98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F9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F98"/>
    <w:pPr>
      <w:keepNext/>
      <w:keepLines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6F98"/>
    <w:pPr>
      <w:keepNext/>
      <w:keepLines/>
      <w:outlineLvl w:val="3"/>
    </w:pPr>
    <w:rPr>
      <w:rFonts w:eastAsiaTheme="majorEastAsia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E6F98"/>
    <w:pPr>
      <w:keepNext/>
      <w:keepLines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F9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EE6F98"/>
    <w:pPr>
      <w:spacing w:after="120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E6F98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EE6F98"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E6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qFormat/>
    <w:rsid w:val="00EE6F9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6F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table" w:styleId="TableGrid">
    <w:name w:val="Table Grid"/>
    <w:basedOn w:val="TableNormal"/>
    <w:uiPriority w:val="59"/>
    <w:qFormat/>
    <w:rsid w:val="00EE6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E6F98"/>
    <w:pPr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6F98"/>
    <w:rPr>
      <w:rFonts w:eastAsiaTheme="majorEastAsia" w:cstheme="majorBidi"/>
      <w:b/>
      <w:bCs/>
      <w:sz w:val="24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E6F98"/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E6F98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6F98"/>
    <w:rPr>
      <w:rFonts w:eastAsiaTheme="majorEastAsia" w:cstheme="majorBidi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6F98"/>
    <w:rPr>
      <w:rFonts w:eastAsiaTheme="majorEastAsia" w:cs="Arial"/>
      <w:bCs/>
      <w:iCs/>
      <w:sz w:val="24"/>
      <w:szCs w:val="24"/>
    </w:rPr>
  </w:style>
  <w:style w:type="paragraph" w:styleId="NoSpacing">
    <w:name w:val="No Spacing"/>
    <w:uiPriority w:val="1"/>
    <w:rsid w:val="00EE6F98"/>
    <w:rPr>
      <w:rFonts w:ascii="Arial" w:hAnsi="Arial" w:cs="Arial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E6F98"/>
    <w:rPr>
      <w:rFonts w:eastAsiaTheme="majorEastAsia" w:cstheme="majorBidi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E6F98"/>
    <w:pPr>
      <w:numPr>
        <w:numId w:val="1"/>
      </w:numPr>
      <w:ind w:left="360"/>
      <w:contextualSpacing/>
    </w:pPr>
    <w:rPr>
      <w:b/>
    </w:rPr>
  </w:style>
  <w:style w:type="paragraph" w:customStyle="1" w:styleId="Indentednumberedlist">
    <w:name w:val="Indented numbered list"/>
    <w:basedOn w:val="ListParagraph"/>
    <w:link w:val="IndentednumberedlistChar"/>
    <w:qFormat/>
    <w:rsid w:val="00EE6F98"/>
    <w:pPr>
      <w:numPr>
        <w:numId w:val="2"/>
      </w:numPr>
    </w:pPr>
    <w:rPr>
      <w:b w:val="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6F98"/>
    <w:rPr>
      <w:rFonts w:cs="Arial"/>
      <w:b/>
      <w:sz w:val="24"/>
      <w:szCs w:val="24"/>
    </w:rPr>
  </w:style>
  <w:style w:type="character" w:customStyle="1" w:styleId="IndentednumberedlistChar">
    <w:name w:val="Indented numbered list Char"/>
    <w:basedOn w:val="ListParagraphChar"/>
    <w:link w:val="Indentednumberedlist"/>
    <w:rsid w:val="00EE6F98"/>
    <w:rPr>
      <w:rFonts w:cs="Arial"/>
      <w:b w:val="0"/>
      <w:sz w:val="24"/>
      <w:szCs w:val="24"/>
    </w:rPr>
  </w:style>
  <w:style w:type="paragraph" w:customStyle="1" w:styleId="Indentedletteredlist">
    <w:name w:val="Indented lettered list"/>
    <w:basedOn w:val="Indentednumberedlist"/>
    <w:link w:val="IndentedletteredlistChar"/>
    <w:qFormat/>
    <w:rsid w:val="00EE6F98"/>
    <w:pPr>
      <w:numPr>
        <w:numId w:val="3"/>
      </w:numPr>
    </w:pPr>
  </w:style>
  <w:style w:type="paragraph" w:customStyle="1" w:styleId="ListHeadings">
    <w:name w:val="List Headings"/>
    <w:basedOn w:val="Normal"/>
    <w:link w:val="ListHeadingsChar"/>
    <w:qFormat/>
    <w:rsid w:val="00EE6F98"/>
  </w:style>
  <w:style w:type="character" w:customStyle="1" w:styleId="IndentedletteredlistChar">
    <w:name w:val="Indented lettered list Char"/>
    <w:basedOn w:val="IndentednumberedlistChar"/>
    <w:link w:val="Indentedletteredlist"/>
    <w:rsid w:val="00EE6F98"/>
    <w:rPr>
      <w:rFonts w:cs="Arial"/>
      <w:b w:val="0"/>
      <w:sz w:val="24"/>
      <w:szCs w:val="24"/>
    </w:rPr>
  </w:style>
  <w:style w:type="paragraph" w:customStyle="1" w:styleId="Numberedlist">
    <w:name w:val="Numbered list"/>
    <w:basedOn w:val="ListHeadings"/>
    <w:link w:val="NumberedlistChar"/>
    <w:qFormat/>
    <w:rsid w:val="00EE6F98"/>
    <w:pPr>
      <w:numPr>
        <w:numId w:val="4"/>
      </w:numPr>
    </w:pPr>
  </w:style>
  <w:style w:type="character" w:customStyle="1" w:styleId="ListHeadingsChar">
    <w:name w:val="List Headings Char"/>
    <w:basedOn w:val="DefaultParagraphFont"/>
    <w:link w:val="ListHeadings"/>
    <w:qFormat/>
    <w:rsid w:val="00EE6F98"/>
    <w:rPr>
      <w:rFonts w:cs="Arial"/>
      <w:sz w:val="24"/>
      <w:szCs w:val="24"/>
    </w:rPr>
  </w:style>
  <w:style w:type="paragraph" w:customStyle="1" w:styleId="Indentedbulletedlist">
    <w:name w:val="Indented bulleted list"/>
    <w:basedOn w:val="ListParagraph"/>
    <w:link w:val="IndentedbulletedlistChar"/>
    <w:qFormat/>
    <w:rsid w:val="00EE6F98"/>
    <w:pPr>
      <w:numPr>
        <w:numId w:val="5"/>
      </w:numPr>
    </w:pPr>
    <w:rPr>
      <w:b w:val="0"/>
    </w:rPr>
  </w:style>
  <w:style w:type="character" w:customStyle="1" w:styleId="NumberedlistChar">
    <w:name w:val="Numbered list Char"/>
    <w:basedOn w:val="ListHeadingsChar"/>
    <w:link w:val="Numberedlist"/>
    <w:qFormat/>
    <w:rsid w:val="00EE6F98"/>
    <w:rPr>
      <w:rFonts w:cs="Arial"/>
      <w:sz w:val="24"/>
      <w:szCs w:val="24"/>
    </w:rPr>
  </w:style>
  <w:style w:type="paragraph" w:customStyle="1" w:styleId="Bulletedlist">
    <w:name w:val="Bulleted list"/>
    <w:basedOn w:val="ListParagraph"/>
    <w:link w:val="BulletedlistChar"/>
    <w:qFormat/>
    <w:rsid w:val="00EE6F98"/>
    <w:pPr>
      <w:numPr>
        <w:numId w:val="6"/>
      </w:numPr>
    </w:pPr>
    <w:rPr>
      <w:b w:val="0"/>
    </w:rPr>
  </w:style>
  <w:style w:type="character" w:customStyle="1" w:styleId="IndentedbulletedlistChar">
    <w:name w:val="Indented bulleted list Char"/>
    <w:basedOn w:val="ListParagraphChar"/>
    <w:link w:val="Indentedbulletedlist"/>
    <w:qFormat/>
    <w:rsid w:val="00EE6F98"/>
    <w:rPr>
      <w:rFonts w:cs="Arial"/>
      <w:b w:val="0"/>
      <w:sz w:val="24"/>
      <w:szCs w:val="24"/>
    </w:rPr>
  </w:style>
  <w:style w:type="paragraph" w:customStyle="1" w:styleId="Boldbulletedlist">
    <w:name w:val="Bold bulleted list"/>
    <w:basedOn w:val="Bulletedlist"/>
    <w:link w:val="BoldbulletedlistChar"/>
    <w:qFormat/>
    <w:rsid w:val="00EE6F98"/>
    <w:pPr>
      <w:numPr>
        <w:numId w:val="7"/>
      </w:numPr>
    </w:pPr>
    <w:rPr>
      <w:b/>
    </w:rPr>
  </w:style>
  <w:style w:type="character" w:customStyle="1" w:styleId="BulletedlistChar">
    <w:name w:val="Bulleted list Char"/>
    <w:basedOn w:val="ListParagraphChar"/>
    <w:link w:val="Bulletedlist"/>
    <w:qFormat/>
    <w:rsid w:val="00EE6F98"/>
    <w:rPr>
      <w:rFonts w:cs="Arial"/>
      <w:b w:val="0"/>
      <w:sz w:val="24"/>
      <w:szCs w:val="24"/>
    </w:rPr>
  </w:style>
  <w:style w:type="character" w:customStyle="1" w:styleId="BoldbulletedlistChar">
    <w:name w:val="Bold bulleted list Char"/>
    <w:basedOn w:val="BulletedlistChar"/>
    <w:link w:val="Boldbulletedlist"/>
    <w:rsid w:val="00EE6F98"/>
    <w:rPr>
      <w:rFonts w:cs="Arial"/>
      <w:b/>
      <w:sz w:val="24"/>
      <w:szCs w:val="24"/>
    </w:rPr>
  </w:style>
  <w:style w:type="paragraph" w:customStyle="1" w:styleId="Tabletitle">
    <w:name w:val="Table title"/>
    <w:basedOn w:val="Normal"/>
    <w:link w:val="TabletitleChar"/>
    <w:qFormat/>
    <w:rsid w:val="00EE6F98"/>
    <w:rPr>
      <w:b/>
    </w:rPr>
  </w:style>
  <w:style w:type="paragraph" w:customStyle="1" w:styleId="Columnheading">
    <w:name w:val="Column heading"/>
    <w:basedOn w:val="Normal"/>
    <w:link w:val="ColumnheadingChar"/>
    <w:qFormat/>
    <w:rsid w:val="00EE6F98"/>
    <w:rPr>
      <w:b/>
    </w:rPr>
  </w:style>
  <w:style w:type="character" w:customStyle="1" w:styleId="TabletitleChar">
    <w:name w:val="Table title Char"/>
    <w:basedOn w:val="DefaultParagraphFont"/>
    <w:link w:val="Tabletitle"/>
    <w:rsid w:val="00EE6F98"/>
    <w:rPr>
      <w:rFonts w:cs="Arial"/>
      <w:b/>
      <w:sz w:val="24"/>
      <w:szCs w:val="24"/>
    </w:rPr>
  </w:style>
  <w:style w:type="paragraph" w:customStyle="1" w:styleId="Rowheading">
    <w:name w:val="Row heading"/>
    <w:basedOn w:val="Normal"/>
    <w:link w:val="RowheadingChar"/>
    <w:qFormat/>
    <w:rsid w:val="00EE6F98"/>
    <w:rPr>
      <w:b/>
    </w:rPr>
  </w:style>
  <w:style w:type="character" w:customStyle="1" w:styleId="ColumnheadingChar">
    <w:name w:val="Column heading Char"/>
    <w:basedOn w:val="DefaultParagraphFont"/>
    <w:link w:val="Columnheading"/>
    <w:qFormat/>
    <w:rsid w:val="00EE6F98"/>
    <w:rPr>
      <w:rFonts w:cs="Arial"/>
      <w:b/>
      <w:sz w:val="24"/>
      <w:szCs w:val="24"/>
    </w:rPr>
  </w:style>
  <w:style w:type="character" w:customStyle="1" w:styleId="RowheadingChar">
    <w:name w:val="Row heading Char"/>
    <w:basedOn w:val="DefaultParagraphFont"/>
    <w:link w:val="Rowheading"/>
    <w:qFormat/>
    <w:rsid w:val="00EE6F98"/>
    <w:rPr>
      <w:rFonts w:cs="Arial"/>
      <w:b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F98"/>
    <w:rPr>
      <w:rFonts w:ascii="Tahoma" w:hAnsi="Tahoma" w:cs="Tahoma"/>
      <w:sz w:val="16"/>
      <w:szCs w:val="16"/>
    </w:rPr>
  </w:style>
  <w:style w:type="paragraph" w:customStyle="1" w:styleId="Copyright">
    <w:name w:val="Copyright"/>
    <w:basedOn w:val="Normal"/>
    <w:link w:val="CopyrightChar"/>
    <w:qFormat/>
    <w:rsid w:val="00EE6F98"/>
    <w:rPr>
      <w:sz w:val="20"/>
      <w:szCs w:val="20"/>
    </w:rPr>
  </w:style>
  <w:style w:type="character" w:customStyle="1" w:styleId="CopyrightChar">
    <w:name w:val="Copyright Char"/>
    <w:basedOn w:val="DefaultParagraphFont"/>
    <w:link w:val="Copyright"/>
    <w:rsid w:val="00EE6F98"/>
    <w:rPr>
      <w:rFonts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E6F98"/>
    <w:rPr>
      <w:rFonts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E6F98"/>
    <w:rPr>
      <w:rFonts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E6F98"/>
    <w:rPr>
      <w:rFonts w:ascii="Times New Roman" w:eastAsia="Times New Roman" w:hAnsi="Times New Roman" w:cs="Times New Roman"/>
      <w:sz w:val="20"/>
      <w:szCs w:val="20"/>
    </w:rPr>
  </w:style>
  <w:style w:type="character" w:customStyle="1" w:styleId="MTConvertedEquation">
    <w:name w:val="MTConvertedEquation"/>
    <w:basedOn w:val="DefaultParagraphFont"/>
    <w:rsid w:val="00EE6F98"/>
  </w:style>
  <w:style w:type="character" w:styleId="PlaceholderText">
    <w:name w:val="Placeholder Text"/>
    <w:basedOn w:val="DefaultParagraphFont"/>
    <w:uiPriority w:val="99"/>
    <w:semiHidden/>
    <w:rsid w:val="00EE6F98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6F98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SU%20USER1\Documents\do%20not%20back%20up\course%20work\engr1371\engr1371%20programming%20style\2013-6-14%20section%20508%20template%20Office%20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2013-6-14 section 508 template Office 2010</Template>
  <TotalTime>36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AASU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cs20595</dc:creator>
  <cp:lastModifiedBy>PATAK, MIKE</cp:lastModifiedBy>
  <cp:revision>3</cp:revision>
  <dcterms:created xsi:type="dcterms:W3CDTF">2022-02-15T19:53:00Z</dcterms:created>
  <dcterms:modified xsi:type="dcterms:W3CDTF">2022-02-15T20:25:00Z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1033-11.2.0.10258</vt:lpwstr>
  </property>
  <property fmtid="{D5CDD505-2E9C-101B-9397-08002B2CF9AE}" pid="4" name="ICV">
    <vt:lpwstr>3207D79458E54960B1E0F4D0BDDAED60</vt:lpwstr>
  </property>
</Properties>
</file>