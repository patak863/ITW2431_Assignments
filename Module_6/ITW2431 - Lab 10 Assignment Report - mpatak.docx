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3C187000" w14:textId="3B19F13B" w:rsidR="00EE6F98" w:rsidRDefault="00B03554" w:rsidP="0062013A">
      <w:pPr>
        <w:pStyle w:val="BodyText"/>
        <w:jc w:val="center"/>
      </w:pPr>
      <w:r>
        <w:rPr>
          <w:b/>
          <w:sz w:val="48"/>
          <w:szCs w:val="48"/>
        </w:rPr>
        <w:t xml:space="preserve">Lab </w:t>
      </w:r>
      <w:r w:rsidR="0062013A">
        <w:rPr>
          <w:b/>
          <w:sz w:val="48"/>
          <w:szCs w:val="48"/>
        </w:rPr>
        <w:t>10</w:t>
      </w:r>
    </w:p>
    <w:p w14:paraId="108D74CA" w14:textId="77777777" w:rsidR="00EE6F98" w:rsidRDefault="00EE6F98">
      <w:pPr>
        <w:jc w:val="center"/>
      </w:pPr>
    </w:p>
    <w:p w14:paraId="1DC6131F" w14:textId="25227C40" w:rsidR="00EE6F98" w:rsidRDefault="00EA1A04" w:rsidP="00B03554">
      <w:pPr>
        <w:jc w:val="center"/>
      </w:pPr>
      <w:r>
        <w:t xml:space="preserve">Report for </w:t>
      </w:r>
      <w:r w:rsidR="00B03554">
        <w:rPr>
          <w:b/>
        </w:rPr>
        <w:t xml:space="preserve">Lab </w:t>
      </w:r>
      <w:r w:rsidR="0062013A">
        <w:rPr>
          <w:b/>
        </w:rPr>
        <w:t>10</w:t>
      </w:r>
      <w:r>
        <w:t xml:space="preserve"> that is due on </w:t>
      </w:r>
      <w:r w:rsidR="00CB3CF6">
        <w:t xml:space="preserve">Thursday, </w:t>
      </w:r>
      <w:r w:rsidR="00383261">
        <w:t>March</w:t>
      </w:r>
      <w:r w:rsidR="00CB3CF6">
        <w:t xml:space="preserve"> </w:t>
      </w:r>
      <w:r w:rsidR="0062013A">
        <w:t>24</w:t>
      </w:r>
      <w:r w:rsidR="00CB3CF6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4CE3FD40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B03554">
        <w:rPr>
          <w:b/>
          <w:bCs/>
          <w:sz w:val="36"/>
        </w:rPr>
        <w:t>Thursday</w:t>
      </w:r>
      <w:r>
        <w:rPr>
          <w:b/>
          <w:bCs/>
          <w:sz w:val="36"/>
        </w:rPr>
        <w:t xml:space="preserve">, </w:t>
      </w:r>
      <w:r w:rsidR="00383261">
        <w:rPr>
          <w:b/>
          <w:bCs/>
          <w:sz w:val="36"/>
        </w:rPr>
        <w:t xml:space="preserve">March </w:t>
      </w:r>
      <w:r w:rsidR="0062013A">
        <w:rPr>
          <w:b/>
          <w:bCs/>
          <w:sz w:val="36"/>
        </w:rPr>
        <w:t>24</w:t>
      </w:r>
      <w:r w:rsidR="00CB3CF6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23D8EC9D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1 –</w:t>
      </w:r>
      <w:r w:rsidR="00B03554">
        <w:rPr>
          <w:kern w:val="36"/>
          <w:sz w:val="28"/>
        </w:rPr>
        <w:t xml:space="preserve"> Lab </w:t>
      </w:r>
      <w:r w:rsidR="0062013A">
        <w:rPr>
          <w:kern w:val="36"/>
          <w:sz w:val="28"/>
        </w:rPr>
        <w:t>10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719BB8E1" w14:textId="77777777" w:rsidR="0062013A" w:rsidRDefault="00604496" w:rsidP="0062013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2013A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CB3CF6" w:rsidRPr="0062013A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62013A"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Create a class named "Circle". The class will have two</w:t>
            </w:r>
            <w:r w:rsid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62013A"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methods, </w:t>
            </w:r>
            <w:proofErr w:type="spellStart"/>
            <w:r w:rsidR="0062013A"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calc_</w:t>
            </w:r>
            <w:proofErr w:type="gramStart"/>
            <w:r w:rsidR="0062013A"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perimeter</w:t>
            </w:r>
            <w:proofErr w:type="spellEnd"/>
            <w:r w:rsidR="0062013A"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(</w:t>
            </w:r>
            <w:proofErr w:type="gramEnd"/>
            <w:r w:rsidR="0062013A"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) and </w:t>
            </w:r>
            <w:proofErr w:type="spellStart"/>
            <w:r w:rsidR="0062013A"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calc_area</w:t>
            </w:r>
            <w:proofErr w:type="spellEnd"/>
            <w:r w:rsidR="0062013A"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(). </w:t>
            </w:r>
          </w:p>
          <w:p w14:paraId="5FB2D16A" w14:textId="77777777" w:rsidR="0062013A" w:rsidRDefault="0062013A" w:rsidP="0062013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use two values for the radius and calculate the perimeter and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area based on the</w:t>
            </w:r>
          </w:p>
          <w:p w14:paraId="6C8E96CD" w14:textId="7C77496C" w:rsidR="0062013A" w:rsidRPr="0062013A" w:rsidRDefault="0062013A" w:rsidP="0062013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</w:t>
            </w:r>
            <w:r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radius. The program will out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put</w:t>
            </w:r>
            <w:r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the radius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62013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value, the calculated perimeter, and the calculated area.</w:t>
            </w:r>
          </w:p>
          <w:p w14:paraId="7B5395B9" w14:textId="353C1688" w:rsidR="00604496" w:rsidRPr="00604496" w:rsidRDefault="00604496" w:rsidP="00A74235">
            <w:pPr>
              <w:pStyle w:val="HTMLPreformatted"/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778A370D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 w:rsidR="0062013A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10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4929A0C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1915ED8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8D6D8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8D6D8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3BA5A70E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5D0689B1" w14:textId="77777777" w:rsidR="00EA305A" w:rsidRDefault="00EA305A" w:rsidP="00EA305A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3B2F7B08" w14:textId="1B8B0BB6" w:rsidR="00EE6F98" w:rsidRDefault="0062013A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62013A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404D069B" wp14:editId="484CF469">
                  <wp:extent cx="6734175" cy="470145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7105" cy="47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4B0E1C4D" w14:textId="77777777" w:rsidR="00A74235" w:rsidRPr="00A74235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00B31961" w14:textId="7DD1303F" w:rsidR="008D6D81" w:rsidRDefault="0062013A" w:rsidP="00A74235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The syntax for Python classes is different than what I am used to with Java and C++. Once, I got comfortable with the differences the actual writing the program was easy.</w:t>
            </w:r>
          </w:p>
          <w:p w14:paraId="32A3092D" w14:textId="4F115C9E" w:rsidR="00A74235" w:rsidRDefault="00A74235" w:rsidP="00A74235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A477D8E" w14:textId="77777777" w:rsidR="00A74235" w:rsidRDefault="00A74235">
      <w:pPr>
        <w:rPr>
          <w:rFonts w:eastAsiaTheme="majorEastAsia" w:cstheme="majorBidi"/>
          <w:b/>
          <w:bCs/>
          <w:kern w:val="36"/>
          <w:sz w:val="28"/>
          <w:szCs w:val="28"/>
        </w:rPr>
      </w:pPr>
      <w:r>
        <w:rPr>
          <w:kern w:val="36"/>
          <w:sz w:val="28"/>
        </w:rPr>
        <w:br w:type="page"/>
      </w:r>
    </w:p>
    <w:p w14:paraId="54245726" w14:textId="2B81550E" w:rsidR="00A74235" w:rsidRDefault="00A74235" w:rsidP="00A74235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2 – Lab </w:t>
      </w:r>
      <w:r w:rsidR="0062013A">
        <w:rPr>
          <w:kern w:val="36"/>
          <w:sz w:val="28"/>
        </w:rPr>
        <w:t>10</w:t>
      </w:r>
      <w:r>
        <w:rPr>
          <w:kern w:val="36"/>
          <w:sz w:val="28"/>
        </w:rPr>
        <w:t xml:space="preserve"> Prob 2 Purpose(s) of Program Problem, Output of Sample Run, and Learning Experience </w:t>
      </w:r>
      <w:r>
        <w:rPr>
          <w:kern w:val="36"/>
          <w:sz w:val="28"/>
        </w:rPr>
        <w:tab/>
      </w:r>
    </w:p>
    <w:p w14:paraId="11303196" w14:textId="77777777" w:rsidR="00A74235" w:rsidRDefault="00A74235" w:rsidP="00A74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4235" w14:paraId="2290BE42" w14:textId="77777777" w:rsidTr="00C327DD">
        <w:tc>
          <w:tcPr>
            <w:tcW w:w="11016" w:type="dxa"/>
          </w:tcPr>
          <w:p w14:paraId="00EB06BC" w14:textId="77777777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011A4CBE" w14:textId="77777777" w:rsidR="00EA305A" w:rsidRPr="00EA305A" w:rsidRDefault="008D6D81" w:rsidP="00EA305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</w:rPr>
              <w:t xml:space="preserve">      </w:t>
            </w:r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Create a class named "</w:t>
            </w:r>
            <w:proofErr w:type="spellStart"/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bankBalance</w:t>
            </w:r>
            <w:proofErr w:type="spellEnd"/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". The class will have two methods, </w:t>
            </w:r>
            <w:proofErr w:type="gramStart"/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deposit(</w:t>
            </w:r>
            <w:proofErr w:type="gramEnd"/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) and withdraw(). </w:t>
            </w:r>
          </w:p>
          <w:p w14:paraId="50366DDC" w14:textId="77777777" w:rsidR="00EA305A" w:rsidRPr="00EA305A" w:rsidRDefault="00EA305A" w:rsidP="00EA305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initialize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two objects with a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initial balance of $1000 and $2000 dollars.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</w:t>
            </w:r>
          </w:p>
          <w:p w14:paraId="0BE771BC" w14:textId="6192642B" w:rsidR="00EA305A" w:rsidRPr="00EA305A" w:rsidRDefault="00EA305A" w:rsidP="00EA305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program will make a deposit and a withdraw to each account and print out the ending balance.</w:t>
            </w:r>
          </w:p>
          <w:p w14:paraId="1880DC51" w14:textId="6D7A61CC" w:rsidR="00A74235" w:rsidRPr="00A84073" w:rsidRDefault="00A74235" w:rsidP="00A74235">
            <w:pPr>
              <w:pStyle w:val="HTMLPreformatted"/>
              <w:rPr>
                <w:rFonts w:cstheme="minorHAnsi"/>
              </w:rPr>
            </w:pPr>
          </w:p>
        </w:tc>
      </w:tr>
      <w:tr w:rsidR="00A74235" w14:paraId="11AD7A07" w14:textId="77777777" w:rsidTr="00C327DD">
        <w:tc>
          <w:tcPr>
            <w:tcW w:w="11016" w:type="dxa"/>
          </w:tcPr>
          <w:p w14:paraId="25DFB19C" w14:textId="0C7A70C6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:  ITW2431_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L</w:t>
            </w:r>
            <w:r w:rsidR="0062013A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10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_P2_mpatak.py</w:t>
            </w:r>
          </w:p>
        </w:tc>
      </w:tr>
      <w:tr w:rsidR="00A74235" w14:paraId="745A3568" w14:textId="77777777" w:rsidTr="00C327DD">
        <w:tc>
          <w:tcPr>
            <w:tcW w:w="11016" w:type="dxa"/>
          </w:tcPr>
          <w:p w14:paraId="472F158A" w14:textId="77777777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n/a</w:t>
            </w:r>
          </w:p>
        </w:tc>
      </w:tr>
      <w:tr w:rsidR="00A74235" w14:paraId="314E373B" w14:textId="77777777" w:rsidTr="00C327DD">
        <w:tc>
          <w:tcPr>
            <w:tcW w:w="11016" w:type="dxa"/>
          </w:tcPr>
          <w:p w14:paraId="43BFD4A9" w14:textId="29875B28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A74235" w14:paraId="4EBCF234" w14:textId="77777777" w:rsidTr="00C327DD">
        <w:tc>
          <w:tcPr>
            <w:tcW w:w="11016" w:type="dxa"/>
          </w:tcPr>
          <w:p w14:paraId="20A99220" w14:textId="0DDAE12E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20FD4ED2" w14:textId="77777777" w:rsidR="00EA305A" w:rsidRDefault="00EA305A" w:rsidP="00EA305A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2457983D" w14:textId="11F45DCF" w:rsidR="00A74235" w:rsidRDefault="00EA305A" w:rsidP="00C327D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EA305A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6BF82B9" wp14:editId="79EAF47C">
                  <wp:extent cx="6772275" cy="490363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637" cy="49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821FE" w14:textId="77777777" w:rsidR="00A74235" w:rsidRDefault="00A74235" w:rsidP="00C327DD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A74235" w14:paraId="68A62AFC" w14:textId="77777777" w:rsidTr="00C327DD">
        <w:tc>
          <w:tcPr>
            <w:tcW w:w="11016" w:type="dxa"/>
          </w:tcPr>
          <w:p w14:paraId="41A48211" w14:textId="77777777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2B7A877B" w14:textId="77777777" w:rsidR="0062013A" w:rsidRDefault="0062013A" w:rsidP="0062013A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The syntax for Python classes is different than what I am used to with Java and C++. Once, I got comfortable with the differences the actual writing the program was easy.</w:t>
            </w:r>
          </w:p>
          <w:p w14:paraId="3571C52D" w14:textId="77777777" w:rsidR="00A74235" w:rsidRPr="00553DD9" w:rsidRDefault="00A74235" w:rsidP="00C327DD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CEC2548" w14:textId="2BB9EE6E" w:rsidR="0062013A" w:rsidRDefault="0062013A">
      <w:r>
        <w:br w:type="page"/>
      </w:r>
    </w:p>
    <w:p w14:paraId="7A0C75B0" w14:textId="1D139CF2" w:rsidR="0062013A" w:rsidRDefault="0062013A" w:rsidP="0062013A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1 – Lab 10 Prob </w:t>
      </w:r>
      <w:r>
        <w:rPr>
          <w:kern w:val="36"/>
          <w:sz w:val="28"/>
        </w:rPr>
        <w:t>3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4B0BCA70" w14:textId="77777777" w:rsidR="0062013A" w:rsidRDefault="0062013A" w:rsidP="0062013A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1E61FAF0" w14:textId="77777777" w:rsidR="0062013A" w:rsidRDefault="0062013A" w:rsidP="0062013A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013A" w14:paraId="7209BF52" w14:textId="77777777" w:rsidTr="003452C4">
        <w:tc>
          <w:tcPr>
            <w:tcW w:w="11016" w:type="dxa"/>
          </w:tcPr>
          <w:p w14:paraId="2FE49145" w14:textId="77777777" w:rsidR="0062013A" w:rsidRDefault="0062013A" w:rsidP="0062013A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155ADACC" w14:textId="77777777" w:rsidR="00EA305A" w:rsidRDefault="0062013A" w:rsidP="00EA305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EA305A"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Create a class named "</w:t>
            </w:r>
            <w:proofErr w:type="spellStart"/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GOT_cast</w:t>
            </w:r>
            <w:proofErr w:type="spellEnd"/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". The class will have two</w:t>
            </w:r>
            <w:r w:rsid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EA305A"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methods, one for calculating a cast </w:t>
            </w:r>
          </w:p>
          <w:p w14:paraId="2EFD79CA" w14:textId="77777777" w:rsidR="00EA305A" w:rsidRDefault="00EA305A" w:rsidP="00EA305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members BMI and a second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for determining the cast members BMI category. The program</w:t>
            </w:r>
          </w:p>
          <w:p w14:paraId="0381E763" w14:textId="5D67DAB4" w:rsidR="00EA305A" w:rsidRPr="00EA305A" w:rsidRDefault="00EA305A" w:rsidP="00EA305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will output the cast members name, height, weight, BMI, and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EA305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BMI category.</w:t>
            </w:r>
          </w:p>
          <w:p w14:paraId="2AD615A9" w14:textId="29966169" w:rsidR="0062013A" w:rsidRPr="00604496" w:rsidRDefault="0062013A" w:rsidP="003452C4">
            <w:pPr>
              <w:pStyle w:val="HTMLPreformatted"/>
            </w:pPr>
          </w:p>
        </w:tc>
      </w:tr>
      <w:tr w:rsidR="0062013A" w14:paraId="6ED175D0" w14:textId="77777777" w:rsidTr="003452C4">
        <w:tc>
          <w:tcPr>
            <w:tcW w:w="11016" w:type="dxa"/>
          </w:tcPr>
          <w:p w14:paraId="7AFD9F34" w14:textId="7451B74A" w:rsidR="0062013A" w:rsidRDefault="0062013A" w:rsidP="0062013A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 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10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_mpatak.py</w:t>
            </w:r>
          </w:p>
        </w:tc>
      </w:tr>
      <w:tr w:rsidR="0062013A" w14:paraId="7911B116" w14:textId="77777777" w:rsidTr="003452C4">
        <w:tc>
          <w:tcPr>
            <w:tcW w:w="11016" w:type="dxa"/>
          </w:tcPr>
          <w:p w14:paraId="74A1AA5D" w14:textId="77777777" w:rsidR="0062013A" w:rsidRDefault="0062013A" w:rsidP="0062013A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62013A" w14:paraId="0699FEC8" w14:textId="77777777" w:rsidTr="003452C4">
        <w:tc>
          <w:tcPr>
            <w:tcW w:w="11016" w:type="dxa"/>
          </w:tcPr>
          <w:p w14:paraId="36C38A36" w14:textId="1DAAFC66" w:rsidR="0062013A" w:rsidRDefault="0062013A" w:rsidP="0062013A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62013A" w14:paraId="7DAA125F" w14:textId="77777777" w:rsidTr="003452C4">
        <w:tc>
          <w:tcPr>
            <w:tcW w:w="11016" w:type="dxa"/>
          </w:tcPr>
          <w:p w14:paraId="5CCFE4DE" w14:textId="25C1D8C3" w:rsidR="0062013A" w:rsidRDefault="0062013A" w:rsidP="0062013A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18A57387" w14:textId="77777777" w:rsidR="00EA305A" w:rsidRDefault="00EA305A" w:rsidP="00EA305A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2E8C0AEA" w14:textId="17430BA8" w:rsidR="0062013A" w:rsidRDefault="00EA305A" w:rsidP="003452C4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EA305A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0222F6AA" wp14:editId="17F17929">
                  <wp:extent cx="6772275" cy="109547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2322" cy="110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B8CEC" w14:textId="77777777" w:rsidR="0062013A" w:rsidRDefault="0062013A" w:rsidP="003452C4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62013A" w14:paraId="1C6DD817" w14:textId="77777777" w:rsidTr="003452C4">
        <w:tc>
          <w:tcPr>
            <w:tcW w:w="11016" w:type="dxa"/>
          </w:tcPr>
          <w:p w14:paraId="008FC226" w14:textId="77777777" w:rsidR="0062013A" w:rsidRPr="00A74235" w:rsidRDefault="0062013A" w:rsidP="0062013A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2617D431" w14:textId="77777777" w:rsidR="0062013A" w:rsidRDefault="0062013A" w:rsidP="003452C4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The syntax for Python classes is different than what I am used to with Java and C++. Once, I got comfortable with the differences the actual writing the program was easy.</w:t>
            </w:r>
          </w:p>
          <w:p w14:paraId="7B3431F7" w14:textId="77777777" w:rsidR="0062013A" w:rsidRDefault="0062013A" w:rsidP="003452C4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16FCC489" w14:textId="77777777" w:rsidR="00EE6F98" w:rsidRDefault="00EE6F98">
      <w:pPr>
        <w:spacing w:after="200" w:line="276" w:lineRule="auto"/>
      </w:pPr>
    </w:p>
    <w:sectPr w:rsidR="00EE6F98" w:rsidSect="00B613A1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83CA" w14:textId="77777777" w:rsidR="006F76B5" w:rsidRDefault="006F76B5">
      <w:r>
        <w:separator/>
      </w:r>
    </w:p>
  </w:endnote>
  <w:endnote w:type="continuationSeparator" w:id="0">
    <w:p w14:paraId="083E70F5" w14:textId="77777777" w:rsidR="006F76B5" w:rsidRDefault="006F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4C65" w14:textId="77777777" w:rsidR="006F76B5" w:rsidRDefault="006F76B5">
      <w:r>
        <w:separator/>
      </w:r>
    </w:p>
  </w:footnote>
  <w:footnote w:type="continuationSeparator" w:id="0">
    <w:p w14:paraId="0B9AE24A" w14:textId="77777777" w:rsidR="006F76B5" w:rsidRDefault="006F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17196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"/>
  </w:num>
  <w:num w:numId="5">
    <w:abstractNumId w:val="12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776D5"/>
    <w:rsid w:val="00194E3D"/>
    <w:rsid w:val="001957C1"/>
    <w:rsid w:val="001B2AB3"/>
    <w:rsid w:val="001B3240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B37EE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261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0609C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2013A"/>
    <w:rsid w:val="006417F1"/>
    <w:rsid w:val="00643258"/>
    <w:rsid w:val="006466D6"/>
    <w:rsid w:val="006470FF"/>
    <w:rsid w:val="0065699D"/>
    <w:rsid w:val="00657B6E"/>
    <w:rsid w:val="00670D2A"/>
    <w:rsid w:val="006905AE"/>
    <w:rsid w:val="006A379C"/>
    <w:rsid w:val="006B04B9"/>
    <w:rsid w:val="006B70C8"/>
    <w:rsid w:val="006C65D9"/>
    <w:rsid w:val="006C71A2"/>
    <w:rsid w:val="006D7270"/>
    <w:rsid w:val="006E32DE"/>
    <w:rsid w:val="006E42F3"/>
    <w:rsid w:val="006F76B5"/>
    <w:rsid w:val="006F7E98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D6D81"/>
    <w:rsid w:val="008F7EF9"/>
    <w:rsid w:val="00912C02"/>
    <w:rsid w:val="00926913"/>
    <w:rsid w:val="00927B8E"/>
    <w:rsid w:val="00932296"/>
    <w:rsid w:val="00933AE9"/>
    <w:rsid w:val="009441F5"/>
    <w:rsid w:val="009535A2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128F"/>
    <w:rsid w:val="00A337EE"/>
    <w:rsid w:val="00A34842"/>
    <w:rsid w:val="00A37CB9"/>
    <w:rsid w:val="00A633B3"/>
    <w:rsid w:val="00A74235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3A1"/>
    <w:rsid w:val="00B61D05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3CF6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068B6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A1A04"/>
    <w:rsid w:val="00EA305A"/>
    <w:rsid w:val="00EB37C1"/>
    <w:rsid w:val="00EC27DE"/>
    <w:rsid w:val="00ED6385"/>
    <w:rsid w:val="00ED689B"/>
    <w:rsid w:val="00EE1F0C"/>
    <w:rsid w:val="00EE6F98"/>
    <w:rsid w:val="00EE78E7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3A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67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6</cp:revision>
  <dcterms:created xsi:type="dcterms:W3CDTF">2022-02-24T20:10:00Z</dcterms:created>
  <dcterms:modified xsi:type="dcterms:W3CDTF">2022-03-24T17:28:00Z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