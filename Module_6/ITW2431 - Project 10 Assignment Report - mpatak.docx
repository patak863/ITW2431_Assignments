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4312E605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0D65EF">
        <w:rPr>
          <w:b/>
          <w:sz w:val="48"/>
          <w:szCs w:val="48"/>
        </w:rPr>
        <w:t>10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33DF1080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0D65EF">
        <w:rPr>
          <w:b/>
        </w:rPr>
        <w:t>10</w:t>
      </w:r>
      <w:r>
        <w:t xml:space="preserve"> that is due on </w:t>
      </w:r>
      <w:r w:rsidR="00E86F97">
        <w:t xml:space="preserve">Sunday, </w:t>
      </w:r>
      <w:r w:rsidR="00C405F8">
        <w:t>March</w:t>
      </w:r>
      <w:r w:rsidR="006A717B">
        <w:t xml:space="preserve"> </w:t>
      </w:r>
      <w:r w:rsidR="0061640D">
        <w:t>2</w:t>
      </w:r>
      <w:r w:rsidR="000D65EF">
        <w:t>7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242CB208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C405F8">
        <w:rPr>
          <w:b/>
          <w:bCs/>
          <w:sz w:val="36"/>
        </w:rPr>
        <w:t xml:space="preserve">March </w:t>
      </w:r>
      <w:r w:rsidR="0061640D">
        <w:rPr>
          <w:b/>
          <w:bCs/>
          <w:sz w:val="36"/>
        </w:rPr>
        <w:t>2</w:t>
      </w:r>
      <w:r w:rsidR="000D65EF">
        <w:rPr>
          <w:b/>
          <w:bCs/>
          <w:sz w:val="36"/>
        </w:rPr>
        <w:t>7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08DC1FB6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0D65EF">
        <w:rPr>
          <w:kern w:val="36"/>
          <w:sz w:val="28"/>
        </w:rPr>
        <w:t>10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83643DF" w14:textId="77777777" w:rsidR="000D65EF" w:rsidRDefault="00604496" w:rsidP="000D65E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1640D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61640D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0D65EF"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Create a class named "Employee". The class will have the following:</w:t>
            </w:r>
            <w:r w:rsid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0D65EF"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method for returning the </w:t>
            </w:r>
          </w:p>
          <w:p w14:paraId="6AD56F06" w14:textId="77777777" w:rsidR="000D65EF" w:rsidRDefault="000D65EF" w:rsidP="000D65E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employees full name, method for applying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 raise to their salary, method to display salary before</w:t>
            </w:r>
          </w:p>
          <w:p w14:paraId="5D29FDDD" w14:textId="77777777" w:rsidR="000D65EF" w:rsidRDefault="000D65EF" w:rsidP="000D65E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raise,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method to display salary after applying raise. The program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will output the </w:t>
            </w:r>
            <w:proofErr w:type="gramStart"/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employees</w:t>
            </w:r>
            <w:proofErr w:type="gramEnd"/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name</w:t>
            </w:r>
          </w:p>
          <w:p w14:paraId="311C0EAA" w14:textId="0249B355" w:rsidR="000D65EF" w:rsidRPr="000D65EF" w:rsidRDefault="000D65EF" w:rsidP="000D65E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and salary before and salary after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D65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pay raise.</w:t>
            </w:r>
          </w:p>
          <w:p w14:paraId="7B5395B9" w14:textId="1C6B6375" w:rsidR="00C32EC9" w:rsidRPr="00650DFD" w:rsidRDefault="00C32EC9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7BEDFC65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0D65E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10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21ADC94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0D65EF" w:rsidRPr="000D65E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0DEDA4D9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0D65E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15 min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427E63B9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05C47D89" w14:textId="77777777" w:rsidR="000D65EF" w:rsidRDefault="000D65EF" w:rsidP="000D65EF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3B2F7B08" w14:textId="3ECA0F6C" w:rsidR="00EE6F98" w:rsidRDefault="000D65EF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0D65EF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68BE660B" wp14:editId="0A6BB8C4">
                  <wp:extent cx="6780023" cy="787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519" cy="79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573D4482" w14:textId="1891ED1F" w:rsidR="00EE6F98" w:rsidRDefault="000D65EF" w:rsidP="006A717B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All my previous experience with OOP and Python OOP came together on this project. As a </w:t>
            </w:r>
            <w:proofErr w:type="gramStart"/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result</w:t>
            </w:r>
            <w:proofErr w:type="gramEnd"/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 was able to write this program in 15 minutes.</w:t>
            </w:r>
          </w:p>
          <w:p w14:paraId="32A3092D" w14:textId="2F1F1A36" w:rsidR="00C32EC9" w:rsidRDefault="00C32EC9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sectPr w:rsidR="00EE6F98" w:rsidSect="00EE6F9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DBF82" w14:textId="77777777" w:rsidR="009346E2" w:rsidRDefault="009346E2">
      <w:r>
        <w:separator/>
      </w:r>
    </w:p>
  </w:endnote>
  <w:endnote w:type="continuationSeparator" w:id="0">
    <w:p w14:paraId="4E842B63" w14:textId="77777777" w:rsidR="009346E2" w:rsidRDefault="0093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1ACF" w14:textId="77777777" w:rsidR="009346E2" w:rsidRDefault="009346E2">
      <w:r>
        <w:separator/>
      </w:r>
    </w:p>
  </w:footnote>
  <w:footnote w:type="continuationSeparator" w:id="0">
    <w:p w14:paraId="316227F3" w14:textId="77777777" w:rsidR="009346E2" w:rsidRDefault="0093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97702"/>
    <w:rsid w:val="000A1F3A"/>
    <w:rsid w:val="000B7A49"/>
    <w:rsid w:val="000D1740"/>
    <w:rsid w:val="000D25B1"/>
    <w:rsid w:val="000D641D"/>
    <w:rsid w:val="000D65EF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42E77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1640D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97C0E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346E2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3956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2EC9"/>
    <w:rsid w:val="00C36B96"/>
    <w:rsid w:val="00C405F8"/>
    <w:rsid w:val="00C40841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06D18"/>
    <w:rsid w:val="00E12354"/>
    <w:rsid w:val="00E13D3E"/>
    <w:rsid w:val="00E143A3"/>
    <w:rsid w:val="00E20037"/>
    <w:rsid w:val="00E23051"/>
    <w:rsid w:val="00E246E7"/>
    <w:rsid w:val="00E344CA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575BA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71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6</cp:revision>
  <dcterms:created xsi:type="dcterms:W3CDTF">2022-03-04T14:42:00Z</dcterms:created>
  <dcterms:modified xsi:type="dcterms:W3CDTF">2022-03-25T13:43:00Z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