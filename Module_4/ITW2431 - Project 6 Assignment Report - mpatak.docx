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0D35D" w14:textId="77777777" w:rsidR="00EE6F98" w:rsidRDefault="00EA1A04">
      <w:r>
        <w:rPr>
          <w:noProof/>
          <w:sz w:val="48"/>
          <w:szCs w:val="48"/>
          <w:lang w:eastAsia="zh-CN"/>
        </w:rPr>
        <w:drawing>
          <wp:inline distT="0" distB="0" distL="0" distR="0" wp14:anchorId="53E6266A" wp14:editId="3F5C8FE4">
            <wp:extent cx="5943600" cy="876300"/>
            <wp:effectExtent l="0" t="0" r="0" b="0"/>
            <wp:docPr id="2" name="Picture 2" descr="C:\Users\rhaddad\Downloads\GSU.3D_Horizontal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haddad\Downloads\GSU.3D_Horizontal2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A99929" w14:textId="77777777" w:rsidR="00EE6F98" w:rsidRDefault="00EE6F98"/>
    <w:p w14:paraId="2F6595D5" w14:textId="77777777" w:rsidR="00EE6F98" w:rsidRDefault="00EE6F98"/>
    <w:p w14:paraId="6731E158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Allen E. Paulson College of Engineering&amp; Computing</w:t>
      </w:r>
    </w:p>
    <w:p w14:paraId="7F9EEC6B" w14:textId="77777777" w:rsidR="00EE6F98" w:rsidRDefault="00EA1A04">
      <w:pPr>
        <w:tabs>
          <w:tab w:val="left" w:pos="1725"/>
          <w:tab w:val="center" w:pos="4680"/>
        </w:tabs>
        <w:jc w:val="center"/>
        <w:rPr>
          <w:b/>
          <w:bCs/>
          <w:sz w:val="36"/>
        </w:rPr>
      </w:pPr>
      <w:r>
        <w:rPr>
          <w:b/>
          <w:bCs/>
          <w:sz w:val="36"/>
        </w:rPr>
        <w:t>Department of Information Technology</w:t>
      </w:r>
    </w:p>
    <w:p w14:paraId="0EE0C3F4" w14:textId="77777777" w:rsidR="00EE6F98" w:rsidRDefault="00EE6F98"/>
    <w:p w14:paraId="5FCA1D83" w14:textId="77777777" w:rsidR="00EE6F98" w:rsidRDefault="00EE6F98"/>
    <w:p w14:paraId="67DB1B6E" w14:textId="77777777" w:rsidR="00EE6F98" w:rsidRDefault="00EE6F98"/>
    <w:p w14:paraId="5BB839EE" w14:textId="77777777" w:rsidR="00EE6F98" w:rsidRDefault="00EE6F98"/>
    <w:p w14:paraId="459339AD" w14:textId="6B069C81" w:rsidR="00EE6F98" w:rsidRDefault="00E86F97">
      <w:pPr>
        <w:pStyle w:val="BodyText"/>
        <w:jc w:val="center"/>
        <w:rPr>
          <w:b/>
          <w:sz w:val="48"/>
          <w:szCs w:val="48"/>
        </w:rPr>
      </w:pPr>
      <w:r>
        <w:rPr>
          <w:b/>
          <w:sz w:val="48"/>
          <w:szCs w:val="48"/>
        </w:rPr>
        <w:t>Project</w:t>
      </w:r>
      <w:r w:rsidR="00B03554">
        <w:rPr>
          <w:b/>
          <w:sz w:val="48"/>
          <w:szCs w:val="48"/>
        </w:rPr>
        <w:t xml:space="preserve"> </w:t>
      </w:r>
      <w:r w:rsidR="00F575BA">
        <w:rPr>
          <w:b/>
          <w:sz w:val="48"/>
          <w:szCs w:val="48"/>
        </w:rPr>
        <w:t>6</w:t>
      </w:r>
    </w:p>
    <w:p w14:paraId="3C187000" w14:textId="77777777" w:rsidR="00EE6F98" w:rsidRDefault="00EE6F98">
      <w:pPr>
        <w:jc w:val="center"/>
      </w:pPr>
    </w:p>
    <w:p w14:paraId="108D74CA" w14:textId="77777777" w:rsidR="00EE6F98" w:rsidRDefault="00EE6F98">
      <w:pPr>
        <w:jc w:val="center"/>
      </w:pPr>
    </w:p>
    <w:p w14:paraId="1DC6131F" w14:textId="60717C17" w:rsidR="00EE6F98" w:rsidRDefault="00EA1A04" w:rsidP="00B03554">
      <w:pPr>
        <w:jc w:val="center"/>
      </w:pPr>
      <w:r>
        <w:t xml:space="preserve">Report for </w:t>
      </w:r>
      <w:r w:rsidR="00E86F97">
        <w:rPr>
          <w:b/>
        </w:rPr>
        <w:t>Project</w:t>
      </w:r>
      <w:r w:rsidR="00B03554">
        <w:rPr>
          <w:b/>
        </w:rPr>
        <w:t xml:space="preserve"> </w:t>
      </w:r>
      <w:r w:rsidR="00F575BA">
        <w:rPr>
          <w:b/>
        </w:rPr>
        <w:t>6</w:t>
      </w:r>
      <w:r>
        <w:t xml:space="preserve"> that is due on </w:t>
      </w:r>
      <w:r w:rsidR="00E86F97">
        <w:t xml:space="preserve">Sunday, </w:t>
      </w:r>
      <w:r w:rsidR="006A717B">
        <w:t xml:space="preserve">February </w:t>
      </w:r>
      <w:r w:rsidR="00F575BA">
        <w:t>27</w:t>
      </w:r>
      <w:r w:rsidR="00B03554">
        <w:t>, 2022</w:t>
      </w:r>
    </w:p>
    <w:p w14:paraId="52D84668" w14:textId="77777777" w:rsidR="00EE6F98" w:rsidRDefault="00EA1A04">
      <w:pPr>
        <w:jc w:val="center"/>
      </w:pPr>
      <w:r>
        <w:t>As part of ITW 2431 Data Programming II</w:t>
      </w:r>
    </w:p>
    <w:p w14:paraId="4E11DBD2" w14:textId="77777777" w:rsidR="00EE6F98" w:rsidRDefault="00EE6F98">
      <w:pPr>
        <w:jc w:val="center"/>
      </w:pPr>
    </w:p>
    <w:p w14:paraId="1E2AF18A" w14:textId="77777777" w:rsidR="00EE6F98" w:rsidRDefault="00EE6F98">
      <w:pPr>
        <w:jc w:val="center"/>
      </w:pPr>
    </w:p>
    <w:p w14:paraId="70810456" w14:textId="77777777" w:rsidR="00EE6F98" w:rsidRDefault="00EE6F98">
      <w:pPr>
        <w:jc w:val="center"/>
      </w:pPr>
    </w:p>
    <w:p w14:paraId="209042D7" w14:textId="77777777" w:rsidR="00EE6F98" w:rsidRDefault="00EE6F98">
      <w:pPr>
        <w:jc w:val="center"/>
      </w:pPr>
    </w:p>
    <w:p w14:paraId="596105A6" w14:textId="77777777" w:rsidR="00EE6F98" w:rsidRDefault="00EE6F98">
      <w:pPr>
        <w:jc w:val="center"/>
      </w:pPr>
    </w:p>
    <w:p w14:paraId="7A229F72" w14:textId="77777777" w:rsidR="00EE6F98" w:rsidRDefault="00EE6F98">
      <w:pPr>
        <w:jc w:val="center"/>
      </w:pPr>
    </w:p>
    <w:p w14:paraId="1D4BD912" w14:textId="77777777" w:rsidR="00EE6F98" w:rsidRDefault="00EE6F98">
      <w:pPr>
        <w:jc w:val="center"/>
      </w:pPr>
    </w:p>
    <w:p w14:paraId="01D33660" w14:textId="77777777" w:rsidR="00EE6F98" w:rsidRDefault="00EE6F98">
      <w:pPr>
        <w:jc w:val="center"/>
      </w:pPr>
    </w:p>
    <w:p w14:paraId="1ED9A225" w14:textId="77777777" w:rsidR="00EE6F98" w:rsidRDefault="00EE6F98">
      <w:pPr>
        <w:jc w:val="center"/>
      </w:pPr>
    </w:p>
    <w:p w14:paraId="1E2E31CC" w14:textId="77777777" w:rsidR="00EE6F98" w:rsidRDefault="00EE6F98">
      <w:pPr>
        <w:jc w:val="center"/>
      </w:pPr>
    </w:p>
    <w:p w14:paraId="6D392D1B" w14:textId="77777777" w:rsidR="00EE6F98" w:rsidRDefault="00EE6F98">
      <w:pPr>
        <w:jc w:val="center"/>
      </w:pPr>
    </w:p>
    <w:p w14:paraId="45846862" w14:textId="77777777" w:rsidR="00EE6F98" w:rsidRDefault="00EE6F98">
      <w:pPr>
        <w:jc w:val="center"/>
      </w:pPr>
    </w:p>
    <w:p w14:paraId="03A54FF2" w14:textId="77777777" w:rsidR="00EE6F98" w:rsidRDefault="00EE6F98">
      <w:pPr>
        <w:jc w:val="center"/>
      </w:pPr>
    </w:p>
    <w:p w14:paraId="77F8B04E" w14:textId="76B7F533" w:rsidR="00EE6F98" w:rsidRDefault="00EA1A04">
      <w:pPr>
        <w:jc w:val="center"/>
        <w:rPr>
          <w:b/>
          <w:bCs/>
          <w:sz w:val="36"/>
        </w:rPr>
      </w:pPr>
      <w:r>
        <w:rPr>
          <w:b/>
          <w:bCs/>
          <w:sz w:val="36"/>
        </w:rPr>
        <w:t xml:space="preserve">Name: </w:t>
      </w:r>
      <w:r w:rsidR="00B03554">
        <w:rPr>
          <w:b/>
          <w:bCs/>
          <w:sz w:val="36"/>
        </w:rPr>
        <w:t>Michael Patak</w:t>
      </w:r>
    </w:p>
    <w:p w14:paraId="1A90A5C9" w14:textId="77777777" w:rsidR="00EE6F98" w:rsidRDefault="00EE6F98">
      <w:pPr>
        <w:jc w:val="center"/>
        <w:rPr>
          <w:b/>
          <w:bCs/>
          <w:sz w:val="36"/>
        </w:rPr>
      </w:pPr>
    </w:p>
    <w:p w14:paraId="3A34D6D4" w14:textId="1E7393BB" w:rsidR="00EE6F98" w:rsidRDefault="00EA1A04">
      <w:pPr>
        <w:jc w:val="center"/>
      </w:pPr>
      <w:r>
        <w:rPr>
          <w:b/>
          <w:bCs/>
          <w:sz w:val="36"/>
        </w:rPr>
        <w:t xml:space="preserve">Date of Submission: </w:t>
      </w:r>
      <w:r w:rsidR="00E86F97">
        <w:rPr>
          <w:b/>
          <w:bCs/>
          <w:sz w:val="36"/>
        </w:rPr>
        <w:t>Sunday</w:t>
      </w:r>
      <w:r>
        <w:rPr>
          <w:b/>
          <w:bCs/>
          <w:sz w:val="36"/>
        </w:rPr>
        <w:t xml:space="preserve">, </w:t>
      </w:r>
      <w:r w:rsidR="006A717B">
        <w:rPr>
          <w:b/>
          <w:bCs/>
          <w:sz w:val="36"/>
        </w:rPr>
        <w:t>February</w:t>
      </w:r>
      <w:r w:rsidR="00B03554">
        <w:rPr>
          <w:b/>
          <w:bCs/>
          <w:sz w:val="36"/>
        </w:rPr>
        <w:t xml:space="preserve"> </w:t>
      </w:r>
      <w:r w:rsidR="00F575BA">
        <w:rPr>
          <w:b/>
          <w:bCs/>
          <w:sz w:val="36"/>
        </w:rPr>
        <w:t>27</w:t>
      </w:r>
      <w:r w:rsidR="00B03554">
        <w:rPr>
          <w:b/>
          <w:bCs/>
          <w:sz w:val="36"/>
        </w:rPr>
        <w:t>, 2022</w:t>
      </w:r>
    </w:p>
    <w:p w14:paraId="18224F72" w14:textId="77777777" w:rsidR="00EE6F98" w:rsidRDefault="00EE6F98"/>
    <w:p w14:paraId="774E8660" w14:textId="77777777" w:rsidR="00EE6F98" w:rsidRDefault="00EE6F98"/>
    <w:p w14:paraId="1A861966" w14:textId="77777777" w:rsidR="00EE6F98" w:rsidRDefault="00EE6F98"/>
    <w:p w14:paraId="25890FBC" w14:textId="77777777" w:rsidR="00EE6F98" w:rsidRDefault="00EE6F98"/>
    <w:p w14:paraId="162D632F" w14:textId="77777777" w:rsidR="00EE6F98" w:rsidRDefault="00EE6F98"/>
    <w:p w14:paraId="6642CB47" w14:textId="77777777" w:rsidR="00EE6F98" w:rsidRDefault="00EE6F98"/>
    <w:p w14:paraId="2B7D4E64" w14:textId="77777777" w:rsidR="00EE6F98" w:rsidRDefault="00EE6F98"/>
    <w:p w14:paraId="013525E1" w14:textId="77777777" w:rsidR="00EE6F98" w:rsidRDefault="00EE6F98"/>
    <w:p w14:paraId="6EFACA27" w14:textId="77777777" w:rsidR="00EE6F98" w:rsidRDefault="00EE6F98">
      <w:pPr>
        <w:pStyle w:val="Copyright"/>
      </w:pPr>
    </w:p>
    <w:p w14:paraId="262A3AD3" w14:textId="52F7317E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t>Section 1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1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D1F6B0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79598BC2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50A3CAF9" w14:textId="77777777" w:rsidTr="00E86F97">
        <w:tc>
          <w:tcPr>
            <w:tcW w:w="11016" w:type="dxa"/>
            <w:shd w:val="clear" w:color="auto" w:fill="FFFFFF" w:themeFill="background1"/>
          </w:tcPr>
          <w:p w14:paraId="77A40E65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23B0D158" w14:textId="77777777" w:rsidR="00F575BA" w:rsidRDefault="00604496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071BF0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="00E86F97" w:rsidRPr="00071BF0">
              <w:rPr>
                <w:rFonts w:asciiTheme="minorHAnsi" w:hAnsiTheme="minorHAnsi" w:cstheme="minorHAnsi"/>
                <w:sz w:val="24"/>
                <w:szCs w:val="24"/>
              </w:rPr>
              <w:t xml:space="preserve">       </w:t>
            </w:r>
            <w:r w:rsidR="00F575BA" w:rsidRPr="00F575BA">
              <w:rPr>
                <w:rFonts w:asciiTheme="minorHAnsi" w:hAnsiTheme="minorHAnsi" w:cstheme="minorHAnsi"/>
                <w:sz w:val="24"/>
                <w:szCs w:val="24"/>
              </w:rPr>
              <w:t>The program will use the 'input()' function to ask the</w:t>
            </w:r>
            <w:r w:rsidR="00F575BA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575BA" w:rsidRPr="00F575BA">
              <w:rPr>
                <w:rFonts w:asciiTheme="minorHAnsi" w:hAnsiTheme="minorHAnsi" w:cstheme="minorHAnsi"/>
                <w:sz w:val="24"/>
                <w:szCs w:val="24"/>
              </w:rPr>
              <w:t xml:space="preserve">users to input their courses and professors this </w:t>
            </w:r>
          </w:p>
          <w:p w14:paraId="57AA4837" w14:textId="77777777" w:rsidR="00F575BA" w:rsidRDefault="00F575BA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F575BA">
              <w:rPr>
                <w:rFonts w:asciiTheme="minorHAnsi" w:hAnsiTheme="minorHAnsi" w:cstheme="minorHAnsi"/>
                <w:sz w:val="24"/>
                <w:szCs w:val="24"/>
              </w:rPr>
              <w:t>semester,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575BA">
              <w:rPr>
                <w:rFonts w:asciiTheme="minorHAnsi" w:hAnsiTheme="minorHAnsi" w:cstheme="minorHAnsi"/>
                <w:sz w:val="24"/>
                <w:szCs w:val="24"/>
              </w:rPr>
              <w:t>until the users input "done" to complete data entry. The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575BA">
              <w:rPr>
                <w:rFonts w:asciiTheme="minorHAnsi" w:hAnsiTheme="minorHAnsi" w:cstheme="minorHAnsi"/>
                <w:sz w:val="24"/>
                <w:szCs w:val="24"/>
              </w:rPr>
              <w:t>program will put the courses and</w:t>
            </w:r>
          </w:p>
          <w:p w14:paraId="3F5DE82E" w14:textId="77777777" w:rsidR="00B66328" w:rsidRDefault="00F575BA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Pr="00F575BA">
              <w:rPr>
                <w:rFonts w:asciiTheme="minorHAnsi" w:hAnsiTheme="minorHAnsi" w:cstheme="minorHAnsi"/>
                <w:sz w:val="24"/>
                <w:szCs w:val="24"/>
              </w:rPr>
              <w:t xml:space="preserve"> professor names into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F575BA">
              <w:rPr>
                <w:rFonts w:asciiTheme="minorHAnsi" w:hAnsiTheme="minorHAnsi" w:cstheme="minorHAnsi"/>
                <w:sz w:val="24"/>
                <w:szCs w:val="24"/>
              </w:rPr>
              <w:t>tuple. The program will print out the data.</w:t>
            </w:r>
          </w:p>
          <w:p w14:paraId="7B5395B9" w14:textId="17129800" w:rsidR="00F575BA" w:rsidRPr="00650DFD" w:rsidRDefault="00F575BA" w:rsidP="00F575BA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  <w:lang w:eastAsia="en-US"/>
              </w:rPr>
            </w:pPr>
          </w:p>
        </w:tc>
      </w:tr>
      <w:tr w:rsidR="00EE6F98" w14:paraId="636B38B5" w14:textId="77777777">
        <w:tc>
          <w:tcPr>
            <w:tcW w:w="11016" w:type="dxa"/>
          </w:tcPr>
          <w:p w14:paraId="36AE9A89" w14:textId="0B574E7A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  <w:r w:rsidR="00B03554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F575BA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6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_P1_mpatak.py</w:t>
            </w:r>
          </w:p>
        </w:tc>
      </w:tr>
      <w:tr w:rsidR="00EE6F98" w14:paraId="6A78DF9C" w14:textId="77777777">
        <w:tc>
          <w:tcPr>
            <w:tcW w:w="11016" w:type="dxa"/>
          </w:tcPr>
          <w:p w14:paraId="236B67C6" w14:textId="0D9DB0F3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650DFD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071BF0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F894F97" w14:textId="77777777">
        <w:tc>
          <w:tcPr>
            <w:tcW w:w="11016" w:type="dxa"/>
          </w:tcPr>
          <w:p w14:paraId="3A2744DB" w14:textId="1E5A9F11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A84073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4E0BB81D" w14:textId="77777777">
        <w:tc>
          <w:tcPr>
            <w:tcW w:w="11016" w:type="dxa"/>
          </w:tcPr>
          <w:p w14:paraId="21BF1904" w14:textId="77777777" w:rsidR="00EE6F98" w:rsidRDefault="00EA1A04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B2F7B08" w14:textId="1449371F" w:rsidR="00EE6F98" w:rsidRDefault="00F575BA" w:rsidP="00604496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 w:rsidRPr="00F575BA"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57D44C3E" wp14:editId="787FDE76">
                  <wp:extent cx="6747642" cy="1870596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7514" cy="1873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8FADCF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33A3D89E" w14:textId="77777777">
        <w:tc>
          <w:tcPr>
            <w:tcW w:w="11016" w:type="dxa"/>
          </w:tcPr>
          <w:p w14:paraId="1F552ED9" w14:textId="0BAAFA15" w:rsidR="006A717B" w:rsidRDefault="00EA1A04" w:rsidP="006A717B">
            <w:pPr>
              <w:pStyle w:val="Copyright"/>
              <w:numPr>
                <w:ilvl w:val="0"/>
                <w:numId w:val="8"/>
              </w:numPr>
              <w:rPr>
                <w:rFonts w:cstheme="minorHAnsi"/>
                <w:b/>
                <w:color w:val="303030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 w:rsidRPr="00A84073">
              <w:rPr>
                <w:rFonts w:cstheme="minorHAnsi"/>
                <w:bCs/>
                <w:color w:val="303030"/>
                <w:shd w:val="clear" w:color="auto" w:fill="FFFFFF"/>
              </w:rPr>
              <w:br w:type="page"/>
            </w:r>
          </w:p>
          <w:p w14:paraId="32A3092D" w14:textId="6C38030B" w:rsidR="00EE6F98" w:rsidRDefault="00F575BA" w:rsidP="006A717B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This was an easy project. I was able to reuse code for loading a list with course and professor information. I then used that list to create a tuple of the course and professor information, which I then printed out.</w:t>
            </w:r>
          </w:p>
        </w:tc>
      </w:tr>
    </w:tbl>
    <w:p w14:paraId="2FB9F40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BD26C3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228EF12C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60C6E160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48C10926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3088D883" w14:textId="77777777" w:rsidR="00EE6F98" w:rsidRDefault="00EE6F98">
      <w:pPr>
        <w:pStyle w:val="Copyright"/>
        <w:rPr>
          <w:rFonts w:cstheme="minorHAnsi"/>
          <w:b/>
          <w:color w:val="303030"/>
          <w:sz w:val="24"/>
          <w:szCs w:val="24"/>
          <w:shd w:val="clear" w:color="auto" w:fill="FFFFFF"/>
        </w:rPr>
      </w:pPr>
    </w:p>
    <w:p w14:paraId="0CE6EE0A" w14:textId="77777777" w:rsidR="00EE6F98" w:rsidRDefault="00EA1A04">
      <w:pPr>
        <w:spacing w:after="200" w:line="276" w:lineRule="auto"/>
        <w:rPr>
          <w:rFonts w:cstheme="minorHAnsi"/>
          <w:u w:val="single"/>
          <w:shd w:val="clear" w:color="auto" w:fill="FFFFFF"/>
        </w:rPr>
      </w:pPr>
      <w:r>
        <w:rPr>
          <w:rFonts w:cstheme="minorHAnsi"/>
          <w:u w:val="single"/>
          <w:shd w:val="clear" w:color="auto" w:fill="FFFFFF"/>
        </w:rPr>
        <w:br w:type="page"/>
      </w:r>
    </w:p>
    <w:p w14:paraId="12469DF3" w14:textId="64B28337" w:rsidR="00EE6F98" w:rsidRDefault="00EA1A04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>Section 2 –</w:t>
      </w:r>
      <w:r w:rsidR="00B03554">
        <w:rPr>
          <w:kern w:val="36"/>
          <w:sz w:val="28"/>
        </w:rPr>
        <w:t xml:space="preserve"> </w:t>
      </w:r>
      <w:r w:rsidR="00E86F97">
        <w:rPr>
          <w:kern w:val="36"/>
          <w:sz w:val="28"/>
        </w:rPr>
        <w:t>Project</w:t>
      </w:r>
      <w:r w:rsidR="00B03554">
        <w:rPr>
          <w:kern w:val="36"/>
          <w:sz w:val="28"/>
        </w:rPr>
        <w:t xml:space="preserve"> </w:t>
      </w:r>
      <w:r w:rsidR="00AB3956">
        <w:rPr>
          <w:kern w:val="36"/>
          <w:sz w:val="28"/>
        </w:rPr>
        <w:t>6</w:t>
      </w:r>
      <w:r>
        <w:rPr>
          <w:kern w:val="36"/>
          <w:sz w:val="28"/>
        </w:rPr>
        <w:t xml:space="preserve"> Prob </w:t>
      </w:r>
      <w:r w:rsidR="00B03554">
        <w:rPr>
          <w:kern w:val="36"/>
          <w:sz w:val="28"/>
        </w:rPr>
        <w:t>2</w:t>
      </w:r>
      <w:r>
        <w:rPr>
          <w:kern w:val="36"/>
          <w:sz w:val="28"/>
        </w:rPr>
        <w:t xml:space="preserve"> Purpose(s) of Program Problem, Output of Sample Run, and Learning Experience </w:t>
      </w:r>
      <w:r>
        <w:rPr>
          <w:kern w:val="36"/>
          <w:sz w:val="28"/>
        </w:rPr>
        <w:tab/>
      </w:r>
    </w:p>
    <w:p w14:paraId="3A261C1D" w14:textId="77777777" w:rsidR="00EE6F98" w:rsidRDefault="00EE6F9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E6F98" w14:paraId="2C55BAF0" w14:textId="77777777">
        <w:tc>
          <w:tcPr>
            <w:tcW w:w="11016" w:type="dxa"/>
          </w:tcPr>
          <w:p w14:paraId="21122478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  <w:p w14:paraId="38D6513B" w14:textId="77777777" w:rsidR="00AB3956" w:rsidRDefault="00A84073" w:rsidP="00AB395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 w:rsidRPr="00831F70">
              <w:rPr>
                <w:rFonts w:asciiTheme="minorHAnsi" w:hAnsiTheme="minorHAnsi" w:cstheme="minorHAnsi"/>
                <w:sz w:val="24"/>
                <w:szCs w:val="24"/>
              </w:rPr>
              <w:t xml:space="preserve">    </w:t>
            </w:r>
            <w:r w:rsidR="00831F70">
              <w:rPr>
                <w:rFonts w:asciiTheme="minorHAnsi" w:hAnsiTheme="minorHAnsi" w:cstheme="minorHAnsi"/>
                <w:sz w:val="24"/>
                <w:szCs w:val="24"/>
              </w:rPr>
              <w:t xml:space="preserve">      </w:t>
            </w:r>
            <w:r w:rsidRPr="00831F70">
              <w:rPr>
                <w:rFonts w:asciiTheme="minorHAnsi" w:hAnsiTheme="minorHAnsi" w:cstheme="minorHAnsi"/>
                <w:sz w:val="24"/>
                <w:szCs w:val="24"/>
              </w:rPr>
              <w:t xml:space="preserve">  </w:t>
            </w:r>
            <w:r w:rsidR="00AB395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B3956" w:rsidRPr="00AB3956">
              <w:rPr>
                <w:rFonts w:asciiTheme="minorHAnsi" w:hAnsiTheme="minorHAnsi" w:cstheme="minorHAnsi"/>
                <w:sz w:val="24"/>
                <w:szCs w:val="24"/>
              </w:rPr>
              <w:t>The program will use the 'input()' function to ask the</w:t>
            </w:r>
            <w:r w:rsidR="00AB3956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AB3956" w:rsidRPr="00AB3956">
              <w:rPr>
                <w:rFonts w:asciiTheme="minorHAnsi" w:hAnsiTheme="minorHAnsi" w:cstheme="minorHAnsi"/>
                <w:sz w:val="24"/>
                <w:szCs w:val="24"/>
              </w:rPr>
              <w:t>users to input their courses and professors</w:t>
            </w:r>
          </w:p>
          <w:p w14:paraId="5435B343" w14:textId="77777777" w:rsidR="00AB3956" w:rsidRDefault="00AB3956" w:rsidP="00AB395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</w:t>
            </w:r>
            <w:r w:rsidRPr="00AB3956">
              <w:rPr>
                <w:rFonts w:asciiTheme="minorHAnsi" w:hAnsiTheme="minorHAnsi" w:cstheme="minorHAnsi"/>
                <w:sz w:val="24"/>
                <w:szCs w:val="24"/>
              </w:rPr>
              <w:t xml:space="preserve"> this semester,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B3956">
              <w:rPr>
                <w:rFonts w:asciiTheme="minorHAnsi" w:hAnsiTheme="minorHAnsi" w:cstheme="minorHAnsi"/>
                <w:sz w:val="24"/>
                <w:szCs w:val="24"/>
              </w:rPr>
              <w:t>until the users input "done" to complete data entry. The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B3956">
              <w:rPr>
                <w:rFonts w:asciiTheme="minorHAnsi" w:hAnsiTheme="minorHAnsi" w:cstheme="minorHAnsi"/>
                <w:sz w:val="24"/>
                <w:szCs w:val="24"/>
              </w:rPr>
              <w:t xml:space="preserve">program will put the </w:t>
            </w:r>
          </w:p>
          <w:p w14:paraId="29EA379A" w14:textId="382F990E" w:rsidR="00AB3956" w:rsidRDefault="00AB3956" w:rsidP="00AB395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AB3956">
              <w:rPr>
                <w:rFonts w:asciiTheme="minorHAnsi" w:hAnsiTheme="minorHAnsi" w:cstheme="minorHAnsi"/>
                <w:sz w:val="24"/>
                <w:szCs w:val="24"/>
              </w:rPr>
              <w:t>courses and professor names into a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B3956">
              <w:rPr>
                <w:rFonts w:asciiTheme="minorHAnsi" w:hAnsiTheme="minorHAnsi" w:cstheme="minorHAnsi"/>
                <w:sz w:val="24"/>
                <w:szCs w:val="24"/>
              </w:rPr>
              <w:t>tuple. The program will print out the data. The program will</w:t>
            </w:r>
          </w:p>
          <w:p w14:paraId="708A0947" w14:textId="77777777" w:rsidR="00B66328" w:rsidRDefault="00AB3956" w:rsidP="00AB3956">
            <w:pPr>
              <w:pStyle w:val="HTMLPreformatted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            </w:t>
            </w:r>
            <w:r w:rsidRPr="00AB3956">
              <w:rPr>
                <w:rFonts w:asciiTheme="minorHAnsi" w:hAnsiTheme="minorHAnsi" w:cstheme="minorHAnsi"/>
                <w:sz w:val="24"/>
                <w:szCs w:val="24"/>
              </w:rPr>
              <w:t>then replace a course and professor pair and print out the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Pr="00AB3956">
              <w:rPr>
                <w:rFonts w:asciiTheme="minorHAnsi" w:hAnsiTheme="minorHAnsi" w:cstheme="minorHAnsi"/>
                <w:sz w:val="24"/>
                <w:szCs w:val="24"/>
              </w:rPr>
              <w:t>old and updated course tuples.</w:t>
            </w:r>
          </w:p>
          <w:p w14:paraId="63115E26" w14:textId="71915C2C" w:rsidR="00AB3956" w:rsidRPr="00A84073" w:rsidRDefault="00AB3956" w:rsidP="00AB3956">
            <w:pPr>
              <w:pStyle w:val="HTMLPreformatted"/>
              <w:rPr>
                <w:rFonts w:cstheme="minorHAnsi"/>
              </w:rPr>
            </w:pPr>
          </w:p>
        </w:tc>
      </w:tr>
      <w:tr w:rsidR="00EE6F98" w14:paraId="167A22DF" w14:textId="77777777">
        <w:tc>
          <w:tcPr>
            <w:tcW w:w="11016" w:type="dxa"/>
          </w:tcPr>
          <w:p w14:paraId="6FF14893" w14:textId="622B74AB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Source Code File Name</w:t>
            </w:r>
            <w:r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ITW2431_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P</w:t>
            </w:r>
            <w:r w:rsidR="00AB395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6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_P2_mpatak.py</w:t>
            </w:r>
          </w:p>
        </w:tc>
      </w:tr>
      <w:tr w:rsidR="00EE6F98" w14:paraId="01CEEB09" w14:textId="77777777">
        <w:tc>
          <w:tcPr>
            <w:tcW w:w="11016" w:type="dxa"/>
          </w:tcPr>
          <w:p w14:paraId="6698750A" w14:textId="6B26A4E6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  <w:r w:rsidR="00E86F97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</w:t>
            </w:r>
            <w:r w:rsidR="007C0E48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n/a</w:t>
            </w:r>
          </w:p>
        </w:tc>
      </w:tr>
      <w:tr w:rsidR="00EE6F98" w14:paraId="0899D4B8" w14:textId="77777777">
        <w:tc>
          <w:tcPr>
            <w:tcW w:w="11016" w:type="dxa"/>
          </w:tcPr>
          <w:p w14:paraId="7A1B690B" w14:textId="46FF9CD1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  <w:r w:rsidR="00B03554" w:rsidRPr="00B5166D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1 hour</w:t>
            </w:r>
          </w:p>
        </w:tc>
      </w:tr>
      <w:tr w:rsidR="00EE6F98" w14:paraId="10200EBA" w14:textId="77777777">
        <w:tc>
          <w:tcPr>
            <w:tcW w:w="11016" w:type="dxa"/>
          </w:tcPr>
          <w:p w14:paraId="10825BDB" w14:textId="77777777" w:rsidR="00EE6F98" w:rsidRDefault="00EA1A04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6BBA79CA" w14:textId="0C7BFBBD" w:rsidR="00AB3956" w:rsidRDefault="00AB3956" w:rsidP="00B5166D">
            <w:pPr>
              <w:pStyle w:val="Copyright"/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</w:pPr>
            <w:r w:rsidRPr="00AB3956">
              <w:rPr>
                <w:rFonts w:cstheme="minorHAnsi"/>
                <w:b/>
                <w:noProof/>
                <w:color w:val="303030"/>
                <w:sz w:val="24"/>
                <w:szCs w:val="24"/>
                <w:shd w:val="clear" w:color="auto" w:fill="FFFFFF"/>
              </w:rPr>
              <w:drawing>
                <wp:inline distT="0" distB="0" distL="0" distR="0" wp14:anchorId="0B752C73" wp14:editId="39D03CB7">
                  <wp:extent cx="6747642" cy="1981183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57900" cy="1984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0A9F32" w14:textId="6BDF356A" w:rsidR="00EE6F98" w:rsidRDefault="00EE6F98" w:rsidP="00B5166D">
            <w:pPr>
              <w:pStyle w:val="Copyright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568A3BAC" w14:textId="77777777" w:rsidR="00EE6F98" w:rsidRDefault="00EE6F98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E6F98" w14:paraId="460A8CEB" w14:textId="77777777">
        <w:tc>
          <w:tcPr>
            <w:tcW w:w="11016" w:type="dxa"/>
          </w:tcPr>
          <w:p w14:paraId="10941BE9" w14:textId="77777777" w:rsidR="006762AC" w:rsidRDefault="00EA1A04" w:rsidP="006A717B">
            <w:pPr>
              <w:pStyle w:val="Copyright"/>
              <w:numPr>
                <w:ilvl w:val="0"/>
                <w:numId w:val="9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</w:p>
          <w:p w14:paraId="781142EC" w14:textId="62834CF0" w:rsidR="005D0DE0" w:rsidRDefault="00AB3956" w:rsidP="00553DD9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 reused the code from Project 6 Problem 1 to load the course and professor info tuple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I then substituted the 3</w:t>
            </w:r>
            <w:r w:rsidRPr="00AB395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  <w:vertAlign w:val="superscript"/>
              </w:rPr>
              <w:t>rd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and 4</w:t>
            </w:r>
            <w:r w:rsidRPr="00AB3956"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  <w:vertAlign w:val="superscript"/>
              </w:rPr>
              <w:t>th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 elements in the list with the new course and professor information and created an updated course tuple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 xml:space="preserve">. </w:t>
            </w:r>
            <w:r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  <w:t>Then the program printed out the old and updated tuples.</w:t>
            </w:r>
          </w:p>
          <w:p w14:paraId="38E1B5DC" w14:textId="25137F8E" w:rsidR="00AB3956" w:rsidRPr="00553DD9" w:rsidRDefault="00AB3956" w:rsidP="00553DD9">
            <w:pPr>
              <w:pStyle w:val="Copyright"/>
              <w:ind w:left="720"/>
              <w:rPr>
                <w:rFonts w:cstheme="minorHAnsi"/>
                <w:bCs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</w:tbl>
    <w:p w14:paraId="1DCCDE9A" w14:textId="77777777" w:rsidR="00EE6F98" w:rsidRDefault="00EE6F98"/>
    <w:p w14:paraId="57847B82" w14:textId="77777777" w:rsidR="00EE6F98" w:rsidRDefault="00EA1A04">
      <w:pPr>
        <w:spacing w:after="200" w:line="276" w:lineRule="auto"/>
      </w:pPr>
      <w:r>
        <w:br w:type="page"/>
      </w:r>
    </w:p>
    <w:p w14:paraId="403880D6" w14:textId="77777777" w:rsidR="00EE6F98" w:rsidRDefault="00EE6F98"/>
    <w:p w14:paraId="52B3709A" w14:textId="77777777" w:rsidR="00E5749E" w:rsidRDefault="00E5749E">
      <w:r>
        <w:br w:type="page"/>
      </w:r>
    </w:p>
    <w:p w14:paraId="48F39C23" w14:textId="77777777" w:rsidR="00E5749E" w:rsidRDefault="00E5749E" w:rsidP="00E5749E">
      <w:pPr>
        <w:pStyle w:val="Heading1"/>
        <w:pBdr>
          <w:bottom w:val="single" w:sz="4" w:space="1" w:color="auto"/>
        </w:pBdr>
        <w:tabs>
          <w:tab w:val="left" w:pos="3030"/>
        </w:tabs>
        <w:rPr>
          <w:kern w:val="36"/>
          <w:sz w:val="28"/>
        </w:rPr>
      </w:pPr>
      <w:r>
        <w:rPr>
          <w:kern w:val="36"/>
          <w:sz w:val="28"/>
        </w:rPr>
        <w:lastRenderedPageBreak/>
        <w:t xml:space="preserve">Section 5 – Assignment xx Prob x Purpose(s) of Program Problem, Output of Sample Run, and Learning Experience </w:t>
      </w:r>
      <w:r>
        <w:rPr>
          <w:kern w:val="36"/>
          <w:sz w:val="28"/>
        </w:rPr>
        <w:tab/>
      </w:r>
    </w:p>
    <w:p w14:paraId="44B9BC89" w14:textId="77777777" w:rsidR="00E5749E" w:rsidRDefault="00E5749E" w:rsidP="00E5749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5749E" w14:paraId="46507411" w14:textId="77777777" w:rsidTr="00EE4051">
        <w:tc>
          <w:tcPr>
            <w:tcW w:w="11016" w:type="dxa"/>
          </w:tcPr>
          <w:p w14:paraId="2482BB19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Purpose(s) of Problem: </w:t>
            </w:r>
          </w:p>
        </w:tc>
      </w:tr>
      <w:tr w:rsidR="00E5749E" w14:paraId="5D98E425" w14:textId="77777777" w:rsidTr="00EE4051">
        <w:tc>
          <w:tcPr>
            <w:tcW w:w="11016" w:type="dxa"/>
          </w:tcPr>
          <w:p w14:paraId="17817CAE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Source Code File Name: </w:t>
            </w:r>
          </w:p>
        </w:tc>
      </w:tr>
      <w:tr w:rsidR="00E5749E" w14:paraId="25C44996" w14:textId="77777777" w:rsidTr="00EE4051">
        <w:tc>
          <w:tcPr>
            <w:tcW w:w="11016" w:type="dxa"/>
          </w:tcPr>
          <w:p w14:paraId="4D753D7A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Other Supporting File(s) (if any): </w:t>
            </w:r>
          </w:p>
        </w:tc>
      </w:tr>
      <w:tr w:rsidR="00E5749E" w14:paraId="3D41255D" w14:textId="77777777" w:rsidTr="00EE4051">
        <w:tc>
          <w:tcPr>
            <w:tcW w:w="11016" w:type="dxa"/>
          </w:tcPr>
          <w:p w14:paraId="7647D847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Hours Spent on Developing the Solution of the Problem and Writing the Program: </w:t>
            </w:r>
          </w:p>
        </w:tc>
      </w:tr>
      <w:tr w:rsidR="00E5749E" w14:paraId="78A8EC01" w14:textId="77777777" w:rsidTr="00EE4051">
        <w:tc>
          <w:tcPr>
            <w:tcW w:w="11016" w:type="dxa"/>
          </w:tcPr>
          <w:p w14:paraId="07432726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>The Output of Program Sample Run:</w:t>
            </w:r>
          </w:p>
          <w:p w14:paraId="36417F6C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  <w:p w14:paraId="09C228EE" w14:textId="77777777" w:rsidR="00E5749E" w:rsidRDefault="00E5749E" w:rsidP="00EE4051">
            <w:pPr>
              <w:pStyle w:val="Copyright"/>
              <w:ind w:left="720"/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</w:p>
        </w:tc>
      </w:tr>
      <w:tr w:rsidR="00E5749E" w14:paraId="668AC787" w14:textId="77777777" w:rsidTr="00EE4051">
        <w:tc>
          <w:tcPr>
            <w:tcW w:w="11016" w:type="dxa"/>
          </w:tcPr>
          <w:p w14:paraId="0372CF63" w14:textId="77777777" w:rsidR="00E5749E" w:rsidRDefault="00E5749E" w:rsidP="00E5749E">
            <w:pPr>
              <w:pStyle w:val="Copyright"/>
              <w:numPr>
                <w:ilvl w:val="0"/>
                <w:numId w:val="12"/>
              </w:numP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</w:pPr>
            <w:r>
              <w:rPr>
                <w:rFonts w:cstheme="minorHAnsi"/>
                <w:b/>
                <w:color w:val="303030"/>
                <w:sz w:val="24"/>
                <w:szCs w:val="24"/>
                <w:shd w:val="clear" w:color="auto" w:fill="FFFFFF"/>
              </w:rPr>
              <w:t xml:space="preserve">Overall Learning Experience for the Problem:  </w:t>
            </w:r>
            <w:r>
              <w:rPr>
                <w:rFonts w:cstheme="minorHAnsi"/>
                <w:b/>
                <w:color w:val="303030"/>
                <w:shd w:val="clear" w:color="auto" w:fill="FFFFFF"/>
              </w:rPr>
              <w:br w:type="page"/>
            </w:r>
          </w:p>
        </w:tc>
      </w:tr>
    </w:tbl>
    <w:p w14:paraId="75157994" w14:textId="77777777" w:rsidR="00EE6F98" w:rsidRDefault="00EE6F98"/>
    <w:sectPr w:rsidR="00EE6F98" w:rsidSect="00EE6F98">
      <w:headerReference w:type="default" r:id="rId11"/>
      <w:foot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20C226" w14:textId="77777777" w:rsidR="00E344CA" w:rsidRDefault="00E344CA">
      <w:r>
        <w:separator/>
      </w:r>
    </w:p>
  </w:endnote>
  <w:endnote w:type="continuationSeparator" w:id="0">
    <w:p w14:paraId="5236C870" w14:textId="77777777" w:rsidR="00E344CA" w:rsidRDefault="00E344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2861526"/>
      <w:docPartObj>
        <w:docPartGallery w:val="AutoText"/>
      </w:docPartObj>
    </w:sdtPr>
    <w:sdtEndPr/>
    <w:sdtContent>
      <w:p w14:paraId="44007F2C" w14:textId="77777777" w:rsidR="00EE6F98" w:rsidRDefault="00EE6F98">
        <w:pPr>
          <w:pStyle w:val="Footer"/>
          <w:jc w:val="center"/>
        </w:pPr>
        <w:r>
          <w:fldChar w:fldCharType="begin"/>
        </w:r>
        <w:r w:rsidR="00EA1A04">
          <w:instrText xml:space="preserve"> PAGE   \* MERGEFORMAT </w:instrText>
        </w:r>
        <w:r>
          <w:fldChar w:fldCharType="separate"/>
        </w:r>
        <w:r w:rsidR="00EA1A04">
          <w:rPr>
            <w:noProof/>
          </w:rPr>
          <w:t>6</w:t>
        </w:r>
        <w:r>
          <w:fldChar w:fldCharType="end"/>
        </w:r>
      </w:p>
    </w:sdtContent>
  </w:sdt>
  <w:p w14:paraId="621B98CB" w14:textId="77777777" w:rsidR="00EE6F98" w:rsidRDefault="00EE6F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2F3196" w14:textId="77777777" w:rsidR="00E344CA" w:rsidRDefault="00E344CA">
      <w:r>
        <w:separator/>
      </w:r>
    </w:p>
  </w:footnote>
  <w:footnote w:type="continuationSeparator" w:id="0">
    <w:p w14:paraId="4B2E90B9" w14:textId="77777777" w:rsidR="00E344CA" w:rsidRDefault="00E344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4950D" w14:textId="77777777" w:rsidR="00EE6F98" w:rsidRDefault="00EE6F9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07CED"/>
    <w:multiLevelType w:val="multilevel"/>
    <w:tmpl w:val="07807CE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9A799A"/>
    <w:multiLevelType w:val="multilevel"/>
    <w:tmpl w:val="0D9A799A"/>
    <w:lvl w:ilvl="0">
      <w:start w:val="1"/>
      <w:numFmt w:val="bullet"/>
      <w:pStyle w:val="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130030B"/>
    <w:multiLevelType w:val="multilevel"/>
    <w:tmpl w:val="1130030B"/>
    <w:lvl w:ilvl="0">
      <w:start w:val="1"/>
      <w:numFmt w:val="decimal"/>
      <w:pStyle w:val="Numberedlist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B041576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1519F4"/>
    <w:multiLevelType w:val="multilevel"/>
    <w:tmpl w:val="1F1519F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E709F5"/>
    <w:multiLevelType w:val="multilevel"/>
    <w:tmpl w:val="1FE709F5"/>
    <w:lvl w:ilvl="0">
      <w:start w:val="1"/>
      <w:numFmt w:val="decimal"/>
      <w:pStyle w:val="ListParagraph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38B36F0D"/>
    <w:multiLevelType w:val="multilevel"/>
    <w:tmpl w:val="38B36F0D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8A6D6E"/>
    <w:multiLevelType w:val="multilevel"/>
    <w:tmpl w:val="5C8A6D6E"/>
    <w:lvl w:ilvl="0">
      <w:start w:val="1"/>
      <w:numFmt w:val="bullet"/>
      <w:pStyle w:val="Boldbulletedlis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1536777"/>
    <w:multiLevelType w:val="multilevel"/>
    <w:tmpl w:val="61536777"/>
    <w:lvl w:ilvl="0">
      <w:start w:val="1"/>
      <w:numFmt w:val="decimal"/>
      <w:pStyle w:val="Indented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EE1FCE"/>
    <w:multiLevelType w:val="multilevel"/>
    <w:tmpl w:val="6DEE1F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7F136C"/>
    <w:multiLevelType w:val="multilevel"/>
    <w:tmpl w:val="7B7F136C"/>
    <w:lvl w:ilvl="0">
      <w:start w:val="1"/>
      <w:numFmt w:val="lowerLetter"/>
      <w:pStyle w:val="Indentedletteredlist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D73D6E"/>
    <w:multiLevelType w:val="multilevel"/>
    <w:tmpl w:val="7FD73D6E"/>
    <w:lvl w:ilvl="0">
      <w:start w:val="1"/>
      <w:numFmt w:val="bullet"/>
      <w:pStyle w:val="Indentedbulletedlis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0"/>
  </w:num>
  <w:num w:numId="4">
    <w:abstractNumId w:val="2"/>
  </w:num>
  <w:num w:numId="5">
    <w:abstractNumId w:val="11"/>
  </w:num>
  <w:num w:numId="6">
    <w:abstractNumId w:val="1"/>
  </w:num>
  <w:num w:numId="7">
    <w:abstractNumId w:val="7"/>
  </w:num>
  <w:num w:numId="8">
    <w:abstractNumId w:val="0"/>
  </w:num>
  <w:num w:numId="9">
    <w:abstractNumId w:val="6"/>
  </w:num>
  <w:num w:numId="10">
    <w:abstractNumId w:val="4"/>
  </w:num>
  <w:num w:numId="11">
    <w:abstractNumId w:val="9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QxN7U0MrAwMDUxNzNQ0lEKTi0uzszPAykwqwUA4oIYaSwAAAA="/>
  </w:docVars>
  <w:rsids>
    <w:rsidRoot w:val="00C70097"/>
    <w:rsid w:val="0000628F"/>
    <w:rsid w:val="000063B5"/>
    <w:rsid w:val="0001081F"/>
    <w:rsid w:val="00012B48"/>
    <w:rsid w:val="00013AD1"/>
    <w:rsid w:val="00016D22"/>
    <w:rsid w:val="00020C07"/>
    <w:rsid w:val="000224E0"/>
    <w:rsid w:val="000246C8"/>
    <w:rsid w:val="000427A5"/>
    <w:rsid w:val="00056C3E"/>
    <w:rsid w:val="00071BF0"/>
    <w:rsid w:val="000873F6"/>
    <w:rsid w:val="00090915"/>
    <w:rsid w:val="0009244A"/>
    <w:rsid w:val="000A1F3A"/>
    <w:rsid w:val="000B7A49"/>
    <w:rsid w:val="000D1740"/>
    <w:rsid w:val="000D25B1"/>
    <w:rsid w:val="000D641D"/>
    <w:rsid w:val="000D7B38"/>
    <w:rsid w:val="000E4841"/>
    <w:rsid w:val="000E5977"/>
    <w:rsid w:val="001025A6"/>
    <w:rsid w:val="00115C8D"/>
    <w:rsid w:val="00146713"/>
    <w:rsid w:val="00150521"/>
    <w:rsid w:val="00162B66"/>
    <w:rsid w:val="00173963"/>
    <w:rsid w:val="00194E3D"/>
    <w:rsid w:val="001957C1"/>
    <w:rsid w:val="001B2AB3"/>
    <w:rsid w:val="001D3B39"/>
    <w:rsid w:val="001D638C"/>
    <w:rsid w:val="001E40FB"/>
    <w:rsid w:val="001E5833"/>
    <w:rsid w:val="001F6FA8"/>
    <w:rsid w:val="0020341B"/>
    <w:rsid w:val="00203612"/>
    <w:rsid w:val="00224313"/>
    <w:rsid w:val="00242E77"/>
    <w:rsid w:val="002577A3"/>
    <w:rsid w:val="0027678B"/>
    <w:rsid w:val="002823CD"/>
    <w:rsid w:val="00297DBF"/>
    <w:rsid w:val="002A1592"/>
    <w:rsid w:val="002C0722"/>
    <w:rsid w:val="002E0658"/>
    <w:rsid w:val="002E7233"/>
    <w:rsid w:val="002F731F"/>
    <w:rsid w:val="003150C3"/>
    <w:rsid w:val="00317C3D"/>
    <w:rsid w:val="0032200A"/>
    <w:rsid w:val="003220B3"/>
    <w:rsid w:val="00326365"/>
    <w:rsid w:val="00332090"/>
    <w:rsid w:val="00337CB3"/>
    <w:rsid w:val="0035222D"/>
    <w:rsid w:val="003534C7"/>
    <w:rsid w:val="0037546C"/>
    <w:rsid w:val="00380DD5"/>
    <w:rsid w:val="00383634"/>
    <w:rsid w:val="003863F3"/>
    <w:rsid w:val="003B19C0"/>
    <w:rsid w:val="003B2DF2"/>
    <w:rsid w:val="003C14D0"/>
    <w:rsid w:val="003C7489"/>
    <w:rsid w:val="003D41A7"/>
    <w:rsid w:val="003F4968"/>
    <w:rsid w:val="00403B69"/>
    <w:rsid w:val="0040451B"/>
    <w:rsid w:val="0041509D"/>
    <w:rsid w:val="00424E0A"/>
    <w:rsid w:val="00426628"/>
    <w:rsid w:val="004361B0"/>
    <w:rsid w:val="00436B7B"/>
    <w:rsid w:val="00437D83"/>
    <w:rsid w:val="0044070F"/>
    <w:rsid w:val="004526D8"/>
    <w:rsid w:val="004603A4"/>
    <w:rsid w:val="0046298D"/>
    <w:rsid w:val="00467BF7"/>
    <w:rsid w:val="00481EB5"/>
    <w:rsid w:val="00482BFC"/>
    <w:rsid w:val="00487ACE"/>
    <w:rsid w:val="00490513"/>
    <w:rsid w:val="00494971"/>
    <w:rsid w:val="004A17F1"/>
    <w:rsid w:val="004A6BA7"/>
    <w:rsid w:val="004E133B"/>
    <w:rsid w:val="004E56D9"/>
    <w:rsid w:val="004F251B"/>
    <w:rsid w:val="0050173D"/>
    <w:rsid w:val="005236B5"/>
    <w:rsid w:val="005276BB"/>
    <w:rsid w:val="005352DA"/>
    <w:rsid w:val="00536A75"/>
    <w:rsid w:val="005402A2"/>
    <w:rsid w:val="00546E71"/>
    <w:rsid w:val="00547E73"/>
    <w:rsid w:val="005519E8"/>
    <w:rsid w:val="00553DD9"/>
    <w:rsid w:val="005648B3"/>
    <w:rsid w:val="00565B2C"/>
    <w:rsid w:val="0056679D"/>
    <w:rsid w:val="0057539E"/>
    <w:rsid w:val="005825E7"/>
    <w:rsid w:val="00585186"/>
    <w:rsid w:val="00585F22"/>
    <w:rsid w:val="00593362"/>
    <w:rsid w:val="00596092"/>
    <w:rsid w:val="005B3A22"/>
    <w:rsid w:val="005D0DE0"/>
    <w:rsid w:val="005D16F9"/>
    <w:rsid w:val="005D3C41"/>
    <w:rsid w:val="005E23E5"/>
    <w:rsid w:val="005E6D7E"/>
    <w:rsid w:val="005E794A"/>
    <w:rsid w:val="005E7D9B"/>
    <w:rsid w:val="005F05EC"/>
    <w:rsid w:val="005F0BE8"/>
    <w:rsid w:val="005F3C67"/>
    <w:rsid w:val="005F6800"/>
    <w:rsid w:val="00604496"/>
    <w:rsid w:val="00604E75"/>
    <w:rsid w:val="006061F2"/>
    <w:rsid w:val="006071F2"/>
    <w:rsid w:val="006077EC"/>
    <w:rsid w:val="00613E5B"/>
    <w:rsid w:val="006150D1"/>
    <w:rsid w:val="006417F1"/>
    <w:rsid w:val="00643258"/>
    <w:rsid w:val="006466D6"/>
    <w:rsid w:val="006470FF"/>
    <w:rsid w:val="00650DFD"/>
    <w:rsid w:val="0065699D"/>
    <w:rsid w:val="00657B6E"/>
    <w:rsid w:val="00670D2A"/>
    <w:rsid w:val="006762AC"/>
    <w:rsid w:val="006A379C"/>
    <w:rsid w:val="006A717B"/>
    <w:rsid w:val="006B04B9"/>
    <w:rsid w:val="006B70C8"/>
    <w:rsid w:val="006C65D9"/>
    <w:rsid w:val="006C71A2"/>
    <w:rsid w:val="006D7270"/>
    <w:rsid w:val="006E32DE"/>
    <w:rsid w:val="006E42F3"/>
    <w:rsid w:val="00703F7E"/>
    <w:rsid w:val="00706B71"/>
    <w:rsid w:val="00707DCD"/>
    <w:rsid w:val="00713756"/>
    <w:rsid w:val="00727953"/>
    <w:rsid w:val="00733B66"/>
    <w:rsid w:val="0073682E"/>
    <w:rsid w:val="0076487D"/>
    <w:rsid w:val="0076603B"/>
    <w:rsid w:val="007777A9"/>
    <w:rsid w:val="00782D21"/>
    <w:rsid w:val="00784996"/>
    <w:rsid w:val="00790B29"/>
    <w:rsid w:val="00795B3F"/>
    <w:rsid w:val="00796887"/>
    <w:rsid w:val="007B355F"/>
    <w:rsid w:val="007B6138"/>
    <w:rsid w:val="007C0E48"/>
    <w:rsid w:val="007C2F14"/>
    <w:rsid w:val="007E283E"/>
    <w:rsid w:val="007E4DAB"/>
    <w:rsid w:val="007E7163"/>
    <w:rsid w:val="007E774D"/>
    <w:rsid w:val="00810EA3"/>
    <w:rsid w:val="00811F35"/>
    <w:rsid w:val="00823A80"/>
    <w:rsid w:val="00827072"/>
    <w:rsid w:val="00831E4A"/>
    <w:rsid w:val="00831F70"/>
    <w:rsid w:val="008363E6"/>
    <w:rsid w:val="008416A3"/>
    <w:rsid w:val="00844332"/>
    <w:rsid w:val="00852F13"/>
    <w:rsid w:val="00862001"/>
    <w:rsid w:val="0086220F"/>
    <w:rsid w:val="00865104"/>
    <w:rsid w:val="00865771"/>
    <w:rsid w:val="008663B2"/>
    <w:rsid w:val="008777FB"/>
    <w:rsid w:val="008857BE"/>
    <w:rsid w:val="00892A24"/>
    <w:rsid w:val="00892AA6"/>
    <w:rsid w:val="00892C69"/>
    <w:rsid w:val="008A033F"/>
    <w:rsid w:val="008A1E02"/>
    <w:rsid w:val="008A279D"/>
    <w:rsid w:val="008A39BF"/>
    <w:rsid w:val="008C168E"/>
    <w:rsid w:val="008D0A2B"/>
    <w:rsid w:val="008F7EF9"/>
    <w:rsid w:val="00912C02"/>
    <w:rsid w:val="00926913"/>
    <w:rsid w:val="00927B8E"/>
    <w:rsid w:val="00932296"/>
    <w:rsid w:val="00933AE9"/>
    <w:rsid w:val="009441F5"/>
    <w:rsid w:val="0095714E"/>
    <w:rsid w:val="00967F07"/>
    <w:rsid w:val="00977745"/>
    <w:rsid w:val="009859D6"/>
    <w:rsid w:val="00990417"/>
    <w:rsid w:val="009A274A"/>
    <w:rsid w:val="009A528E"/>
    <w:rsid w:val="009A7F75"/>
    <w:rsid w:val="009B0669"/>
    <w:rsid w:val="009B7C53"/>
    <w:rsid w:val="009C4D6C"/>
    <w:rsid w:val="009D041C"/>
    <w:rsid w:val="009F0C8D"/>
    <w:rsid w:val="009F7912"/>
    <w:rsid w:val="00A030E9"/>
    <w:rsid w:val="00A06306"/>
    <w:rsid w:val="00A07515"/>
    <w:rsid w:val="00A1356C"/>
    <w:rsid w:val="00A15AE8"/>
    <w:rsid w:val="00A16A6E"/>
    <w:rsid w:val="00A17C6B"/>
    <w:rsid w:val="00A23F6F"/>
    <w:rsid w:val="00A3023E"/>
    <w:rsid w:val="00A337EE"/>
    <w:rsid w:val="00A34842"/>
    <w:rsid w:val="00A37CB9"/>
    <w:rsid w:val="00A633B3"/>
    <w:rsid w:val="00A84073"/>
    <w:rsid w:val="00A87693"/>
    <w:rsid w:val="00A935CD"/>
    <w:rsid w:val="00A96CA4"/>
    <w:rsid w:val="00AB0BCD"/>
    <w:rsid w:val="00AB3956"/>
    <w:rsid w:val="00AB5841"/>
    <w:rsid w:val="00AB6540"/>
    <w:rsid w:val="00AD23B4"/>
    <w:rsid w:val="00AE072E"/>
    <w:rsid w:val="00AE3AD7"/>
    <w:rsid w:val="00AF0F44"/>
    <w:rsid w:val="00AF44C8"/>
    <w:rsid w:val="00B00F38"/>
    <w:rsid w:val="00B03554"/>
    <w:rsid w:val="00B107E8"/>
    <w:rsid w:val="00B12EF9"/>
    <w:rsid w:val="00B137FB"/>
    <w:rsid w:val="00B14897"/>
    <w:rsid w:val="00B2288F"/>
    <w:rsid w:val="00B24C81"/>
    <w:rsid w:val="00B315E7"/>
    <w:rsid w:val="00B5166D"/>
    <w:rsid w:val="00B61D05"/>
    <w:rsid w:val="00B66328"/>
    <w:rsid w:val="00B66421"/>
    <w:rsid w:val="00B71F31"/>
    <w:rsid w:val="00B74BF7"/>
    <w:rsid w:val="00B80566"/>
    <w:rsid w:val="00B86044"/>
    <w:rsid w:val="00B90390"/>
    <w:rsid w:val="00B93D34"/>
    <w:rsid w:val="00B96DF7"/>
    <w:rsid w:val="00BA016B"/>
    <w:rsid w:val="00BA1B34"/>
    <w:rsid w:val="00BA2370"/>
    <w:rsid w:val="00BC0563"/>
    <w:rsid w:val="00BC1633"/>
    <w:rsid w:val="00BC53F5"/>
    <w:rsid w:val="00BC5E3C"/>
    <w:rsid w:val="00BD12F9"/>
    <w:rsid w:val="00BE3561"/>
    <w:rsid w:val="00BF057A"/>
    <w:rsid w:val="00BF3368"/>
    <w:rsid w:val="00BF4B93"/>
    <w:rsid w:val="00C22969"/>
    <w:rsid w:val="00C24D17"/>
    <w:rsid w:val="00C36B96"/>
    <w:rsid w:val="00C40EEC"/>
    <w:rsid w:val="00C43CDE"/>
    <w:rsid w:val="00C51D21"/>
    <w:rsid w:val="00C53600"/>
    <w:rsid w:val="00C54ABC"/>
    <w:rsid w:val="00C559A3"/>
    <w:rsid w:val="00C626DA"/>
    <w:rsid w:val="00C63FDE"/>
    <w:rsid w:val="00C70097"/>
    <w:rsid w:val="00C71BE6"/>
    <w:rsid w:val="00C720DE"/>
    <w:rsid w:val="00C77B9A"/>
    <w:rsid w:val="00C819C6"/>
    <w:rsid w:val="00C97301"/>
    <w:rsid w:val="00CB506E"/>
    <w:rsid w:val="00CC7BE9"/>
    <w:rsid w:val="00CD54C9"/>
    <w:rsid w:val="00CE5E60"/>
    <w:rsid w:val="00CE7F36"/>
    <w:rsid w:val="00D02601"/>
    <w:rsid w:val="00D2328F"/>
    <w:rsid w:val="00D237A9"/>
    <w:rsid w:val="00D25C77"/>
    <w:rsid w:val="00D2663D"/>
    <w:rsid w:val="00D30A06"/>
    <w:rsid w:val="00D41C80"/>
    <w:rsid w:val="00D60766"/>
    <w:rsid w:val="00D649A7"/>
    <w:rsid w:val="00D65791"/>
    <w:rsid w:val="00D734BB"/>
    <w:rsid w:val="00D7775E"/>
    <w:rsid w:val="00D80C7B"/>
    <w:rsid w:val="00D824DA"/>
    <w:rsid w:val="00D94B59"/>
    <w:rsid w:val="00D97A14"/>
    <w:rsid w:val="00DA46A8"/>
    <w:rsid w:val="00DA68F6"/>
    <w:rsid w:val="00DA755F"/>
    <w:rsid w:val="00DB2F6A"/>
    <w:rsid w:val="00DB5CFD"/>
    <w:rsid w:val="00DE49E4"/>
    <w:rsid w:val="00DF0D0C"/>
    <w:rsid w:val="00E008DA"/>
    <w:rsid w:val="00E05A09"/>
    <w:rsid w:val="00E12354"/>
    <w:rsid w:val="00E13D3E"/>
    <w:rsid w:val="00E143A3"/>
    <w:rsid w:val="00E20037"/>
    <w:rsid w:val="00E23051"/>
    <w:rsid w:val="00E246E7"/>
    <w:rsid w:val="00E344CA"/>
    <w:rsid w:val="00E44FDF"/>
    <w:rsid w:val="00E5749E"/>
    <w:rsid w:val="00E57CC9"/>
    <w:rsid w:val="00E86F97"/>
    <w:rsid w:val="00E93F9F"/>
    <w:rsid w:val="00EA1A04"/>
    <w:rsid w:val="00EB37C1"/>
    <w:rsid w:val="00EC27DE"/>
    <w:rsid w:val="00ED6385"/>
    <w:rsid w:val="00ED689B"/>
    <w:rsid w:val="00EE1F0C"/>
    <w:rsid w:val="00EE6F98"/>
    <w:rsid w:val="00EF5E70"/>
    <w:rsid w:val="00EF64B4"/>
    <w:rsid w:val="00EF6B66"/>
    <w:rsid w:val="00F07D84"/>
    <w:rsid w:val="00F130CB"/>
    <w:rsid w:val="00F22C86"/>
    <w:rsid w:val="00F23A0D"/>
    <w:rsid w:val="00F51721"/>
    <w:rsid w:val="00F531C8"/>
    <w:rsid w:val="00F575BA"/>
    <w:rsid w:val="00F603D1"/>
    <w:rsid w:val="00F70D2D"/>
    <w:rsid w:val="00F77739"/>
    <w:rsid w:val="00F85B52"/>
    <w:rsid w:val="00FA112D"/>
    <w:rsid w:val="00FA5478"/>
    <w:rsid w:val="00FB12E1"/>
    <w:rsid w:val="00FB41C7"/>
    <w:rsid w:val="00FB5E2E"/>
    <w:rsid w:val="00FD0528"/>
    <w:rsid w:val="00FD163B"/>
    <w:rsid w:val="00FE7859"/>
    <w:rsid w:val="00FF1CC8"/>
    <w:rsid w:val="00FF5B06"/>
    <w:rsid w:val="00FF5BB9"/>
    <w:rsid w:val="14BB7A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64A83"/>
  <w15:docId w15:val="{E64460F0-7182-433C-BF01-CD3F40B48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749E"/>
    <w:rPr>
      <w:rFonts w:cs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6F98"/>
    <w:pPr>
      <w:keepNext/>
      <w:keepLines/>
      <w:outlineLvl w:val="0"/>
    </w:pPr>
    <w:rPr>
      <w:rFonts w:eastAsiaTheme="majorEastAsia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6F98"/>
    <w:pPr>
      <w:keepNext/>
      <w:keepLines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6F98"/>
    <w:pPr>
      <w:keepNext/>
      <w:keepLines/>
      <w:outlineLvl w:val="2"/>
    </w:pPr>
    <w:rPr>
      <w:rFonts w:eastAsiaTheme="majorEastAsia" w:cstheme="majorBidi"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6F98"/>
    <w:pPr>
      <w:keepNext/>
      <w:keepLines/>
      <w:outlineLvl w:val="3"/>
    </w:pPr>
    <w:rPr>
      <w:rFonts w:eastAsiaTheme="majorEastAsia"/>
      <w:bCs/>
      <w:iCs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EE6F98"/>
    <w:pPr>
      <w:keepNext/>
      <w:keepLines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6F98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EE6F98"/>
    <w:pPr>
      <w:spacing w:after="120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rsid w:val="00EE6F98"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E6F9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styleId="Hyperlink">
    <w:name w:val="Hyperlink"/>
    <w:basedOn w:val="DefaultParagraphFont"/>
    <w:uiPriority w:val="99"/>
    <w:unhideWhenUsed/>
    <w:qFormat/>
    <w:rsid w:val="00EE6F98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EE6F9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59"/>
    <w:qFormat/>
    <w:rsid w:val="00EE6F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E6F98"/>
    <w:pPr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E6F98"/>
    <w:rPr>
      <w:rFonts w:eastAsiaTheme="majorEastAsia" w:cstheme="majorBidi"/>
      <w:b/>
      <w:bCs/>
      <w:sz w:val="24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EE6F98"/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EE6F98"/>
    <w:rPr>
      <w:rFonts w:eastAsiaTheme="majorEastAsia" w:cstheme="majorBidi"/>
      <w:b/>
      <w:bCs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E6F98"/>
    <w:rPr>
      <w:rFonts w:eastAsiaTheme="majorEastAsia" w:cstheme="majorBidi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EE6F98"/>
    <w:rPr>
      <w:rFonts w:eastAsiaTheme="majorEastAsia" w:cs="Arial"/>
      <w:bCs/>
      <w:iCs/>
      <w:sz w:val="24"/>
      <w:szCs w:val="24"/>
    </w:rPr>
  </w:style>
  <w:style w:type="paragraph" w:styleId="NoSpacing">
    <w:name w:val="No Spacing"/>
    <w:uiPriority w:val="1"/>
    <w:rsid w:val="00EE6F98"/>
    <w:rPr>
      <w:rFonts w:ascii="Arial" w:hAnsi="Arial" w:cs="Arial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6F98"/>
    <w:rPr>
      <w:rFonts w:eastAsiaTheme="majorEastAsia" w:cstheme="majorBidi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EE6F98"/>
    <w:pPr>
      <w:numPr>
        <w:numId w:val="1"/>
      </w:numPr>
      <w:ind w:left="360"/>
      <w:contextualSpacing/>
    </w:pPr>
    <w:rPr>
      <w:b/>
    </w:rPr>
  </w:style>
  <w:style w:type="paragraph" w:customStyle="1" w:styleId="Indentednumberedlist">
    <w:name w:val="Indented numbered list"/>
    <w:basedOn w:val="ListParagraph"/>
    <w:link w:val="IndentednumberedlistChar"/>
    <w:qFormat/>
    <w:rsid w:val="00EE6F98"/>
    <w:pPr>
      <w:numPr>
        <w:numId w:val="2"/>
      </w:numPr>
    </w:pPr>
    <w:rPr>
      <w:b w:val="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EE6F98"/>
    <w:rPr>
      <w:rFonts w:cs="Arial"/>
      <w:b/>
      <w:sz w:val="24"/>
      <w:szCs w:val="24"/>
    </w:rPr>
  </w:style>
  <w:style w:type="character" w:customStyle="1" w:styleId="IndentednumberedlistChar">
    <w:name w:val="Indented numbered list Char"/>
    <w:basedOn w:val="ListParagraphChar"/>
    <w:link w:val="Indentednumberedlist"/>
    <w:rsid w:val="00EE6F98"/>
    <w:rPr>
      <w:rFonts w:cs="Arial"/>
      <w:b w:val="0"/>
      <w:sz w:val="24"/>
      <w:szCs w:val="24"/>
    </w:rPr>
  </w:style>
  <w:style w:type="paragraph" w:customStyle="1" w:styleId="Indentedletteredlist">
    <w:name w:val="Indented lettered list"/>
    <w:basedOn w:val="Indentednumberedlist"/>
    <w:link w:val="IndentedletteredlistChar"/>
    <w:qFormat/>
    <w:rsid w:val="00EE6F98"/>
    <w:pPr>
      <w:numPr>
        <w:numId w:val="3"/>
      </w:numPr>
    </w:pPr>
  </w:style>
  <w:style w:type="paragraph" w:customStyle="1" w:styleId="ListHeadings">
    <w:name w:val="List Headings"/>
    <w:basedOn w:val="Normal"/>
    <w:link w:val="ListHeadingsChar"/>
    <w:qFormat/>
    <w:rsid w:val="00EE6F98"/>
  </w:style>
  <w:style w:type="character" w:customStyle="1" w:styleId="IndentedletteredlistChar">
    <w:name w:val="Indented lettered list Char"/>
    <w:basedOn w:val="IndentednumberedlistChar"/>
    <w:link w:val="Indentedletteredlist"/>
    <w:rsid w:val="00EE6F98"/>
    <w:rPr>
      <w:rFonts w:cs="Arial"/>
      <w:b w:val="0"/>
      <w:sz w:val="24"/>
      <w:szCs w:val="24"/>
    </w:rPr>
  </w:style>
  <w:style w:type="paragraph" w:customStyle="1" w:styleId="Numberedlist">
    <w:name w:val="Numbered list"/>
    <w:basedOn w:val="ListHeadings"/>
    <w:link w:val="NumberedlistChar"/>
    <w:qFormat/>
    <w:rsid w:val="00EE6F98"/>
    <w:pPr>
      <w:numPr>
        <w:numId w:val="4"/>
      </w:numPr>
    </w:pPr>
  </w:style>
  <w:style w:type="character" w:customStyle="1" w:styleId="ListHeadingsChar">
    <w:name w:val="List Headings Char"/>
    <w:basedOn w:val="DefaultParagraphFont"/>
    <w:link w:val="ListHeadings"/>
    <w:qFormat/>
    <w:rsid w:val="00EE6F98"/>
    <w:rPr>
      <w:rFonts w:cs="Arial"/>
      <w:sz w:val="24"/>
      <w:szCs w:val="24"/>
    </w:rPr>
  </w:style>
  <w:style w:type="paragraph" w:customStyle="1" w:styleId="Indentedbulletedlist">
    <w:name w:val="Indented bulleted list"/>
    <w:basedOn w:val="ListParagraph"/>
    <w:link w:val="IndentedbulletedlistChar"/>
    <w:qFormat/>
    <w:rsid w:val="00EE6F98"/>
    <w:pPr>
      <w:numPr>
        <w:numId w:val="5"/>
      </w:numPr>
    </w:pPr>
    <w:rPr>
      <w:b w:val="0"/>
    </w:rPr>
  </w:style>
  <w:style w:type="character" w:customStyle="1" w:styleId="NumberedlistChar">
    <w:name w:val="Numbered list Char"/>
    <w:basedOn w:val="ListHeadingsChar"/>
    <w:link w:val="Numberedlist"/>
    <w:qFormat/>
    <w:rsid w:val="00EE6F98"/>
    <w:rPr>
      <w:rFonts w:cs="Arial"/>
      <w:sz w:val="24"/>
      <w:szCs w:val="24"/>
    </w:rPr>
  </w:style>
  <w:style w:type="paragraph" w:customStyle="1" w:styleId="Bulletedlist">
    <w:name w:val="Bulleted list"/>
    <w:basedOn w:val="ListParagraph"/>
    <w:link w:val="BulletedlistChar"/>
    <w:qFormat/>
    <w:rsid w:val="00EE6F98"/>
    <w:pPr>
      <w:numPr>
        <w:numId w:val="6"/>
      </w:numPr>
    </w:pPr>
    <w:rPr>
      <w:b w:val="0"/>
    </w:rPr>
  </w:style>
  <w:style w:type="character" w:customStyle="1" w:styleId="IndentedbulletedlistChar">
    <w:name w:val="Indented bulleted list Char"/>
    <w:basedOn w:val="ListParagraphChar"/>
    <w:link w:val="Indentedbulletedlist"/>
    <w:qFormat/>
    <w:rsid w:val="00EE6F98"/>
    <w:rPr>
      <w:rFonts w:cs="Arial"/>
      <w:b w:val="0"/>
      <w:sz w:val="24"/>
      <w:szCs w:val="24"/>
    </w:rPr>
  </w:style>
  <w:style w:type="paragraph" w:customStyle="1" w:styleId="Boldbulletedlist">
    <w:name w:val="Bold bulleted list"/>
    <w:basedOn w:val="Bulletedlist"/>
    <w:link w:val="BoldbulletedlistChar"/>
    <w:qFormat/>
    <w:rsid w:val="00EE6F98"/>
    <w:pPr>
      <w:numPr>
        <w:numId w:val="7"/>
      </w:numPr>
    </w:pPr>
    <w:rPr>
      <w:b/>
    </w:rPr>
  </w:style>
  <w:style w:type="character" w:customStyle="1" w:styleId="BulletedlistChar">
    <w:name w:val="Bulleted list Char"/>
    <w:basedOn w:val="ListParagraphChar"/>
    <w:link w:val="Bulletedlist"/>
    <w:qFormat/>
    <w:rsid w:val="00EE6F98"/>
    <w:rPr>
      <w:rFonts w:cs="Arial"/>
      <w:b w:val="0"/>
      <w:sz w:val="24"/>
      <w:szCs w:val="24"/>
    </w:rPr>
  </w:style>
  <w:style w:type="character" w:customStyle="1" w:styleId="BoldbulletedlistChar">
    <w:name w:val="Bold bulleted list Char"/>
    <w:basedOn w:val="BulletedlistChar"/>
    <w:link w:val="Boldbulletedlist"/>
    <w:rsid w:val="00EE6F98"/>
    <w:rPr>
      <w:rFonts w:cs="Arial"/>
      <w:b/>
      <w:sz w:val="24"/>
      <w:szCs w:val="24"/>
    </w:rPr>
  </w:style>
  <w:style w:type="paragraph" w:customStyle="1" w:styleId="Tabletitle">
    <w:name w:val="Table title"/>
    <w:basedOn w:val="Normal"/>
    <w:link w:val="TabletitleChar"/>
    <w:qFormat/>
    <w:rsid w:val="00EE6F98"/>
    <w:rPr>
      <w:b/>
    </w:rPr>
  </w:style>
  <w:style w:type="paragraph" w:customStyle="1" w:styleId="Columnheading">
    <w:name w:val="Column heading"/>
    <w:basedOn w:val="Normal"/>
    <w:link w:val="ColumnheadingChar"/>
    <w:qFormat/>
    <w:rsid w:val="00EE6F98"/>
    <w:rPr>
      <w:b/>
    </w:rPr>
  </w:style>
  <w:style w:type="character" w:customStyle="1" w:styleId="TabletitleChar">
    <w:name w:val="Table title Char"/>
    <w:basedOn w:val="DefaultParagraphFont"/>
    <w:link w:val="Tabletitle"/>
    <w:rsid w:val="00EE6F98"/>
    <w:rPr>
      <w:rFonts w:cs="Arial"/>
      <w:b/>
      <w:sz w:val="24"/>
      <w:szCs w:val="24"/>
    </w:rPr>
  </w:style>
  <w:style w:type="paragraph" w:customStyle="1" w:styleId="Rowheading">
    <w:name w:val="Row heading"/>
    <w:basedOn w:val="Normal"/>
    <w:link w:val="RowheadingChar"/>
    <w:qFormat/>
    <w:rsid w:val="00EE6F98"/>
    <w:rPr>
      <w:b/>
    </w:rPr>
  </w:style>
  <w:style w:type="character" w:customStyle="1" w:styleId="ColumnheadingChar">
    <w:name w:val="Column heading Char"/>
    <w:basedOn w:val="DefaultParagraphFont"/>
    <w:link w:val="Columnheading"/>
    <w:qFormat/>
    <w:rsid w:val="00EE6F98"/>
    <w:rPr>
      <w:rFonts w:cs="Arial"/>
      <w:b/>
      <w:sz w:val="24"/>
      <w:szCs w:val="24"/>
    </w:rPr>
  </w:style>
  <w:style w:type="character" w:customStyle="1" w:styleId="RowheadingChar">
    <w:name w:val="Row heading Char"/>
    <w:basedOn w:val="DefaultParagraphFont"/>
    <w:link w:val="Rowheading"/>
    <w:qFormat/>
    <w:rsid w:val="00EE6F98"/>
    <w:rPr>
      <w:rFonts w:cs="Arial"/>
      <w:b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6F98"/>
    <w:rPr>
      <w:rFonts w:ascii="Tahoma" w:hAnsi="Tahoma" w:cs="Tahoma"/>
      <w:sz w:val="16"/>
      <w:szCs w:val="16"/>
    </w:rPr>
  </w:style>
  <w:style w:type="paragraph" w:customStyle="1" w:styleId="Copyright">
    <w:name w:val="Copyright"/>
    <w:basedOn w:val="Normal"/>
    <w:link w:val="CopyrightChar"/>
    <w:qFormat/>
    <w:rsid w:val="00EE6F98"/>
    <w:rPr>
      <w:sz w:val="20"/>
      <w:szCs w:val="20"/>
    </w:rPr>
  </w:style>
  <w:style w:type="character" w:customStyle="1" w:styleId="CopyrightChar">
    <w:name w:val="Copyright Char"/>
    <w:basedOn w:val="DefaultParagraphFont"/>
    <w:link w:val="Copyright"/>
    <w:rsid w:val="00EE6F98"/>
    <w:rPr>
      <w:rFonts w:cs="Arial"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E6F98"/>
    <w:rPr>
      <w:rFonts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EE6F98"/>
    <w:rPr>
      <w:rFonts w:cs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E6F98"/>
    <w:rPr>
      <w:rFonts w:ascii="Times New Roman" w:eastAsia="Times New Roman" w:hAnsi="Times New Roman" w:cs="Times New Roman"/>
      <w:sz w:val="20"/>
      <w:szCs w:val="20"/>
    </w:rPr>
  </w:style>
  <w:style w:type="character" w:customStyle="1" w:styleId="MTConvertedEquation">
    <w:name w:val="MTConvertedEquation"/>
    <w:basedOn w:val="DefaultParagraphFont"/>
    <w:rsid w:val="00EE6F98"/>
  </w:style>
  <w:style w:type="character" w:styleId="PlaceholderText">
    <w:name w:val="Placeholder Text"/>
    <w:basedOn w:val="DefaultParagraphFont"/>
    <w:uiPriority w:val="99"/>
    <w:semiHidden/>
    <w:rsid w:val="00EE6F98"/>
    <w:rPr>
      <w:color w:val="80808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E6F98"/>
    <w:rPr>
      <w:rFonts w:ascii="Courier New" w:eastAsia="Times New Roman" w:hAnsi="Courier New" w:cs="Courier New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1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5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ASU%20USER1\Documents\do%20not%20back%20up\course%20work\engr1371\engr1371%20programming%20style\2013-6-14%20section%20508%20template%20Office%202010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2013-6-14 section 508 template Office 2010</Template>
  <TotalTime>19</TotalTime>
  <Pages>5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AASU</Company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cs20595</dc:creator>
  <cp:lastModifiedBy>PATAK, MIKE</cp:lastModifiedBy>
  <cp:revision>3</cp:revision>
  <dcterms:created xsi:type="dcterms:W3CDTF">2022-02-27T13:44:00Z</dcterms:created>
  <dcterms:modified xsi:type="dcterms:W3CDTF">2022-02-27T14:02:00Z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1033-11.2.0.10258</vt:lpwstr>
  </property>
  <property fmtid="{D5CDD505-2E9C-101B-9397-08002B2CF9AE}" pid="4" name="ICV">
    <vt:lpwstr>3207D79458E54960B1E0F4D0BDDAED60</vt:lpwstr>
  </property>
</Properties>
</file>