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0A317FEC" w:rsidR="00EE6F98" w:rsidRDefault="00B03554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Lab </w:t>
      </w:r>
      <w:r w:rsidR="000A5AB6">
        <w:rPr>
          <w:b/>
          <w:sz w:val="48"/>
          <w:szCs w:val="48"/>
        </w:rPr>
        <w:t>7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696BFBE7" w:rsidR="00EE6F98" w:rsidRDefault="00EA1A04" w:rsidP="00B03554">
      <w:pPr>
        <w:jc w:val="center"/>
      </w:pPr>
      <w:r>
        <w:t xml:space="preserve">Report for </w:t>
      </w:r>
      <w:r w:rsidR="00B03554">
        <w:rPr>
          <w:b/>
        </w:rPr>
        <w:t xml:space="preserve">Lab </w:t>
      </w:r>
      <w:r w:rsidR="000A5AB6">
        <w:rPr>
          <w:b/>
        </w:rPr>
        <w:t>7</w:t>
      </w:r>
      <w:r>
        <w:t xml:space="preserve"> that is due on </w:t>
      </w:r>
      <w:r w:rsidR="00CB3CF6">
        <w:t xml:space="preserve">Thursday, </w:t>
      </w:r>
      <w:r w:rsidR="000A5AB6">
        <w:t>March</w:t>
      </w:r>
      <w:r w:rsidR="00CB3CF6">
        <w:t xml:space="preserve"> </w:t>
      </w:r>
      <w:r w:rsidR="000A5AB6">
        <w:t>3</w:t>
      </w:r>
      <w:r w:rsidR="00CB3CF6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24980268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B03554">
        <w:rPr>
          <w:b/>
          <w:bCs/>
          <w:sz w:val="36"/>
        </w:rPr>
        <w:t>Thursday</w:t>
      </w:r>
      <w:r>
        <w:rPr>
          <w:b/>
          <w:bCs/>
          <w:sz w:val="36"/>
        </w:rPr>
        <w:t xml:space="preserve">, </w:t>
      </w:r>
      <w:r w:rsidR="000A5AB6">
        <w:rPr>
          <w:b/>
          <w:bCs/>
          <w:sz w:val="36"/>
        </w:rPr>
        <w:t>March 3</w:t>
      </w:r>
      <w:r w:rsidR="00CB3CF6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1B76BC19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Lab </w:t>
      </w:r>
      <w:r w:rsidR="000A5AB6">
        <w:rPr>
          <w:kern w:val="36"/>
          <w:sz w:val="28"/>
        </w:rPr>
        <w:t>7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>
        <w:tc>
          <w:tcPr>
            <w:tcW w:w="11016" w:type="dxa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77C365B6" w14:textId="77777777" w:rsidR="000A5AB6" w:rsidRDefault="00604496" w:rsidP="000A5AB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CB3CF6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CB3CF6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0A5AB6" w:rsidRPr="000A5AB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The program will take a word as input from the user. The program will take the input and convert it </w:t>
            </w:r>
          </w:p>
          <w:p w14:paraId="3FBD4938" w14:textId="77777777" w:rsidR="000A5AB6" w:rsidRDefault="000A5AB6" w:rsidP="000A5AB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A5AB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to a tuple and it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0A5AB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will then count the number of occurrences of each letter in the tuple. The program </w:t>
            </w:r>
          </w:p>
          <w:p w14:paraId="5A7CA123" w14:textId="59472C4A" w:rsidR="000A5AB6" w:rsidRDefault="000A5AB6" w:rsidP="000A5AB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A5AB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will output the input as a converted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0A5AB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tuple and the number of occurrences of only the letters with </w:t>
            </w:r>
          </w:p>
          <w:p w14:paraId="4D3833DE" w14:textId="77777777" w:rsidR="00604496" w:rsidRDefault="000A5AB6" w:rsidP="000A5AB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</w:t>
            </w:r>
            <w:r w:rsidRPr="000A5AB6">
              <w:rPr>
                <w:rFonts w:cstheme="minorHAnsi"/>
              </w:rPr>
              <w:t>more than one occurrence.</w:t>
            </w:r>
          </w:p>
          <w:p w14:paraId="7B5395B9" w14:textId="61A68B3B" w:rsidR="000A5AB6" w:rsidRPr="00604496" w:rsidRDefault="000A5AB6" w:rsidP="000A5AB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28500898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ITW2431_L</w:t>
            </w:r>
            <w:r w:rsidR="000A5AB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7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4929A0C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751DBC32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  <w:r w:rsidR="00E068B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0FF63601" w:rsidR="00EE6F98" w:rsidRDefault="000A5AB6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0A5AB6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738286D2" wp14:editId="3EC9339D">
                  <wp:extent cx="6781800" cy="85023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7" cy="85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42D7BBF1" w14:textId="77777777" w:rsidR="000A5AB6" w:rsidRPr="000A5AB6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50570D81" w14:textId="03D9580E" w:rsidR="00B05594" w:rsidRDefault="000A5AB6" w:rsidP="000A5AB6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B05594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For this</w:t>
            </w:r>
            <w:r w:rsidR="00B05594" w:rsidRPr="00B05594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604496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problem </w:t>
            </w:r>
            <w:r w:rsidR="00B05594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 reused some code from a previous lab for counting the number of occurrences in an input word/string. Instead of just using a dictionary I converted the input string to a tuple. I then determined the number of occurrences which I stored in a new dictionary. For the output I parsed through the dictionary of occurrences and printed out the letter with more than one occurrence.</w:t>
            </w:r>
          </w:p>
          <w:p w14:paraId="32A3092D" w14:textId="3CE3A262" w:rsidR="00EE6F98" w:rsidRDefault="00EE6F98" w:rsidP="000A5AB6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CE01019" w14:textId="77777777" w:rsidR="000A5AB6" w:rsidRDefault="000A5AB6" w:rsidP="000A5AB6">
      <w:pPr>
        <w:pStyle w:val="Copyright"/>
      </w:pPr>
    </w:p>
    <w:p w14:paraId="0D9941A8" w14:textId="77777777" w:rsidR="000A5AB6" w:rsidRDefault="000A5AB6">
      <w:pPr>
        <w:rPr>
          <w:rFonts w:eastAsiaTheme="majorEastAsia" w:cstheme="majorBidi"/>
          <w:b/>
          <w:bCs/>
          <w:kern w:val="36"/>
          <w:sz w:val="28"/>
          <w:szCs w:val="28"/>
        </w:rPr>
      </w:pPr>
      <w:r>
        <w:rPr>
          <w:kern w:val="36"/>
          <w:sz w:val="28"/>
        </w:rPr>
        <w:br w:type="page"/>
      </w:r>
    </w:p>
    <w:p w14:paraId="4AD671EA" w14:textId="6A59800A" w:rsidR="000A5AB6" w:rsidRDefault="000A5AB6" w:rsidP="000A5AB6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1 – Lab 7 Prob 2 Purpose(s) of Program Problem, Output of Sample Run, and Learning Experience </w:t>
      </w:r>
      <w:r>
        <w:rPr>
          <w:kern w:val="36"/>
          <w:sz w:val="28"/>
        </w:rPr>
        <w:tab/>
      </w:r>
    </w:p>
    <w:p w14:paraId="1FDCE7E4" w14:textId="77777777" w:rsidR="000A5AB6" w:rsidRDefault="000A5AB6" w:rsidP="000A5AB6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8B8CD0C" w14:textId="77777777" w:rsidR="000A5AB6" w:rsidRDefault="000A5AB6" w:rsidP="000A5AB6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A5AB6" w14:paraId="745E105E" w14:textId="77777777" w:rsidTr="00AB67F0">
        <w:tc>
          <w:tcPr>
            <w:tcW w:w="11016" w:type="dxa"/>
          </w:tcPr>
          <w:p w14:paraId="649F408A" w14:textId="77777777" w:rsidR="000A5AB6" w:rsidRDefault="000A5AB6" w:rsidP="000A5AB6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3F88E8F5" w14:textId="77777777" w:rsidR="00E95D51" w:rsidRDefault="000A5AB6" w:rsidP="00E95D51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CB3CF6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E95D51" w:rsidRPr="00E95D51">
              <w:rPr>
                <w:rFonts w:asciiTheme="minorHAnsi" w:hAnsiTheme="minorHAnsi" w:cstheme="minorHAnsi"/>
                <w:sz w:val="24"/>
                <w:szCs w:val="24"/>
              </w:rPr>
              <w:t>The program will take a hardcoded dictionary and create a list of tuples. The program will then sort</w:t>
            </w:r>
          </w:p>
          <w:p w14:paraId="68E11C97" w14:textId="77777777" w:rsidR="00E95D51" w:rsidRDefault="00E95D51" w:rsidP="00E95D51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r w:rsidRPr="00E95D51">
              <w:rPr>
                <w:rFonts w:asciiTheme="minorHAnsi" w:hAnsiTheme="minorHAnsi" w:cstheme="minorHAnsi"/>
                <w:sz w:val="24"/>
                <w:szCs w:val="24"/>
              </w:rPr>
              <w:t xml:space="preserve"> the list in ascending order and that list will be used to create a tuple using the sorted list. The </w:t>
            </w:r>
          </w:p>
          <w:p w14:paraId="0E407CD3" w14:textId="77777777" w:rsidR="00E95D51" w:rsidRDefault="00E95D51" w:rsidP="00E95D51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E95D51">
              <w:rPr>
                <w:rFonts w:asciiTheme="minorHAnsi" w:hAnsiTheme="minorHAnsi" w:cstheme="minorHAnsi"/>
                <w:sz w:val="24"/>
                <w:szCs w:val="24"/>
              </w:rPr>
              <w:t xml:space="preserve">program will then output the sorted list. The program will then sort the list in descending order and </w:t>
            </w:r>
          </w:p>
          <w:p w14:paraId="7E03330F" w14:textId="77777777" w:rsidR="000A5AB6" w:rsidRDefault="00E95D51" w:rsidP="00E95D51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E95D51">
              <w:rPr>
                <w:rFonts w:asciiTheme="minorHAnsi" w:hAnsiTheme="minorHAnsi" w:cstheme="minorHAnsi"/>
                <w:sz w:val="24"/>
                <w:szCs w:val="24"/>
              </w:rPr>
              <w:t>print out the sorted list.</w:t>
            </w:r>
          </w:p>
          <w:p w14:paraId="154788F6" w14:textId="535BA62F" w:rsidR="00E95D51" w:rsidRPr="00604496" w:rsidRDefault="00E95D51" w:rsidP="00E95D51">
            <w:pPr>
              <w:pStyle w:val="HTMLPreformatted"/>
            </w:pPr>
          </w:p>
        </w:tc>
      </w:tr>
      <w:tr w:rsidR="000A5AB6" w14:paraId="37DA4823" w14:textId="77777777" w:rsidTr="00AB67F0">
        <w:tc>
          <w:tcPr>
            <w:tcW w:w="11016" w:type="dxa"/>
          </w:tcPr>
          <w:p w14:paraId="57A6DF88" w14:textId="291C3169" w:rsidR="000A5AB6" w:rsidRDefault="000A5AB6" w:rsidP="000A5AB6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 </w:t>
            </w:r>
            <w:r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ITW2431_L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7</w:t>
            </w:r>
            <w:r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_mpatak.py</w:t>
            </w:r>
          </w:p>
        </w:tc>
      </w:tr>
      <w:tr w:rsidR="000A5AB6" w14:paraId="587388E8" w14:textId="77777777" w:rsidTr="00AB67F0">
        <w:tc>
          <w:tcPr>
            <w:tcW w:w="11016" w:type="dxa"/>
          </w:tcPr>
          <w:p w14:paraId="4C0E377D" w14:textId="77777777" w:rsidR="000A5AB6" w:rsidRDefault="000A5AB6" w:rsidP="000A5AB6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0A5AB6" w14:paraId="42DB85D7" w14:textId="77777777" w:rsidTr="00AB67F0">
        <w:tc>
          <w:tcPr>
            <w:tcW w:w="11016" w:type="dxa"/>
          </w:tcPr>
          <w:p w14:paraId="63580598" w14:textId="0E111C63" w:rsidR="000A5AB6" w:rsidRDefault="000A5AB6" w:rsidP="000A5AB6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="00E95D5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.5</w:t>
            </w:r>
            <w:r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0A5AB6" w14:paraId="07A16F4F" w14:textId="77777777" w:rsidTr="00AB67F0">
        <w:tc>
          <w:tcPr>
            <w:tcW w:w="11016" w:type="dxa"/>
          </w:tcPr>
          <w:p w14:paraId="7AAA58FA" w14:textId="77777777" w:rsidR="000A5AB6" w:rsidRDefault="000A5AB6" w:rsidP="000A5AB6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742460C9" w14:textId="25E63761" w:rsidR="000A5AB6" w:rsidRDefault="00E95D51" w:rsidP="00AB67F0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E95D51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0BE74E32" wp14:editId="22EBF678">
                  <wp:extent cx="6753225" cy="19828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870" cy="198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1E380" w14:textId="77777777" w:rsidR="000A5AB6" w:rsidRDefault="000A5AB6" w:rsidP="00AB67F0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0A5AB6" w14:paraId="14B13E95" w14:textId="77777777" w:rsidTr="00AB67F0">
        <w:tc>
          <w:tcPr>
            <w:tcW w:w="11016" w:type="dxa"/>
          </w:tcPr>
          <w:p w14:paraId="23D67679" w14:textId="77777777" w:rsidR="00FF7A67" w:rsidRDefault="000A5AB6" w:rsidP="000A5AB6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</w:p>
          <w:p w14:paraId="5737D9F4" w14:textId="7FE10649" w:rsidR="000A5AB6" w:rsidRPr="00E95D51" w:rsidRDefault="000A5AB6" w:rsidP="00FF7A67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  <w:r w:rsidR="00E95D5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This was a fun problem. The first thing was building the steps of the program from an existing dictionary to a list to be sorted and then using that list to create a tuple. The printing part was building a print string first using the tuple_name[x][y] to access each element of the tuple.</w:t>
            </w:r>
          </w:p>
        </w:tc>
      </w:tr>
    </w:tbl>
    <w:p w14:paraId="6EBAA4E8" w14:textId="77777777" w:rsidR="000A5AB6" w:rsidRDefault="000A5AB6" w:rsidP="000A5AB6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9553CC4" w14:textId="77777777" w:rsidR="000A5AB6" w:rsidRDefault="000A5AB6" w:rsidP="000A5AB6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CEC2548" w14:textId="4BAB2032" w:rsidR="00EE6F98" w:rsidRDefault="00EE6F98">
      <w:pPr>
        <w:spacing w:after="200" w:line="276" w:lineRule="auto"/>
      </w:pPr>
    </w:p>
    <w:sectPr w:rsidR="00EE6F98" w:rsidSect="00EE6F9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073E4" w14:textId="77777777" w:rsidR="00CC1995" w:rsidRDefault="00CC1995">
      <w:r>
        <w:separator/>
      </w:r>
    </w:p>
  </w:endnote>
  <w:endnote w:type="continuationSeparator" w:id="0">
    <w:p w14:paraId="1E053E6F" w14:textId="77777777" w:rsidR="00CC1995" w:rsidRDefault="00CC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D910" w14:textId="77777777" w:rsidR="00CC1995" w:rsidRDefault="00CC1995">
      <w:r>
        <w:separator/>
      </w:r>
    </w:p>
  </w:footnote>
  <w:footnote w:type="continuationSeparator" w:id="0">
    <w:p w14:paraId="42A0099B" w14:textId="77777777" w:rsidR="00CC1995" w:rsidRDefault="00CC1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771EF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2"/>
  </w:num>
  <w:num w:numId="5">
    <w:abstractNumId w:val="12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873F6"/>
    <w:rsid w:val="00090915"/>
    <w:rsid w:val="0009244A"/>
    <w:rsid w:val="000A1F3A"/>
    <w:rsid w:val="000A5AB6"/>
    <w:rsid w:val="000B7A49"/>
    <w:rsid w:val="000D1740"/>
    <w:rsid w:val="000D25B1"/>
    <w:rsid w:val="000D641D"/>
    <w:rsid w:val="000D7B38"/>
    <w:rsid w:val="000E4841"/>
    <w:rsid w:val="000E5977"/>
    <w:rsid w:val="00115C8D"/>
    <w:rsid w:val="00146713"/>
    <w:rsid w:val="00150521"/>
    <w:rsid w:val="00162B66"/>
    <w:rsid w:val="00173963"/>
    <w:rsid w:val="00194E3D"/>
    <w:rsid w:val="001957C1"/>
    <w:rsid w:val="001B2AB3"/>
    <w:rsid w:val="001B3240"/>
    <w:rsid w:val="001D3B39"/>
    <w:rsid w:val="001D638C"/>
    <w:rsid w:val="001E40FB"/>
    <w:rsid w:val="001E5833"/>
    <w:rsid w:val="001F6FA8"/>
    <w:rsid w:val="0020341B"/>
    <w:rsid w:val="00203612"/>
    <w:rsid w:val="00224313"/>
    <w:rsid w:val="002577A3"/>
    <w:rsid w:val="0027678B"/>
    <w:rsid w:val="002823CD"/>
    <w:rsid w:val="00297DBF"/>
    <w:rsid w:val="002A1592"/>
    <w:rsid w:val="002B37EE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7CB3"/>
    <w:rsid w:val="0035222D"/>
    <w:rsid w:val="003534C7"/>
    <w:rsid w:val="0036552F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36B5"/>
    <w:rsid w:val="005276BB"/>
    <w:rsid w:val="005352DA"/>
    <w:rsid w:val="00536A75"/>
    <w:rsid w:val="00546E71"/>
    <w:rsid w:val="00547E73"/>
    <w:rsid w:val="005519E8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699D"/>
    <w:rsid w:val="00657B6E"/>
    <w:rsid w:val="00670D2A"/>
    <w:rsid w:val="006905AE"/>
    <w:rsid w:val="006A379C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2F14"/>
    <w:rsid w:val="007E283E"/>
    <w:rsid w:val="007E4DAB"/>
    <w:rsid w:val="007E7163"/>
    <w:rsid w:val="007E774D"/>
    <w:rsid w:val="00810EA3"/>
    <w:rsid w:val="00823A80"/>
    <w:rsid w:val="00827072"/>
    <w:rsid w:val="00831E4A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E3F36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0559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3CF6"/>
    <w:rsid w:val="00CB506E"/>
    <w:rsid w:val="00CC1995"/>
    <w:rsid w:val="00CC7BE9"/>
    <w:rsid w:val="00CD54C9"/>
    <w:rsid w:val="00CE5E60"/>
    <w:rsid w:val="00CE7F36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755F"/>
    <w:rsid w:val="00DB2F6A"/>
    <w:rsid w:val="00DB5CFD"/>
    <w:rsid w:val="00DE49E4"/>
    <w:rsid w:val="00DF0D0C"/>
    <w:rsid w:val="00E008DA"/>
    <w:rsid w:val="00E05A09"/>
    <w:rsid w:val="00E068B6"/>
    <w:rsid w:val="00E12354"/>
    <w:rsid w:val="00E13D3E"/>
    <w:rsid w:val="00E143A3"/>
    <w:rsid w:val="00E20037"/>
    <w:rsid w:val="00E23051"/>
    <w:rsid w:val="00E246E7"/>
    <w:rsid w:val="00E44FDF"/>
    <w:rsid w:val="00E5749E"/>
    <w:rsid w:val="00E93F9F"/>
    <w:rsid w:val="00E95D51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00FF7A67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B6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20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6</cp:revision>
  <dcterms:created xsi:type="dcterms:W3CDTF">2022-02-28T21:03:00Z</dcterms:created>
  <dcterms:modified xsi:type="dcterms:W3CDTF">2022-03-01T18:23:00Z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