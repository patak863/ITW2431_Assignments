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4ED79B15" w:rsidR="00EE6F98" w:rsidRDefault="00E86F97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B03554">
        <w:rPr>
          <w:b/>
          <w:sz w:val="48"/>
          <w:szCs w:val="48"/>
        </w:rPr>
        <w:t xml:space="preserve"> </w:t>
      </w:r>
      <w:r w:rsidR="00C405F8">
        <w:rPr>
          <w:b/>
          <w:sz w:val="48"/>
          <w:szCs w:val="48"/>
        </w:rPr>
        <w:t>7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24DEC38A" w:rsidR="00EE6F98" w:rsidRDefault="00EA1A04" w:rsidP="00B03554">
      <w:pPr>
        <w:jc w:val="center"/>
      </w:pPr>
      <w:r>
        <w:t xml:space="preserve">Report for </w:t>
      </w:r>
      <w:r w:rsidR="00E86F97">
        <w:rPr>
          <w:b/>
        </w:rPr>
        <w:t>Project</w:t>
      </w:r>
      <w:r w:rsidR="00B03554">
        <w:rPr>
          <w:b/>
        </w:rPr>
        <w:t xml:space="preserve"> </w:t>
      </w:r>
      <w:r w:rsidR="00C405F8">
        <w:rPr>
          <w:b/>
        </w:rPr>
        <w:t>7</w:t>
      </w:r>
      <w:r>
        <w:t xml:space="preserve"> that is due on </w:t>
      </w:r>
      <w:r w:rsidR="00E86F97">
        <w:t xml:space="preserve">Sunday, </w:t>
      </w:r>
      <w:r w:rsidR="00C405F8">
        <w:t>March</w:t>
      </w:r>
      <w:r w:rsidR="006A717B">
        <w:t xml:space="preserve"> </w:t>
      </w:r>
      <w:r w:rsidR="00C405F8">
        <w:t>6</w:t>
      </w:r>
      <w:r w:rsidR="00B03554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26341431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E86F97">
        <w:rPr>
          <w:b/>
          <w:bCs/>
          <w:sz w:val="36"/>
        </w:rPr>
        <w:t>Sunday</w:t>
      </w:r>
      <w:r>
        <w:rPr>
          <w:b/>
          <w:bCs/>
          <w:sz w:val="36"/>
        </w:rPr>
        <w:t xml:space="preserve">, </w:t>
      </w:r>
      <w:r w:rsidR="00C405F8">
        <w:rPr>
          <w:b/>
          <w:bCs/>
          <w:sz w:val="36"/>
        </w:rPr>
        <w:t>March 6</w:t>
      </w:r>
      <w:r w:rsidR="00B03554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7B4817AE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</w:t>
      </w:r>
      <w:r w:rsidR="00E86F97">
        <w:rPr>
          <w:kern w:val="36"/>
          <w:sz w:val="28"/>
        </w:rPr>
        <w:t>Project</w:t>
      </w:r>
      <w:r w:rsidR="00B03554">
        <w:rPr>
          <w:kern w:val="36"/>
          <w:sz w:val="28"/>
        </w:rPr>
        <w:t xml:space="preserve"> </w:t>
      </w:r>
      <w:r w:rsidR="00C32EC9">
        <w:rPr>
          <w:kern w:val="36"/>
          <w:sz w:val="28"/>
        </w:rPr>
        <w:t>7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 w:rsidTr="00E86F97">
        <w:tc>
          <w:tcPr>
            <w:tcW w:w="11016" w:type="dxa"/>
            <w:shd w:val="clear" w:color="auto" w:fill="FFFFFF" w:themeFill="background1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3A8BFE05" w14:textId="77777777" w:rsidR="00C32EC9" w:rsidRDefault="00604496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071BF0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E86F97" w:rsidRPr="00071BF0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C32EC9" w:rsidRPr="00C32EC9">
              <w:rPr>
                <w:rFonts w:asciiTheme="minorHAnsi" w:hAnsiTheme="minorHAnsi" w:cstheme="minorHAnsi"/>
                <w:sz w:val="24"/>
                <w:szCs w:val="24"/>
              </w:rPr>
              <w:t>The program will take a string of input from the user split the string in words that will be loaded into</w:t>
            </w:r>
          </w:p>
          <w:p w14:paraId="40FCD64E" w14:textId="77777777" w:rsidR="00C32EC9" w:rsidRDefault="00C32EC9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</w:t>
            </w:r>
            <w:r w:rsidRPr="00C32EC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C32EC9">
              <w:rPr>
                <w:rFonts w:asciiTheme="minorHAnsi" w:hAnsiTheme="minorHAnsi" w:cstheme="minorHAnsi"/>
                <w:sz w:val="24"/>
                <w:szCs w:val="24"/>
              </w:rPr>
              <w:t xml:space="preserve">a list. The list will be used to create a tuple of the words. The program will then iterate through the </w:t>
            </w:r>
          </w:p>
          <w:p w14:paraId="700D279F" w14:textId="77777777" w:rsidR="00C32EC9" w:rsidRDefault="00C32EC9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C32EC9">
              <w:rPr>
                <w:rFonts w:asciiTheme="minorHAnsi" w:hAnsiTheme="minorHAnsi" w:cstheme="minorHAnsi"/>
                <w:sz w:val="24"/>
                <w:szCs w:val="24"/>
              </w:rPr>
              <w:t xml:space="preserve">tuple counting the number of occurrences of each word and loading the word and occurrences into </w:t>
            </w:r>
          </w:p>
          <w:p w14:paraId="58101024" w14:textId="77777777" w:rsidR="00F575BA" w:rsidRDefault="00C32EC9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C32EC9">
              <w:rPr>
                <w:rFonts w:asciiTheme="minorHAnsi" w:hAnsiTheme="minorHAnsi" w:cstheme="minorHAnsi"/>
                <w:sz w:val="24"/>
                <w:szCs w:val="24"/>
              </w:rPr>
              <w:t>a dictionary as a key value pair. The program will out the words that occur more than once.</w:t>
            </w:r>
          </w:p>
          <w:p w14:paraId="7B5395B9" w14:textId="65A723AA" w:rsidR="00C32EC9" w:rsidRPr="00650DFD" w:rsidRDefault="00C32EC9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54ECE2C5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797C0E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7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0D9DB0F3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650DF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071BF0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1E5A9F11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6F0FB092" w:rsidR="00EE6F98" w:rsidRDefault="00797C0E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797C0E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47F5B79E" wp14:editId="1367491C">
                  <wp:extent cx="6753124" cy="7359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088" cy="73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1F552ED9" w14:textId="0BAAFA15" w:rsidR="006A717B" w:rsidRDefault="00EA1A04" w:rsidP="006A717B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573D4482" w14:textId="5A95982B" w:rsidR="00EE6F98" w:rsidRDefault="00F575BA" w:rsidP="006A717B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I </w:t>
            </w:r>
            <w:r w:rsidR="00C32EC9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used a for loop to iterate through the tuple of words. Doing this I 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was able to </w:t>
            </w:r>
            <w:r w:rsidR="00C32EC9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iterate through the tuple of words counting the number of times each word occurred with just four lines of code (not </w:t>
            </w:r>
            <w:r w:rsidR="00097702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counting </w:t>
            </w:r>
            <w:r w:rsidR="00C32EC9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lines for initializing variables).</w:t>
            </w:r>
          </w:p>
          <w:p w14:paraId="32A3092D" w14:textId="2F1F1A36" w:rsidR="00C32EC9" w:rsidRDefault="00C32EC9" w:rsidP="006A717B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sectPr w:rsidR="00EE6F98" w:rsidSect="00EE6F98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E4CC" w14:textId="77777777" w:rsidR="00E06D18" w:rsidRDefault="00E06D18">
      <w:r>
        <w:separator/>
      </w:r>
    </w:p>
  </w:endnote>
  <w:endnote w:type="continuationSeparator" w:id="0">
    <w:p w14:paraId="455119F7" w14:textId="77777777" w:rsidR="00E06D18" w:rsidRDefault="00E0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4DE7" w14:textId="77777777" w:rsidR="00E06D18" w:rsidRDefault="00E06D18">
      <w:r>
        <w:separator/>
      </w:r>
    </w:p>
  </w:footnote>
  <w:footnote w:type="continuationSeparator" w:id="0">
    <w:p w14:paraId="2BBCD9C5" w14:textId="77777777" w:rsidR="00E06D18" w:rsidRDefault="00E0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71BF0"/>
    <w:rsid w:val="000873F6"/>
    <w:rsid w:val="00090915"/>
    <w:rsid w:val="0009244A"/>
    <w:rsid w:val="00097702"/>
    <w:rsid w:val="000A1F3A"/>
    <w:rsid w:val="000B7A49"/>
    <w:rsid w:val="000D1740"/>
    <w:rsid w:val="000D25B1"/>
    <w:rsid w:val="000D641D"/>
    <w:rsid w:val="000D7B38"/>
    <w:rsid w:val="000E4841"/>
    <w:rsid w:val="000E5977"/>
    <w:rsid w:val="001025A6"/>
    <w:rsid w:val="00115C8D"/>
    <w:rsid w:val="00146713"/>
    <w:rsid w:val="00150521"/>
    <w:rsid w:val="00162B66"/>
    <w:rsid w:val="00173963"/>
    <w:rsid w:val="00194E3D"/>
    <w:rsid w:val="001957C1"/>
    <w:rsid w:val="001B2AB3"/>
    <w:rsid w:val="001D3B39"/>
    <w:rsid w:val="001D638C"/>
    <w:rsid w:val="001E40FB"/>
    <w:rsid w:val="001E5833"/>
    <w:rsid w:val="001F6FA8"/>
    <w:rsid w:val="0020341B"/>
    <w:rsid w:val="00203612"/>
    <w:rsid w:val="00224313"/>
    <w:rsid w:val="00242E77"/>
    <w:rsid w:val="002577A3"/>
    <w:rsid w:val="0027678B"/>
    <w:rsid w:val="002823CD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2090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36B5"/>
    <w:rsid w:val="005276BB"/>
    <w:rsid w:val="005352DA"/>
    <w:rsid w:val="00536A75"/>
    <w:rsid w:val="005402A2"/>
    <w:rsid w:val="00546E71"/>
    <w:rsid w:val="00547E73"/>
    <w:rsid w:val="005519E8"/>
    <w:rsid w:val="00553DD9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0DE0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0DFD"/>
    <w:rsid w:val="0065699D"/>
    <w:rsid w:val="00657B6E"/>
    <w:rsid w:val="00670D2A"/>
    <w:rsid w:val="006762AC"/>
    <w:rsid w:val="006A379C"/>
    <w:rsid w:val="006A717B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97C0E"/>
    <w:rsid w:val="007B355F"/>
    <w:rsid w:val="007B6138"/>
    <w:rsid w:val="007C0E48"/>
    <w:rsid w:val="007C2F14"/>
    <w:rsid w:val="007E283E"/>
    <w:rsid w:val="007E4DAB"/>
    <w:rsid w:val="007E7163"/>
    <w:rsid w:val="007E774D"/>
    <w:rsid w:val="00810EA3"/>
    <w:rsid w:val="00811F35"/>
    <w:rsid w:val="00823A80"/>
    <w:rsid w:val="00827072"/>
    <w:rsid w:val="00831E4A"/>
    <w:rsid w:val="00831F70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3956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328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2EC9"/>
    <w:rsid w:val="00C36B96"/>
    <w:rsid w:val="00C405F8"/>
    <w:rsid w:val="00C40EEC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02601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68F6"/>
    <w:rsid w:val="00DA755F"/>
    <w:rsid w:val="00DB2F6A"/>
    <w:rsid w:val="00DB5CFD"/>
    <w:rsid w:val="00DE49E4"/>
    <w:rsid w:val="00DF0D0C"/>
    <w:rsid w:val="00E008DA"/>
    <w:rsid w:val="00E05A09"/>
    <w:rsid w:val="00E06D18"/>
    <w:rsid w:val="00E12354"/>
    <w:rsid w:val="00E13D3E"/>
    <w:rsid w:val="00E143A3"/>
    <w:rsid w:val="00E20037"/>
    <w:rsid w:val="00E23051"/>
    <w:rsid w:val="00E246E7"/>
    <w:rsid w:val="00E344CA"/>
    <w:rsid w:val="00E44FDF"/>
    <w:rsid w:val="00E5749E"/>
    <w:rsid w:val="00E57CC9"/>
    <w:rsid w:val="00E86F97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575BA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57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4</cp:revision>
  <dcterms:created xsi:type="dcterms:W3CDTF">2022-03-04T14:42:00Z</dcterms:created>
  <dcterms:modified xsi:type="dcterms:W3CDTF">2022-03-04T15:38:00Z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