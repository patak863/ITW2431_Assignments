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54C6769D" w:rsidR="00EE6F98" w:rsidRDefault="004F1D9E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1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2E69A39A" w:rsidR="00EE6F98" w:rsidRDefault="00EA1A04">
      <w:pPr>
        <w:jc w:val="center"/>
      </w:pPr>
      <w:r>
        <w:t xml:space="preserve">Report for </w:t>
      </w:r>
      <w:r w:rsidR="004F1D9E">
        <w:rPr>
          <w:b/>
        </w:rPr>
        <w:t>Project 1</w:t>
      </w:r>
      <w:r>
        <w:t xml:space="preserve"> that is due on </w:t>
      </w:r>
      <w:r w:rsidR="004F1D9E">
        <w:t>Sunday</w:t>
      </w:r>
      <w:r>
        <w:t xml:space="preserve">, </w:t>
      </w:r>
      <w:r w:rsidR="004F1D9E">
        <w:t>January 23,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338576E9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4F1D9E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31588D17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4F1D9E">
        <w:rPr>
          <w:b/>
          <w:bCs/>
          <w:sz w:val="36"/>
        </w:rPr>
        <w:t>Sunday, January 23,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75936342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 xml:space="preserve">Section 1 – </w:t>
      </w:r>
      <w:r w:rsidR="004F1D9E">
        <w:rPr>
          <w:kern w:val="36"/>
          <w:sz w:val="28"/>
        </w:rPr>
        <w:t>Project 1</w:t>
      </w:r>
      <w:r>
        <w:rPr>
          <w:kern w:val="36"/>
          <w:sz w:val="28"/>
        </w:rPr>
        <w:t xml:space="preserve"> Prob</w:t>
      </w:r>
      <w:r w:rsidR="004F1D9E">
        <w:rPr>
          <w:kern w:val="36"/>
          <w:sz w:val="28"/>
        </w:rPr>
        <w:t>lem 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B5395B9" w14:textId="5C7CCEBE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  <w:r w:rsidR="00FB3965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program will take 4 user inputs as variables. The program will calculate the total price paid by the customer. The program will print out the price paid two different ways.</w:t>
            </w:r>
          </w:p>
        </w:tc>
      </w:tr>
      <w:tr w:rsidR="00EE6F98" w14:paraId="636B38B5" w14:textId="77777777">
        <w:tc>
          <w:tcPr>
            <w:tcW w:w="11016" w:type="dxa"/>
          </w:tcPr>
          <w:p w14:paraId="36AE9A89" w14:textId="012F5BF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4F1D9E" w:rsidRPr="004F1D9E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ITW2431_P1_P1_mpatak.py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2DE33A2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4F1D9E" w:rsidRPr="004F1D9E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45180B26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4F1D9E" w:rsidRPr="004F1D9E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2DDAB8E5" w:rsidR="00EE6F98" w:rsidRDefault="00DB4A71" w:rsidP="00DB4A71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DB4A7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3AF3F911" wp14:editId="647D8C24">
                  <wp:extent cx="6752281" cy="1257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353" cy="127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32A3092D" w14:textId="50BB8341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  <w:r w:rsidR="00FB3965">
              <w:rPr>
                <w:rFonts w:cstheme="minorHAnsi"/>
                <w:b/>
                <w:color w:val="303030"/>
                <w:shd w:val="clear" w:color="auto" w:fill="FFFFFF"/>
              </w:rPr>
              <w:t xml:space="preserve"> </w:t>
            </w:r>
            <w:r w:rsidR="00FB3965" w:rsidRPr="00FB3965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For this problem I did not to just print out the result the default way and as a float rounded with two significant digits. I imported the locale module so that I could format the result using </w:t>
            </w:r>
            <w:proofErr w:type="spellStart"/>
            <w:proofErr w:type="gramStart"/>
            <w:r w:rsidR="00FB3965" w:rsidRPr="00FB3965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locale.currency</w:t>
            </w:r>
            <w:proofErr w:type="spellEnd"/>
            <w:proofErr w:type="gramEnd"/>
            <w:r w:rsidR="00FB3965" w:rsidRPr="00FB3965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(), so that the currency function would add the ‘$’ and have two significant digits representing the cents.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CE6EE0A" w14:textId="77777777" w:rsidR="00EE6F98" w:rsidRDefault="00EA1A04">
      <w:pPr>
        <w:spacing w:after="200" w:line="276" w:lineRule="auto"/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br w:type="page"/>
      </w:r>
    </w:p>
    <w:p w14:paraId="12469DF3" w14:textId="7D86BBA3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2 – </w:t>
      </w:r>
      <w:r w:rsidR="004F1D9E">
        <w:rPr>
          <w:kern w:val="36"/>
          <w:sz w:val="28"/>
        </w:rPr>
        <w:t>Project 1</w:t>
      </w:r>
      <w:r>
        <w:rPr>
          <w:kern w:val="36"/>
          <w:sz w:val="28"/>
        </w:rPr>
        <w:t xml:space="preserve"> Prob</w:t>
      </w:r>
      <w:r w:rsidR="004F1D9E">
        <w:rPr>
          <w:kern w:val="36"/>
          <w:sz w:val="28"/>
        </w:rPr>
        <w:t>lem 2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A261C1D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2C55BAF0" w14:textId="77777777">
        <w:tc>
          <w:tcPr>
            <w:tcW w:w="11016" w:type="dxa"/>
          </w:tcPr>
          <w:p w14:paraId="63115E26" w14:textId="03BF8665" w:rsidR="00EE6F98" w:rsidRPr="000A668C" w:rsidRDefault="00EA1A04" w:rsidP="000A668C">
            <w:pPr>
              <w:pStyle w:val="ListParagraph"/>
              <w:numPr>
                <w:ilvl w:val="0"/>
                <w:numId w:val="13"/>
              </w:num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A668C">
              <w:rPr>
                <w:rFonts w:cstheme="minorHAnsi"/>
                <w:color w:val="303030"/>
                <w:shd w:val="clear" w:color="auto" w:fill="FFFFFF"/>
              </w:rPr>
              <w:t xml:space="preserve">Purpose(s) of Problem: </w:t>
            </w:r>
            <w:r w:rsidR="000A668C" w:rsidRPr="00DB4A71">
              <w:rPr>
                <w:rFonts w:eastAsia="Times New Roman" w:cstheme="minorHAnsi"/>
              </w:rPr>
              <w:t>Program will take as input a number. The number will be</w:t>
            </w:r>
            <w:r w:rsidR="000A668C" w:rsidRPr="00DB4A71">
              <w:rPr>
                <w:rFonts w:eastAsia="Times New Roman" w:cstheme="minorHAnsi"/>
              </w:rPr>
              <w:t xml:space="preserve"> </w:t>
            </w:r>
            <w:r w:rsidR="000A668C" w:rsidRPr="00DB4A71">
              <w:rPr>
                <w:rFonts w:eastAsia="Times New Roman" w:cstheme="minorHAnsi"/>
              </w:rPr>
              <w:t>how many rows of stars (asterisks) to print out as a pyramid.</w:t>
            </w:r>
          </w:p>
        </w:tc>
      </w:tr>
      <w:tr w:rsidR="00EE6F98" w14:paraId="167A22DF" w14:textId="77777777">
        <w:tc>
          <w:tcPr>
            <w:tcW w:w="11016" w:type="dxa"/>
          </w:tcPr>
          <w:p w14:paraId="6FF14893" w14:textId="6978BBE3" w:rsidR="00EE6F98" w:rsidRDefault="00EA1A04" w:rsidP="000A668C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4F1D9E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4F1D9E" w:rsidRPr="004F1D9E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ITW2431_P1_P2_mpatak.py</w:t>
            </w:r>
          </w:p>
        </w:tc>
      </w:tr>
      <w:tr w:rsidR="00EE6F98" w14:paraId="01CEEB09" w14:textId="77777777">
        <w:tc>
          <w:tcPr>
            <w:tcW w:w="11016" w:type="dxa"/>
          </w:tcPr>
          <w:p w14:paraId="6698750A" w14:textId="4B75B9D9" w:rsidR="00EE6F98" w:rsidRDefault="00EA1A04" w:rsidP="000A668C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0A668C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n/a</w:t>
            </w:r>
          </w:p>
        </w:tc>
      </w:tr>
      <w:tr w:rsidR="00EE6F98" w14:paraId="0899D4B8" w14:textId="77777777">
        <w:tc>
          <w:tcPr>
            <w:tcW w:w="11016" w:type="dxa"/>
          </w:tcPr>
          <w:p w14:paraId="7A1B690B" w14:textId="52C1A761" w:rsidR="00EE6F98" w:rsidRDefault="00EA1A04" w:rsidP="000A668C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0A668C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1 hour</w:t>
            </w:r>
          </w:p>
        </w:tc>
      </w:tr>
      <w:tr w:rsidR="00EE6F98" w14:paraId="10200EBA" w14:textId="77777777">
        <w:tc>
          <w:tcPr>
            <w:tcW w:w="11016" w:type="dxa"/>
          </w:tcPr>
          <w:p w14:paraId="10825BDB" w14:textId="77777777" w:rsidR="00EE6F98" w:rsidRDefault="00EA1A04" w:rsidP="000A668C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740A9F32" w14:textId="51421940" w:rsidR="00EE6F98" w:rsidRDefault="00DB4A71" w:rsidP="00DB4A71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DB4A7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FCF9931" wp14:editId="27CB8F1D">
                  <wp:extent cx="6747486" cy="2752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7609" cy="277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A3BA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460A8CEB" w14:textId="77777777">
        <w:tc>
          <w:tcPr>
            <w:tcW w:w="11016" w:type="dxa"/>
          </w:tcPr>
          <w:p w14:paraId="38E1B5DC" w14:textId="59F64BE8" w:rsidR="00EE6F98" w:rsidRDefault="00EA1A04" w:rsidP="000A668C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DB4A7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br w:type="page"/>
            </w:r>
            <w:r w:rsidR="00DB4A71" w:rsidRPr="00DB4A7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prepending spaces unto a string was challenging at first. Then I found the build the string of ‘stars’ first and indenting the string the correct number of spaces worked great with just a few lines of code.</w:t>
            </w:r>
          </w:p>
        </w:tc>
      </w:tr>
    </w:tbl>
    <w:p w14:paraId="1DCCDE9A" w14:textId="77777777" w:rsidR="00EE6F98" w:rsidRDefault="00EE6F98"/>
    <w:p w14:paraId="57847B82" w14:textId="77777777" w:rsidR="00EE6F98" w:rsidRDefault="00EA1A04">
      <w:pPr>
        <w:spacing w:after="200" w:line="276" w:lineRule="auto"/>
      </w:pPr>
      <w:r>
        <w:br w:type="page"/>
      </w:r>
    </w:p>
    <w:p w14:paraId="10830199" w14:textId="4E4B4A4C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3 – </w:t>
      </w:r>
      <w:r w:rsidR="004F1D9E">
        <w:rPr>
          <w:kern w:val="36"/>
          <w:sz w:val="28"/>
        </w:rPr>
        <w:t>Project 1</w:t>
      </w:r>
      <w:r>
        <w:rPr>
          <w:kern w:val="36"/>
          <w:sz w:val="28"/>
        </w:rPr>
        <w:t xml:space="preserve"> Prob</w:t>
      </w:r>
      <w:r w:rsidR="004F1D9E">
        <w:rPr>
          <w:kern w:val="36"/>
          <w:sz w:val="28"/>
        </w:rPr>
        <w:t>lem 3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0CE0F61E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3D16413E" w14:textId="77777777" w:rsidTr="00FB3965">
        <w:tc>
          <w:tcPr>
            <w:tcW w:w="11016" w:type="dxa"/>
            <w:shd w:val="clear" w:color="auto" w:fill="auto"/>
          </w:tcPr>
          <w:p w14:paraId="34A5307F" w14:textId="77777777" w:rsidR="00DB4A71" w:rsidRPr="00DB4A71" w:rsidRDefault="00EA1A04" w:rsidP="00FB3965">
            <w:pPr>
              <w:pStyle w:val="ListParagraph"/>
              <w:numPr>
                <w:ilvl w:val="0"/>
                <w:numId w:val="17"/>
              </w:numPr>
              <w:spacing w:line="285" w:lineRule="atLeast"/>
              <w:rPr>
                <w:rFonts w:ascii="Consolas" w:eastAsia="Times New Roman" w:hAnsi="Consolas" w:cs="Times New Roman"/>
                <w:bCs/>
                <w:color w:val="D4D4D4"/>
              </w:rPr>
            </w:pPr>
            <w:r w:rsidRPr="00FB3965">
              <w:rPr>
                <w:rFonts w:cstheme="minorHAnsi"/>
                <w:color w:val="303030"/>
                <w:shd w:val="clear" w:color="auto" w:fill="FFFFFF"/>
              </w:rPr>
              <w:t xml:space="preserve">Purpose(s) of Problem: </w:t>
            </w:r>
            <w:r w:rsidR="00FB3965" w:rsidRPr="00DB4A71">
              <w:rPr>
                <w:rFonts w:eastAsia="Times New Roman" w:cstheme="minorHAnsi"/>
              </w:rPr>
              <w:t>The program will read an input file named 'ExamGrade.txt'.</w:t>
            </w:r>
            <w:r w:rsidR="00FB3965" w:rsidRPr="00DB4A71">
              <w:rPr>
                <w:rFonts w:eastAsia="Times New Roman" w:cstheme="minorHAnsi"/>
              </w:rPr>
              <w:t xml:space="preserve"> </w:t>
            </w:r>
            <w:r w:rsidR="00FB3965" w:rsidRPr="00DB4A71">
              <w:rPr>
                <w:rFonts w:eastAsia="Times New Roman" w:cstheme="minorHAnsi"/>
              </w:rPr>
              <w:t>Each line of the file contains a numerical grade. The program will</w:t>
            </w:r>
            <w:r w:rsidR="00FB3965" w:rsidRPr="00DB4A71">
              <w:rPr>
                <w:rFonts w:eastAsia="Times New Roman" w:cstheme="minorHAnsi"/>
              </w:rPr>
              <w:t xml:space="preserve"> r</w:t>
            </w:r>
            <w:r w:rsidR="00FB3965" w:rsidRPr="00DB4A71">
              <w:rPr>
                <w:rFonts w:eastAsia="Times New Roman" w:cstheme="minorHAnsi"/>
              </w:rPr>
              <w:t>ead each line and output the student and grade. After reading every grade the program will calcu</w:t>
            </w:r>
            <w:r w:rsidR="00FB3965" w:rsidRPr="00DB4A71">
              <w:rPr>
                <w:rFonts w:eastAsia="Times New Roman" w:cstheme="minorHAnsi"/>
              </w:rPr>
              <w:t>l</w:t>
            </w:r>
            <w:r w:rsidR="00FB3965" w:rsidRPr="00DB4A71">
              <w:rPr>
                <w:rFonts w:eastAsia="Times New Roman" w:cstheme="minorHAnsi"/>
              </w:rPr>
              <w:t>ate the </w:t>
            </w:r>
          </w:p>
          <w:p w14:paraId="2D4EA4D5" w14:textId="3F763392" w:rsidR="00EE6F98" w:rsidRPr="00FB3965" w:rsidRDefault="00FB3965" w:rsidP="00DB4A71">
            <w:pPr>
              <w:pStyle w:val="ListParagraph"/>
              <w:numPr>
                <w:ilvl w:val="0"/>
                <w:numId w:val="0"/>
              </w:numPr>
              <w:spacing w:line="285" w:lineRule="atLeast"/>
              <w:ind w:left="720"/>
              <w:rPr>
                <w:rFonts w:ascii="Consolas" w:eastAsia="Times New Roman" w:hAnsi="Consolas" w:cs="Times New Roman"/>
                <w:bCs/>
                <w:color w:val="D4D4D4"/>
                <w:sz w:val="21"/>
                <w:szCs w:val="21"/>
              </w:rPr>
            </w:pPr>
            <w:r w:rsidRPr="00DB4A71">
              <w:rPr>
                <w:rFonts w:eastAsia="Times New Roman" w:cstheme="minorHAnsi"/>
              </w:rPr>
              <w:t>average</w:t>
            </w:r>
            <w:r w:rsidRPr="00DB4A71">
              <w:rPr>
                <w:rFonts w:eastAsia="Times New Roman" w:cstheme="minorHAnsi"/>
              </w:rPr>
              <w:t xml:space="preserve"> of all grades.</w:t>
            </w:r>
          </w:p>
        </w:tc>
      </w:tr>
      <w:tr w:rsidR="00EE6F98" w14:paraId="1D0294D5" w14:textId="77777777">
        <w:tc>
          <w:tcPr>
            <w:tcW w:w="11016" w:type="dxa"/>
          </w:tcPr>
          <w:p w14:paraId="19D1B467" w14:textId="3A194EA1" w:rsidR="00EE6F98" w:rsidRDefault="00EA1A04" w:rsidP="00FB3965">
            <w:pPr>
              <w:pStyle w:val="Copyright"/>
              <w:numPr>
                <w:ilvl w:val="0"/>
                <w:numId w:val="17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4F1D9E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4F1D9E" w:rsidRPr="004F1D9E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ITW2431_P1_P3_mpatak.py</w:t>
            </w:r>
          </w:p>
        </w:tc>
      </w:tr>
      <w:tr w:rsidR="00EE6F98" w14:paraId="376B7757" w14:textId="77777777">
        <w:tc>
          <w:tcPr>
            <w:tcW w:w="11016" w:type="dxa"/>
          </w:tcPr>
          <w:p w14:paraId="071478D0" w14:textId="16A19558" w:rsidR="00EE6F98" w:rsidRDefault="00EA1A04" w:rsidP="00FB3965">
            <w:pPr>
              <w:pStyle w:val="Copyright"/>
              <w:numPr>
                <w:ilvl w:val="0"/>
                <w:numId w:val="17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FB3965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ExamGrade.txt</w:t>
            </w:r>
          </w:p>
        </w:tc>
      </w:tr>
      <w:tr w:rsidR="00EE6F98" w14:paraId="6BA70D49" w14:textId="77777777">
        <w:tc>
          <w:tcPr>
            <w:tcW w:w="11016" w:type="dxa"/>
          </w:tcPr>
          <w:p w14:paraId="30CE0BCA" w14:textId="5A11A20A" w:rsidR="00EE6F98" w:rsidRDefault="00EA1A04" w:rsidP="00FB3965">
            <w:pPr>
              <w:pStyle w:val="Copyright"/>
              <w:numPr>
                <w:ilvl w:val="0"/>
                <w:numId w:val="17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0A668C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1 hour</w:t>
            </w:r>
          </w:p>
        </w:tc>
      </w:tr>
      <w:tr w:rsidR="00EE6F98" w14:paraId="228EDFD6" w14:textId="77777777">
        <w:tc>
          <w:tcPr>
            <w:tcW w:w="11016" w:type="dxa"/>
          </w:tcPr>
          <w:p w14:paraId="02B59F9C" w14:textId="77777777" w:rsidR="00EE6F98" w:rsidRDefault="00EA1A04" w:rsidP="00FB3965">
            <w:pPr>
              <w:pStyle w:val="Copyright"/>
              <w:numPr>
                <w:ilvl w:val="0"/>
                <w:numId w:val="17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0CB8E157" w14:textId="4866FCCC" w:rsidR="00EE6F98" w:rsidRDefault="00DB4A71" w:rsidP="00DB4A71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DB4A7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31FD0417" wp14:editId="69F89880">
                  <wp:extent cx="6724650" cy="23860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490" cy="238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98CE4" w14:textId="77777777" w:rsidR="00EE6F98" w:rsidRDefault="00EE6F98" w:rsidP="00FB3965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1FA73417" w14:textId="77777777">
        <w:tc>
          <w:tcPr>
            <w:tcW w:w="11016" w:type="dxa"/>
          </w:tcPr>
          <w:p w14:paraId="5E2DD73D" w14:textId="78457496" w:rsidR="00EE6F98" w:rsidRDefault="00EA1A04" w:rsidP="00FB3965">
            <w:pPr>
              <w:pStyle w:val="Copyright"/>
              <w:numPr>
                <w:ilvl w:val="0"/>
                <w:numId w:val="17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  <w:r w:rsidR="00FB3965" w:rsidRPr="00FB3965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problem was a good refresher for reading and parsing text files with Python.</w:t>
            </w:r>
          </w:p>
        </w:tc>
      </w:tr>
    </w:tbl>
    <w:p w14:paraId="6C8607F5" w14:textId="77777777" w:rsidR="00EE6F98" w:rsidRDefault="00EE6F98"/>
    <w:p w14:paraId="6CEC2548" w14:textId="77777777" w:rsidR="00EE6F98" w:rsidRDefault="00EA1A04">
      <w:pPr>
        <w:spacing w:after="200" w:line="276" w:lineRule="auto"/>
      </w:pPr>
      <w:r>
        <w:br w:type="page"/>
      </w:r>
    </w:p>
    <w:p w14:paraId="3A5F2EEC" w14:textId="77777777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4 – Assignment xx Prob x Purpose(s) of Program Problem, Output of Sample Run, and Learning Experience </w:t>
      </w:r>
      <w:r>
        <w:rPr>
          <w:kern w:val="36"/>
          <w:sz w:val="28"/>
        </w:rPr>
        <w:tab/>
      </w:r>
    </w:p>
    <w:p w14:paraId="7097DFA2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6807ACA0" w14:textId="77777777">
        <w:tc>
          <w:tcPr>
            <w:tcW w:w="11016" w:type="dxa"/>
          </w:tcPr>
          <w:p w14:paraId="0D6B4A22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</w:tc>
      </w:tr>
      <w:tr w:rsidR="00EE6F98" w14:paraId="1FF6EE14" w14:textId="77777777">
        <w:tc>
          <w:tcPr>
            <w:tcW w:w="11016" w:type="dxa"/>
          </w:tcPr>
          <w:p w14:paraId="097671C3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</w:p>
        </w:tc>
      </w:tr>
      <w:tr w:rsidR="00EE6F98" w14:paraId="3FFC0EDF" w14:textId="77777777">
        <w:tc>
          <w:tcPr>
            <w:tcW w:w="11016" w:type="dxa"/>
          </w:tcPr>
          <w:p w14:paraId="5F183D7F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</w:p>
        </w:tc>
      </w:tr>
      <w:tr w:rsidR="00EE6F98" w14:paraId="1FA73F7B" w14:textId="77777777">
        <w:tc>
          <w:tcPr>
            <w:tcW w:w="11016" w:type="dxa"/>
          </w:tcPr>
          <w:p w14:paraId="43D363C4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</w:p>
        </w:tc>
      </w:tr>
      <w:tr w:rsidR="00EE6F98" w14:paraId="20772290" w14:textId="77777777">
        <w:tc>
          <w:tcPr>
            <w:tcW w:w="11016" w:type="dxa"/>
          </w:tcPr>
          <w:p w14:paraId="6E3B0D06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6A6F99F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56734DA9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61E59957" w14:textId="77777777">
        <w:tc>
          <w:tcPr>
            <w:tcW w:w="11016" w:type="dxa"/>
          </w:tcPr>
          <w:p w14:paraId="1575C3CF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</w:p>
        </w:tc>
      </w:tr>
    </w:tbl>
    <w:p w14:paraId="403880D6" w14:textId="77777777" w:rsidR="00EE6F98" w:rsidRDefault="00EE6F98"/>
    <w:p w14:paraId="52B3709A" w14:textId="77777777" w:rsidR="00E5749E" w:rsidRDefault="00E5749E">
      <w:r>
        <w:br w:type="page"/>
      </w:r>
    </w:p>
    <w:p w14:paraId="48F39C23" w14:textId="77777777" w:rsidR="00E5749E" w:rsidRDefault="00E5749E" w:rsidP="00E5749E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5 – Assignment xx Prob x Purpose(s) of Program Problem, Output of Sample Run, and Learning Experience </w:t>
      </w:r>
      <w:r>
        <w:rPr>
          <w:kern w:val="36"/>
          <w:sz w:val="28"/>
        </w:rPr>
        <w:tab/>
      </w:r>
    </w:p>
    <w:p w14:paraId="44B9BC89" w14:textId="77777777" w:rsidR="00E5749E" w:rsidRDefault="00E5749E" w:rsidP="00E574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49E" w14:paraId="46507411" w14:textId="77777777" w:rsidTr="00EE4051">
        <w:tc>
          <w:tcPr>
            <w:tcW w:w="11016" w:type="dxa"/>
          </w:tcPr>
          <w:p w14:paraId="2482BB19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</w:tc>
      </w:tr>
      <w:tr w:rsidR="00E5749E" w14:paraId="5D98E425" w14:textId="77777777" w:rsidTr="00EE4051">
        <w:tc>
          <w:tcPr>
            <w:tcW w:w="11016" w:type="dxa"/>
          </w:tcPr>
          <w:p w14:paraId="17817CAE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</w:p>
        </w:tc>
      </w:tr>
      <w:tr w:rsidR="00E5749E" w14:paraId="25C44996" w14:textId="77777777" w:rsidTr="00EE4051">
        <w:tc>
          <w:tcPr>
            <w:tcW w:w="11016" w:type="dxa"/>
          </w:tcPr>
          <w:p w14:paraId="4D753D7A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</w:p>
        </w:tc>
      </w:tr>
      <w:tr w:rsidR="00E5749E" w14:paraId="3D41255D" w14:textId="77777777" w:rsidTr="00EE4051">
        <w:tc>
          <w:tcPr>
            <w:tcW w:w="11016" w:type="dxa"/>
          </w:tcPr>
          <w:p w14:paraId="7647D847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</w:p>
        </w:tc>
      </w:tr>
      <w:tr w:rsidR="00E5749E" w14:paraId="78A8EC01" w14:textId="77777777" w:rsidTr="00EE4051">
        <w:tc>
          <w:tcPr>
            <w:tcW w:w="11016" w:type="dxa"/>
          </w:tcPr>
          <w:p w14:paraId="07432726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6417F6C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09C228EE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5749E" w14:paraId="668AC787" w14:textId="77777777" w:rsidTr="00EE4051">
        <w:tc>
          <w:tcPr>
            <w:tcW w:w="11016" w:type="dxa"/>
          </w:tcPr>
          <w:p w14:paraId="0372CF63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</w:p>
        </w:tc>
      </w:tr>
    </w:tbl>
    <w:p w14:paraId="75157994" w14:textId="77777777" w:rsidR="00EE6F98" w:rsidRDefault="00EE6F98"/>
    <w:sectPr w:rsidR="00EE6F98" w:rsidSect="00EE6F98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BC7B" w14:textId="77777777" w:rsidR="00EE6F98" w:rsidRDefault="00EA1A04">
      <w:r>
        <w:separator/>
      </w:r>
    </w:p>
  </w:endnote>
  <w:endnote w:type="continuationSeparator" w:id="0">
    <w:p w14:paraId="3B40FA04" w14:textId="77777777" w:rsidR="00EE6F98" w:rsidRDefault="00E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006F" w14:textId="77777777" w:rsidR="00EE6F98" w:rsidRDefault="00EA1A04">
      <w:r>
        <w:separator/>
      </w:r>
    </w:p>
  </w:footnote>
  <w:footnote w:type="continuationSeparator" w:id="0">
    <w:p w14:paraId="067BA659" w14:textId="77777777" w:rsidR="00EE6F98" w:rsidRDefault="00EA1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777E04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550A9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66008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77794"/>
    <w:multiLevelType w:val="multilevel"/>
    <w:tmpl w:val="1D0A8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D4E81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2"/>
  </w:num>
  <w:num w:numId="5">
    <w:abstractNumId w:val="16"/>
  </w:num>
  <w:num w:numId="6">
    <w:abstractNumId w:val="1"/>
  </w:num>
  <w:num w:numId="7">
    <w:abstractNumId w:val="11"/>
  </w:num>
  <w:num w:numId="8">
    <w:abstractNumId w:val="0"/>
  </w:num>
  <w:num w:numId="9">
    <w:abstractNumId w:val="7"/>
  </w:num>
  <w:num w:numId="10">
    <w:abstractNumId w:val="4"/>
  </w:num>
  <w:num w:numId="11">
    <w:abstractNumId w:val="13"/>
  </w:num>
  <w:num w:numId="12">
    <w:abstractNumId w:val="3"/>
  </w:num>
  <w:num w:numId="13">
    <w:abstractNumId w:val="8"/>
  </w:num>
  <w:num w:numId="14">
    <w:abstractNumId w:val="9"/>
  </w:num>
  <w:num w:numId="15">
    <w:abstractNumId w:val="6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A668C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1D9E"/>
    <w:rsid w:val="004F251B"/>
    <w:rsid w:val="0050173D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699D"/>
    <w:rsid w:val="00657B6E"/>
    <w:rsid w:val="00670D2A"/>
    <w:rsid w:val="006A379C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107E8"/>
    <w:rsid w:val="00B12EF9"/>
    <w:rsid w:val="00B137FB"/>
    <w:rsid w:val="00B14897"/>
    <w:rsid w:val="00B2288F"/>
    <w:rsid w:val="00B24C81"/>
    <w:rsid w:val="00B315E7"/>
    <w:rsid w:val="00B61D05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755F"/>
    <w:rsid w:val="00DB2F6A"/>
    <w:rsid w:val="00DB4A71"/>
    <w:rsid w:val="00DB5CFD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3965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7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2</cp:revision>
  <dcterms:created xsi:type="dcterms:W3CDTF">2022-01-23T18:21:00Z</dcterms:created>
  <dcterms:modified xsi:type="dcterms:W3CDTF">2022-01-23T18:21:00Z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