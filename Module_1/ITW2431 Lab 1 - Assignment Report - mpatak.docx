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D35D" w14:textId="77777777" w:rsidR="00EE6F98" w:rsidRDefault="00EA1A04">
      <w:r>
        <w:rPr>
          <w:noProof/>
          <w:sz w:val="48"/>
          <w:szCs w:val="48"/>
          <w:lang w:eastAsia="zh-CN"/>
        </w:rPr>
        <w:drawing>
          <wp:inline distT="0" distB="0" distL="0" distR="0" wp14:anchorId="53E6266A" wp14:editId="3F5C8FE4">
            <wp:extent cx="5943600" cy="876300"/>
            <wp:effectExtent l="0" t="0" r="0" b="0"/>
            <wp:docPr id="2" name="Picture 2" descr="C:\Users\rhaddad\Downloads\GSU.3D_Horizo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haddad\Downloads\GSU.3D_Horizontal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876300"/>
                    </a:xfrm>
                    <a:prstGeom prst="rect">
                      <a:avLst/>
                    </a:prstGeom>
                    <a:noFill/>
                    <a:ln>
                      <a:noFill/>
                    </a:ln>
                  </pic:spPr>
                </pic:pic>
              </a:graphicData>
            </a:graphic>
          </wp:inline>
        </w:drawing>
      </w:r>
    </w:p>
    <w:p w14:paraId="32A99929" w14:textId="77777777" w:rsidR="00EE6F98" w:rsidRDefault="00EE6F98"/>
    <w:p w14:paraId="2F6595D5" w14:textId="77777777" w:rsidR="00EE6F98" w:rsidRDefault="00EE6F98"/>
    <w:p w14:paraId="6731E158" w14:textId="77777777" w:rsidR="00EE6F98" w:rsidRDefault="00EA1A04">
      <w:pPr>
        <w:tabs>
          <w:tab w:val="left" w:pos="1725"/>
          <w:tab w:val="center" w:pos="4680"/>
        </w:tabs>
        <w:jc w:val="center"/>
        <w:rPr>
          <w:b/>
          <w:bCs/>
          <w:sz w:val="36"/>
        </w:rPr>
      </w:pPr>
      <w:r>
        <w:rPr>
          <w:b/>
          <w:bCs/>
          <w:sz w:val="36"/>
        </w:rPr>
        <w:t>Allen E. Paulson College of Engineering&amp; Computing</w:t>
      </w:r>
    </w:p>
    <w:p w14:paraId="7F9EEC6B" w14:textId="77777777" w:rsidR="00EE6F98" w:rsidRDefault="00EA1A04">
      <w:pPr>
        <w:tabs>
          <w:tab w:val="left" w:pos="1725"/>
          <w:tab w:val="center" w:pos="4680"/>
        </w:tabs>
        <w:jc w:val="center"/>
        <w:rPr>
          <w:b/>
          <w:bCs/>
          <w:sz w:val="36"/>
        </w:rPr>
      </w:pPr>
      <w:r>
        <w:rPr>
          <w:b/>
          <w:bCs/>
          <w:sz w:val="36"/>
        </w:rPr>
        <w:t>Department of Information Technology</w:t>
      </w:r>
    </w:p>
    <w:p w14:paraId="0EE0C3F4" w14:textId="77777777" w:rsidR="00EE6F98" w:rsidRDefault="00EE6F98"/>
    <w:p w14:paraId="5FCA1D83" w14:textId="77777777" w:rsidR="00EE6F98" w:rsidRDefault="00EE6F98"/>
    <w:p w14:paraId="67DB1B6E" w14:textId="77777777" w:rsidR="00EE6F98" w:rsidRDefault="00EE6F98"/>
    <w:p w14:paraId="5BB839EE" w14:textId="77777777" w:rsidR="00EE6F98" w:rsidRDefault="00EE6F98"/>
    <w:p w14:paraId="459339AD" w14:textId="41988DD0" w:rsidR="00EE6F98" w:rsidRDefault="00631219">
      <w:pPr>
        <w:pStyle w:val="BodyText"/>
        <w:jc w:val="center"/>
        <w:rPr>
          <w:b/>
          <w:sz w:val="48"/>
          <w:szCs w:val="48"/>
        </w:rPr>
      </w:pPr>
      <w:r>
        <w:rPr>
          <w:b/>
          <w:sz w:val="48"/>
          <w:szCs w:val="48"/>
        </w:rPr>
        <w:t>Lab 1</w:t>
      </w:r>
    </w:p>
    <w:p w14:paraId="3C187000" w14:textId="77777777" w:rsidR="00EE6F98" w:rsidRDefault="00EE6F98">
      <w:pPr>
        <w:jc w:val="center"/>
      </w:pPr>
    </w:p>
    <w:p w14:paraId="108D74CA" w14:textId="77777777" w:rsidR="00EE6F98" w:rsidRDefault="00EE6F98">
      <w:pPr>
        <w:jc w:val="center"/>
      </w:pPr>
    </w:p>
    <w:p w14:paraId="1DC6131F" w14:textId="0C0A8172" w:rsidR="00EE6F98" w:rsidRDefault="00EA1A04">
      <w:pPr>
        <w:jc w:val="center"/>
      </w:pPr>
      <w:r>
        <w:t xml:space="preserve">Report </w:t>
      </w:r>
      <w:r w:rsidR="00631219" w:rsidRPr="00631219">
        <w:rPr>
          <w:b/>
          <w:bCs/>
        </w:rPr>
        <w:t>Lab 1</w:t>
      </w:r>
      <w:r>
        <w:t xml:space="preserve"> that is due on </w:t>
      </w:r>
      <w:r w:rsidR="00631219">
        <w:t>Friday</w:t>
      </w:r>
      <w:r>
        <w:t xml:space="preserve">, </w:t>
      </w:r>
      <w:r w:rsidR="00631219">
        <w:t>January 20, 2022</w:t>
      </w:r>
    </w:p>
    <w:p w14:paraId="52D84668" w14:textId="77777777" w:rsidR="00EE6F98" w:rsidRDefault="00EA1A04">
      <w:pPr>
        <w:jc w:val="center"/>
      </w:pPr>
      <w:r>
        <w:t>As part of ITW 2431 Data Programming II</w:t>
      </w:r>
    </w:p>
    <w:p w14:paraId="4E11DBD2" w14:textId="77777777" w:rsidR="00EE6F98" w:rsidRDefault="00EE6F98">
      <w:pPr>
        <w:jc w:val="center"/>
      </w:pPr>
    </w:p>
    <w:p w14:paraId="1E2AF18A" w14:textId="77777777" w:rsidR="00EE6F98" w:rsidRDefault="00EE6F98">
      <w:pPr>
        <w:jc w:val="center"/>
      </w:pPr>
    </w:p>
    <w:p w14:paraId="70810456" w14:textId="77777777" w:rsidR="00EE6F98" w:rsidRDefault="00EE6F98">
      <w:pPr>
        <w:jc w:val="center"/>
      </w:pPr>
    </w:p>
    <w:p w14:paraId="209042D7" w14:textId="77777777" w:rsidR="00EE6F98" w:rsidRDefault="00EE6F98">
      <w:pPr>
        <w:jc w:val="center"/>
      </w:pPr>
    </w:p>
    <w:p w14:paraId="596105A6" w14:textId="77777777" w:rsidR="00EE6F98" w:rsidRDefault="00EE6F98">
      <w:pPr>
        <w:jc w:val="center"/>
      </w:pPr>
    </w:p>
    <w:p w14:paraId="7A229F72" w14:textId="77777777" w:rsidR="00EE6F98" w:rsidRDefault="00EE6F98">
      <w:pPr>
        <w:jc w:val="center"/>
      </w:pPr>
    </w:p>
    <w:p w14:paraId="1D4BD912" w14:textId="77777777" w:rsidR="00EE6F98" w:rsidRDefault="00EE6F98">
      <w:pPr>
        <w:jc w:val="center"/>
      </w:pPr>
    </w:p>
    <w:p w14:paraId="01D33660" w14:textId="77777777" w:rsidR="00EE6F98" w:rsidRDefault="00EE6F98">
      <w:pPr>
        <w:jc w:val="center"/>
      </w:pPr>
    </w:p>
    <w:p w14:paraId="1ED9A225" w14:textId="77777777" w:rsidR="00EE6F98" w:rsidRDefault="00EE6F98">
      <w:pPr>
        <w:jc w:val="center"/>
      </w:pPr>
    </w:p>
    <w:p w14:paraId="1E2E31CC" w14:textId="77777777" w:rsidR="00EE6F98" w:rsidRDefault="00EE6F98">
      <w:pPr>
        <w:jc w:val="center"/>
      </w:pPr>
    </w:p>
    <w:p w14:paraId="6D392D1B" w14:textId="77777777" w:rsidR="00EE6F98" w:rsidRDefault="00EE6F98">
      <w:pPr>
        <w:jc w:val="center"/>
      </w:pPr>
    </w:p>
    <w:p w14:paraId="45846862" w14:textId="77777777" w:rsidR="00EE6F98" w:rsidRDefault="00EE6F98">
      <w:pPr>
        <w:jc w:val="center"/>
      </w:pPr>
    </w:p>
    <w:p w14:paraId="03A54FF2" w14:textId="77777777" w:rsidR="00EE6F98" w:rsidRDefault="00EE6F98">
      <w:pPr>
        <w:jc w:val="center"/>
      </w:pPr>
    </w:p>
    <w:p w14:paraId="77F8B04E" w14:textId="0DD3C394" w:rsidR="00EE6F98" w:rsidRDefault="00EA1A04">
      <w:pPr>
        <w:jc w:val="center"/>
        <w:rPr>
          <w:b/>
          <w:bCs/>
          <w:sz w:val="36"/>
        </w:rPr>
      </w:pPr>
      <w:r>
        <w:rPr>
          <w:b/>
          <w:bCs/>
          <w:sz w:val="36"/>
        </w:rPr>
        <w:t xml:space="preserve">Name: </w:t>
      </w:r>
      <w:r w:rsidR="00631219">
        <w:rPr>
          <w:b/>
          <w:bCs/>
          <w:sz w:val="36"/>
        </w:rPr>
        <w:t>Michael Patak</w:t>
      </w:r>
    </w:p>
    <w:p w14:paraId="1A90A5C9" w14:textId="77777777" w:rsidR="00EE6F98" w:rsidRDefault="00EE6F98">
      <w:pPr>
        <w:jc w:val="center"/>
        <w:rPr>
          <w:b/>
          <w:bCs/>
          <w:sz w:val="36"/>
        </w:rPr>
      </w:pPr>
    </w:p>
    <w:p w14:paraId="3A34D6D4" w14:textId="235C38C3" w:rsidR="00EE6F98" w:rsidRDefault="00EA1A04">
      <w:pPr>
        <w:jc w:val="center"/>
      </w:pPr>
      <w:r>
        <w:rPr>
          <w:b/>
          <w:bCs/>
          <w:sz w:val="36"/>
        </w:rPr>
        <w:t xml:space="preserve">Date of Submission: </w:t>
      </w:r>
      <w:r w:rsidR="00631219">
        <w:rPr>
          <w:b/>
          <w:bCs/>
          <w:sz w:val="36"/>
        </w:rPr>
        <w:t>Friday</w:t>
      </w:r>
      <w:r>
        <w:rPr>
          <w:b/>
          <w:bCs/>
          <w:sz w:val="36"/>
        </w:rPr>
        <w:t xml:space="preserve">, </w:t>
      </w:r>
      <w:r w:rsidR="00631219">
        <w:rPr>
          <w:b/>
          <w:bCs/>
          <w:sz w:val="36"/>
        </w:rPr>
        <w:t>January 20, 2022</w:t>
      </w:r>
    </w:p>
    <w:p w14:paraId="18224F72" w14:textId="77777777" w:rsidR="00EE6F98" w:rsidRDefault="00EE6F98"/>
    <w:p w14:paraId="774E8660" w14:textId="77777777" w:rsidR="00EE6F98" w:rsidRDefault="00EE6F98"/>
    <w:p w14:paraId="1A861966" w14:textId="77777777" w:rsidR="00EE6F98" w:rsidRDefault="00EE6F98"/>
    <w:p w14:paraId="25890FBC" w14:textId="77777777" w:rsidR="00EE6F98" w:rsidRDefault="00EE6F98"/>
    <w:p w14:paraId="162D632F" w14:textId="77777777" w:rsidR="00EE6F98" w:rsidRDefault="00EE6F98"/>
    <w:p w14:paraId="6642CB47" w14:textId="77777777" w:rsidR="00EE6F98" w:rsidRDefault="00EE6F98"/>
    <w:p w14:paraId="2B7D4E64" w14:textId="77777777" w:rsidR="00EE6F98" w:rsidRDefault="00EE6F98"/>
    <w:p w14:paraId="013525E1" w14:textId="77777777" w:rsidR="00EE6F98" w:rsidRDefault="00EE6F98"/>
    <w:p w14:paraId="6EFACA27" w14:textId="77777777" w:rsidR="00EE6F98" w:rsidRDefault="00EE6F98">
      <w:pPr>
        <w:pStyle w:val="Copyright"/>
      </w:pPr>
    </w:p>
    <w:p w14:paraId="262A3AD3" w14:textId="26347DD0" w:rsidR="00EE6F98" w:rsidRDefault="00EA1A04">
      <w:pPr>
        <w:pStyle w:val="Heading1"/>
        <w:pBdr>
          <w:bottom w:val="single" w:sz="4" w:space="1" w:color="auto"/>
        </w:pBdr>
        <w:tabs>
          <w:tab w:val="left" w:pos="3030"/>
        </w:tabs>
        <w:rPr>
          <w:kern w:val="36"/>
          <w:sz w:val="28"/>
        </w:rPr>
      </w:pPr>
      <w:r>
        <w:rPr>
          <w:kern w:val="36"/>
          <w:sz w:val="28"/>
        </w:rPr>
        <w:t xml:space="preserve">Section 1 – </w:t>
      </w:r>
      <w:r w:rsidR="00A72A51">
        <w:rPr>
          <w:kern w:val="36"/>
          <w:sz w:val="28"/>
        </w:rPr>
        <w:t>Lab 1</w:t>
      </w:r>
      <w:r>
        <w:rPr>
          <w:kern w:val="36"/>
          <w:sz w:val="28"/>
        </w:rPr>
        <w:t xml:space="preserve"> Prob </w:t>
      </w:r>
      <w:r w:rsidR="008D0578">
        <w:rPr>
          <w:kern w:val="36"/>
          <w:sz w:val="28"/>
        </w:rPr>
        <w:t>1</w:t>
      </w:r>
      <w:r>
        <w:rPr>
          <w:kern w:val="36"/>
          <w:sz w:val="28"/>
        </w:rPr>
        <w:t xml:space="preserve"> Purpose(s) of Program Problem, Output of Sample Run, and Learning Experience </w:t>
      </w:r>
      <w:r>
        <w:rPr>
          <w:kern w:val="36"/>
          <w:sz w:val="28"/>
        </w:rPr>
        <w:tab/>
      </w:r>
    </w:p>
    <w:p w14:paraId="3D1F6B06" w14:textId="77777777" w:rsidR="00EE6F98" w:rsidRDefault="00EE6F98">
      <w:pPr>
        <w:pStyle w:val="Copyright"/>
        <w:rPr>
          <w:rFonts w:cstheme="minorHAnsi"/>
          <w:b/>
          <w:color w:val="303030"/>
          <w:sz w:val="24"/>
          <w:szCs w:val="24"/>
          <w:shd w:val="clear" w:color="auto" w:fill="FFFFFF"/>
        </w:rPr>
      </w:pPr>
    </w:p>
    <w:p w14:paraId="79598BC2" w14:textId="77777777" w:rsidR="00EE6F98" w:rsidRDefault="00EE6F98">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EE6F98" w14:paraId="50A3CAF9" w14:textId="77777777">
        <w:tc>
          <w:tcPr>
            <w:tcW w:w="11016" w:type="dxa"/>
          </w:tcPr>
          <w:p w14:paraId="7B5395B9" w14:textId="644D73CE" w:rsidR="00EE6F98" w:rsidRPr="00187AF7" w:rsidRDefault="00EA1A04" w:rsidP="00187AF7">
            <w:pPr>
              <w:pStyle w:val="HTMLPreformatted"/>
              <w:numPr>
                <w:ilvl w:val="0"/>
                <w:numId w:val="13"/>
              </w:numPr>
              <w:shd w:val="clear" w:color="auto" w:fill="FFFFFF" w:themeFill="background1"/>
              <w:rPr>
                <w:rFonts w:asciiTheme="minorHAnsi" w:hAnsiTheme="minorHAnsi" w:cstheme="minorHAnsi"/>
                <w:color w:val="A9B7C6"/>
                <w:sz w:val="24"/>
                <w:szCs w:val="24"/>
                <w:lang w:eastAsia="en-US"/>
              </w:rPr>
            </w:pPr>
            <w:r w:rsidRPr="00631219">
              <w:rPr>
                <w:rFonts w:asciiTheme="minorHAnsi" w:hAnsiTheme="minorHAnsi" w:cstheme="minorHAnsi"/>
                <w:b/>
                <w:color w:val="303030"/>
                <w:sz w:val="24"/>
                <w:szCs w:val="24"/>
                <w:shd w:val="clear" w:color="auto" w:fill="FFFFFF"/>
              </w:rPr>
              <w:t>Purpose(s) of Problem:</w:t>
            </w:r>
            <w:r>
              <w:rPr>
                <w:rFonts w:cstheme="minorHAnsi"/>
                <w:b/>
                <w:color w:val="303030"/>
                <w:sz w:val="24"/>
                <w:szCs w:val="24"/>
                <w:shd w:val="clear" w:color="auto" w:fill="FFFFFF"/>
              </w:rPr>
              <w:t xml:space="preserve"> </w:t>
            </w:r>
            <w:r w:rsidR="00631219" w:rsidRPr="00631219">
              <w:rPr>
                <w:rFonts w:asciiTheme="minorHAnsi" w:hAnsiTheme="minorHAnsi" w:cstheme="minorHAnsi"/>
                <w:sz w:val="24"/>
                <w:szCs w:val="24"/>
                <w:shd w:val="clear" w:color="auto" w:fill="FFFFFF" w:themeFill="background1"/>
                <w:lang w:eastAsia="en-US"/>
              </w:rPr>
              <w:t>Program will take as input</w:t>
            </w:r>
            <w:r w:rsidR="00631219">
              <w:rPr>
                <w:rFonts w:asciiTheme="minorHAnsi" w:hAnsiTheme="minorHAnsi" w:cstheme="minorHAnsi"/>
                <w:sz w:val="24"/>
                <w:szCs w:val="24"/>
                <w:shd w:val="clear" w:color="auto" w:fill="FFFFFF" w:themeFill="background1"/>
                <w:lang w:eastAsia="en-US"/>
              </w:rPr>
              <w:t xml:space="preserve"> from the user</w:t>
            </w:r>
            <w:r w:rsidR="00631219" w:rsidRPr="00631219">
              <w:rPr>
                <w:rFonts w:asciiTheme="minorHAnsi" w:hAnsiTheme="minorHAnsi" w:cstheme="minorHAnsi"/>
                <w:sz w:val="24"/>
                <w:szCs w:val="24"/>
                <w:shd w:val="clear" w:color="auto" w:fill="FFFFFF" w:themeFill="background1"/>
                <w:lang w:eastAsia="en-US"/>
              </w:rPr>
              <w:t xml:space="preserve"> a number. The number will be</w:t>
            </w:r>
            <w:r w:rsidR="00631219" w:rsidRPr="00631219">
              <w:rPr>
                <w:rFonts w:asciiTheme="minorHAnsi" w:hAnsiTheme="minorHAnsi" w:cstheme="minorHAnsi"/>
                <w:sz w:val="24"/>
                <w:szCs w:val="24"/>
                <w:shd w:val="clear" w:color="auto" w:fill="FFFFFF" w:themeFill="background1"/>
                <w:lang w:eastAsia="en-US"/>
              </w:rPr>
              <w:br/>
              <w:t>how many rows of stars (asterisks) to print</w:t>
            </w:r>
            <w:r w:rsidR="00631219" w:rsidRPr="00631219">
              <w:rPr>
                <w:rFonts w:asciiTheme="minorHAnsi" w:hAnsiTheme="minorHAnsi" w:cstheme="minorHAnsi"/>
                <w:sz w:val="24"/>
                <w:szCs w:val="24"/>
                <w:lang w:eastAsia="en-US"/>
              </w:rPr>
              <w:t xml:space="preserve"> out as a triangle.</w:t>
            </w:r>
            <w:r w:rsidR="00631219">
              <w:rPr>
                <w:rFonts w:asciiTheme="minorHAnsi" w:hAnsiTheme="minorHAnsi" w:cstheme="minorHAnsi"/>
                <w:sz w:val="24"/>
                <w:szCs w:val="24"/>
                <w:lang w:eastAsia="en-US"/>
              </w:rPr>
              <w:t xml:space="preserve"> The program has a function draw_star() that takes an integer as input. </w:t>
            </w:r>
            <w:r w:rsidR="00187AF7">
              <w:rPr>
                <w:rFonts w:asciiTheme="minorHAnsi" w:hAnsiTheme="minorHAnsi" w:cstheme="minorHAnsi"/>
                <w:sz w:val="24"/>
                <w:szCs w:val="24"/>
                <w:lang w:eastAsia="en-US"/>
              </w:rPr>
              <w:t>For example, if the input number is ‘3’ t</w:t>
            </w:r>
            <w:r w:rsidR="00631219">
              <w:rPr>
                <w:rFonts w:asciiTheme="minorHAnsi" w:hAnsiTheme="minorHAnsi" w:cstheme="minorHAnsi"/>
                <w:sz w:val="24"/>
                <w:szCs w:val="24"/>
                <w:lang w:eastAsia="en-US"/>
              </w:rPr>
              <w:t xml:space="preserve">he draw_star() will print out one star ‘*’ for </w:t>
            </w:r>
            <w:r w:rsidR="00187AF7">
              <w:rPr>
                <w:rFonts w:asciiTheme="minorHAnsi" w:hAnsiTheme="minorHAnsi" w:cstheme="minorHAnsi"/>
                <w:sz w:val="24"/>
                <w:szCs w:val="24"/>
                <w:lang w:eastAsia="en-US"/>
              </w:rPr>
              <w:t>the first line</w:t>
            </w:r>
            <w:r w:rsidR="00631219">
              <w:rPr>
                <w:rFonts w:asciiTheme="minorHAnsi" w:hAnsiTheme="minorHAnsi" w:cstheme="minorHAnsi"/>
                <w:sz w:val="24"/>
                <w:szCs w:val="24"/>
                <w:lang w:eastAsia="en-US"/>
              </w:rPr>
              <w:t xml:space="preserve">, it will print out two stars ‘**’ for </w:t>
            </w:r>
            <w:r w:rsidR="00187AF7">
              <w:rPr>
                <w:rFonts w:asciiTheme="minorHAnsi" w:hAnsiTheme="minorHAnsi" w:cstheme="minorHAnsi"/>
                <w:sz w:val="24"/>
                <w:szCs w:val="24"/>
                <w:lang w:eastAsia="en-US"/>
              </w:rPr>
              <w:t>the second line</w:t>
            </w:r>
            <w:r w:rsidR="00631219">
              <w:rPr>
                <w:rFonts w:asciiTheme="minorHAnsi" w:hAnsiTheme="minorHAnsi" w:cstheme="minorHAnsi"/>
                <w:sz w:val="24"/>
                <w:szCs w:val="24"/>
                <w:lang w:eastAsia="en-US"/>
              </w:rPr>
              <w:t xml:space="preserve">, </w:t>
            </w:r>
            <w:r w:rsidR="00187AF7">
              <w:rPr>
                <w:rFonts w:asciiTheme="minorHAnsi" w:hAnsiTheme="minorHAnsi" w:cstheme="minorHAnsi"/>
                <w:sz w:val="24"/>
                <w:szCs w:val="24"/>
                <w:lang w:eastAsia="en-US"/>
              </w:rPr>
              <w:t xml:space="preserve">and </w:t>
            </w:r>
            <w:r w:rsidR="00631219">
              <w:rPr>
                <w:rFonts w:asciiTheme="minorHAnsi" w:hAnsiTheme="minorHAnsi" w:cstheme="minorHAnsi"/>
                <w:sz w:val="24"/>
                <w:szCs w:val="24"/>
                <w:lang w:eastAsia="en-US"/>
              </w:rPr>
              <w:t xml:space="preserve">it will print out three stars ‘***’ for </w:t>
            </w:r>
            <w:r w:rsidR="00187AF7">
              <w:rPr>
                <w:rFonts w:asciiTheme="minorHAnsi" w:hAnsiTheme="minorHAnsi" w:cstheme="minorHAnsi"/>
                <w:sz w:val="24"/>
                <w:szCs w:val="24"/>
                <w:lang w:eastAsia="en-US"/>
              </w:rPr>
              <w:t>the third line.</w:t>
            </w:r>
          </w:p>
        </w:tc>
      </w:tr>
      <w:tr w:rsidR="00EE6F98" w14:paraId="636B38B5" w14:textId="77777777">
        <w:tc>
          <w:tcPr>
            <w:tcW w:w="11016" w:type="dxa"/>
          </w:tcPr>
          <w:p w14:paraId="36AE9A89" w14:textId="780F301B"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00631219" w:rsidRPr="00631219">
              <w:rPr>
                <w:rFonts w:cstheme="minorHAnsi"/>
                <w:bCs/>
                <w:color w:val="303030"/>
                <w:sz w:val="24"/>
                <w:szCs w:val="24"/>
                <w:shd w:val="clear" w:color="auto" w:fill="FFFFFF"/>
              </w:rPr>
              <w:t>ITW2431_L1_P1_mpatak.py</w:t>
            </w:r>
          </w:p>
        </w:tc>
      </w:tr>
      <w:tr w:rsidR="00EE6F98" w14:paraId="6A78DF9C" w14:textId="77777777">
        <w:tc>
          <w:tcPr>
            <w:tcW w:w="11016" w:type="dxa"/>
          </w:tcPr>
          <w:p w14:paraId="236B67C6" w14:textId="5594BA05"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631219">
              <w:rPr>
                <w:rFonts w:cstheme="minorHAnsi"/>
                <w:b/>
                <w:color w:val="303030"/>
                <w:sz w:val="24"/>
                <w:szCs w:val="24"/>
                <w:shd w:val="clear" w:color="auto" w:fill="FFFFFF"/>
              </w:rPr>
              <w:t>n/a</w:t>
            </w:r>
          </w:p>
        </w:tc>
      </w:tr>
      <w:tr w:rsidR="00EE6F98" w14:paraId="0F894F97" w14:textId="77777777">
        <w:tc>
          <w:tcPr>
            <w:tcW w:w="11016" w:type="dxa"/>
          </w:tcPr>
          <w:p w14:paraId="3A2744DB" w14:textId="77C9D3B4"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631219" w:rsidRPr="00631219">
              <w:rPr>
                <w:rFonts w:cstheme="minorHAnsi"/>
                <w:bCs/>
                <w:color w:val="303030"/>
                <w:sz w:val="24"/>
                <w:szCs w:val="24"/>
                <w:shd w:val="clear" w:color="auto" w:fill="FFFFFF"/>
              </w:rPr>
              <w:t>1 hour</w:t>
            </w:r>
          </w:p>
        </w:tc>
      </w:tr>
      <w:tr w:rsidR="00EE6F98" w14:paraId="4E0BB81D" w14:textId="77777777">
        <w:tc>
          <w:tcPr>
            <w:tcW w:w="11016" w:type="dxa"/>
          </w:tcPr>
          <w:p w14:paraId="21BF1904"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3B2F7B08" w14:textId="35DF6D11" w:rsidR="00EE6F98" w:rsidRDefault="00A74617">
            <w:pPr>
              <w:pStyle w:val="Copyright"/>
              <w:ind w:left="720"/>
              <w:rPr>
                <w:rFonts w:cstheme="minorHAnsi"/>
                <w:b/>
                <w:color w:val="303030"/>
                <w:sz w:val="24"/>
                <w:szCs w:val="24"/>
                <w:shd w:val="clear" w:color="auto" w:fill="FFFFFF"/>
              </w:rPr>
            </w:pPr>
            <w:r w:rsidRPr="00A74617">
              <w:rPr>
                <w:rFonts w:cstheme="minorHAnsi"/>
                <w:b/>
                <w:color w:val="303030"/>
                <w:sz w:val="24"/>
                <w:szCs w:val="24"/>
                <w:shd w:val="clear" w:color="auto" w:fill="FFFFFF"/>
              </w:rPr>
              <w:drawing>
                <wp:inline distT="0" distB="0" distL="0" distR="0" wp14:anchorId="57680130" wp14:editId="4C026A60">
                  <wp:extent cx="6858000" cy="493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938395"/>
                          </a:xfrm>
                          <a:prstGeom prst="rect">
                            <a:avLst/>
                          </a:prstGeom>
                        </pic:spPr>
                      </pic:pic>
                    </a:graphicData>
                  </a:graphic>
                </wp:inline>
              </w:drawing>
            </w:r>
          </w:p>
          <w:p w14:paraId="278FADCF" w14:textId="77777777" w:rsidR="00EE6F98" w:rsidRDefault="00EE6F98">
            <w:pPr>
              <w:pStyle w:val="Copyright"/>
              <w:ind w:left="720"/>
              <w:rPr>
                <w:rFonts w:cstheme="minorHAnsi"/>
                <w:b/>
                <w:color w:val="303030"/>
                <w:sz w:val="24"/>
                <w:szCs w:val="24"/>
                <w:shd w:val="clear" w:color="auto" w:fill="FFFFFF"/>
              </w:rPr>
            </w:pPr>
          </w:p>
        </w:tc>
      </w:tr>
      <w:tr w:rsidR="00EE6F98" w14:paraId="33A3D89E" w14:textId="77777777">
        <w:tc>
          <w:tcPr>
            <w:tcW w:w="11016" w:type="dxa"/>
          </w:tcPr>
          <w:p w14:paraId="32A3092D" w14:textId="0168E0DB"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Pr>
                <w:rFonts w:cstheme="minorHAnsi"/>
                <w:b/>
                <w:color w:val="303030"/>
                <w:shd w:val="clear" w:color="auto" w:fill="FFFFFF"/>
              </w:rPr>
              <w:br w:type="page"/>
            </w:r>
            <w:r w:rsidR="00187AF7" w:rsidRPr="00D37039">
              <w:rPr>
                <w:rFonts w:cstheme="minorHAnsi"/>
                <w:b/>
                <w:color w:val="303030"/>
                <w:sz w:val="24"/>
                <w:szCs w:val="24"/>
                <w:shd w:val="clear" w:color="auto" w:fill="FFFFFF"/>
              </w:rPr>
              <w:t>This problem was a good refresher for using nested loops. I used a string variable to build the out string for each line. I initially set the string variable to an empty string and would concatenate a ‘*’ each iteration through the inner loop.</w:t>
            </w:r>
            <w:r w:rsidR="00187AF7">
              <w:rPr>
                <w:rFonts w:cstheme="minorHAnsi"/>
                <w:b/>
                <w:color w:val="303030"/>
                <w:shd w:val="clear" w:color="auto" w:fill="FFFFFF"/>
              </w:rPr>
              <w:t xml:space="preserve"> </w:t>
            </w:r>
          </w:p>
        </w:tc>
      </w:tr>
    </w:tbl>
    <w:p w14:paraId="2FB9F400" w14:textId="77777777" w:rsidR="00EE6F98" w:rsidRDefault="00EE6F98">
      <w:pPr>
        <w:pStyle w:val="Copyright"/>
        <w:rPr>
          <w:rFonts w:cstheme="minorHAnsi"/>
          <w:b/>
          <w:color w:val="303030"/>
          <w:sz w:val="24"/>
          <w:szCs w:val="24"/>
          <w:shd w:val="clear" w:color="auto" w:fill="FFFFFF"/>
        </w:rPr>
      </w:pPr>
    </w:p>
    <w:p w14:paraId="0BD26C3C" w14:textId="77777777" w:rsidR="00EE6F98" w:rsidRDefault="00EE6F98">
      <w:pPr>
        <w:pStyle w:val="Copyright"/>
        <w:rPr>
          <w:rFonts w:cstheme="minorHAnsi"/>
          <w:b/>
          <w:color w:val="303030"/>
          <w:sz w:val="24"/>
          <w:szCs w:val="24"/>
          <w:shd w:val="clear" w:color="auto" w:fill="FFFFFF"/>
        </w:rPr>
      </w:pPr>
    </w:p>
    <w:p w14:paraId="228EF12C" w14:textId="77777777" w:rsidR="00EE6F98" w:rsidRDefault="00EE6F98">
      <w:pPr>
        <w:pStyle w:val="Copyright"/>
        <w:rPr>
          <w:rFonts w:cstheme="minorHAnsi"/>
          <w:b/>
          <w:color w:val="303030"/>
          <w:sz w:val="24"/>
          <w:szCs w:val="24"/>
          <w:shd w:val="clear" w:color="auto" w:fill="FFFFFF"/>
        </w:rPr>
      </w:pPr>
    </w:p>
    <w:p w14:paraId="12469DF3" w14:textId="76A69F7E" w:rsidR="00EE6F98" w:rsidRDefault="00A74617">
      <w:pPr>
        <w:pStyle w:val="Heading1"/>
        <w:pBdr>
          <w:bottom w:val="single" w:sz="4" w:space="1" w:color="auto"/>
        </w:pBdr>
        <w:tabs>
          <w:tab w:val="left" w:pos="3030"/>
        </w:tabs>
        <w:rPr>
          <w:kern w:val="36"/>
          <w:sz w:val="28"/>
        </w:rPr>
      </w:pPr>
      <w:r>
        <w:rPr>
          <w:kern w:val="36"/>
          <w:sz w:val="28"/>
        </w:rPr>
        <w:t>S</w:t>
      </w:r>
      <w:r w:rsidR="00EA1A04">
        <w:rPr>
          <w:kern w:val="36"/>
          <w:sz w:val="28"/>
        </w:rPr>
        <w:t xml:space="preserve">ection 2 – </w:t>
      </w:r>
      <w:r>
        <w:rPr>
          <w:kern w:val="36"/>
          <w:sz w:val="28"/>
        </w:rPr>
        <w:t>Lab 1</w:t>
      </w:r>
      <w:r w:rsidR="00EA1A04">
        <w:rPr>
          <w:kern w:val="36"/>
          <w:sz w:val="28"/>
        </w:rPr>
        <w:t xml:space="preserve"> Prob </w:t>
      </w:r>
      <w:r>
        <w:rPr>
          <w:kern w:val="36"/>
          <w:sz w:val="28"/>
        </w:rPr>
        <w:t>2</w:t>
      </w:r>
      <w:r w:rsidR="00EA1A04">
        <w:rPr>
          <w:kern w:val="36"/>
          <w:sz w:val="28"/>
        </w:rPr>
        <w:t xml:space="preserve"> Purpose(s) of Program Problem, Output of Sample Run, and Learning Experience </w:t>
      </w:r>
      <w:r w:rsidR="00EA1A04">
        <w:rPr>
          <w:kern w:val="36"/>
          <w:sz w:val="28"/>
        </w:rPr>
        <w:tab/>
      </w:r>
    </w:p>
    <w:p w14:paraId="3A261C1D" w14:textId="77777777" w:rsidR="00EE6F98" w:rsidRDefault="00EE6F98"/>
    <w:tbl>
      <w:tblPr>
        <w:tblStyle w:val="TableGrid"/>
        <w:tblW w:w="0" w:type="auto"/>
        <w:tblLook w:val="04A0" w:firstRow="1" w:lastRow="0" w:firstColumn="1" w:lastColumn="0" w:noHBand="0" w:noVBand="1"/>
      </w:tblPr>
      <w:tblGrid>
        <w:gridCol w:w="10790"/>
      </w:tblGrid>
      <w:tr w:rsidR="00EE6F98" w14:paraId="2C55BAF0" w14:textId="77777777">
        <w:tc>
          <w:tcPr>
            <w:tcW w:w="11016" w:type="dxa"/>
          </w:tcPr>
          <w:p w14:paraId="63115E26" w14:textId="19BA05FD"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r w:rsidR="00A74617">
              <w:rPr>
                <w:rFonts w:cstheme="minorHAnsi"/>
                <w:b/>
                <w:color w:val="303030"/>
                <w:sz w:val="24"/>
                <w:szCs w:val="24"/>
                <w:shd w:val="clear" w:color="auto" w:fill="FFFFFF"/>
              </w:rPr>
              <w:t>The program will check if a word as taken as input is a palindrome (a word spelled the same forwards and backwards</w:t>
            </w:r>
            <w:r w:rsidR="00D37039">
              <w:rPr>
                <w:rFonts w:cstheme="minorHAnsi"/>
                <w:b/>
                <w:color w:val="303030"/>
                <w:sz w:val="24"/>
                <w:szCs w:val="24"/>
                <w:shd w:val="clear" w:color="auto" w:fill="FFFFFF"/>
              </w:rPr>
              <w:t>)</w:t>
            </w:r>
            <w:r w:rsidR="00A74617">
              <w:rPr>
                <w:rFonts w:cstheme="minorHAnsi"/>
                <w:b/>
                <w:color w:val="303030"/>
                <w:sz w:val="24"/>
                <w:szCs w:val="24"/>
                <w:shd w:val="clear" w:color="auto" w:fill="FFFFFF"/>
              </w:rPr>
              <w:t>. The program will then reverse the order of the letters in the word. The program will then compare the original word with the reversed word and if they are the same then the word is a palindrome</w:t>
            </w:r>
            <w:r w:rsidR="00D37039">
              <w:rPr>
                <w:rFonts w:cstheme="minorHAnsi"/>
                <w:b/>
                <w:color w:val="303030"/>
                <w:sz w:val="24"/>
                <w:szCs w:val="24"/>
                <w:shd w:val="clear" w:color="auto" w:fill="FFFFFF"/>
              </w:rPr>
              <w:t>, otherwise it is not a palindrome</w:t>
            </w:r>
            <w:r w:rsidR="00A74617">
              <w:rPr>
                <w:rFonts w:cstheme="minorHAnsi"/>
                <w:b/>
                <w:color w:val="303030"/>
                <w:sz w:val="24"/>
                <w:szCs w:val="24"/>
                <w:shd w:val="clear" w:color="auto" w:fill="FFFFFF"/>
              </w:rPr>
              <w:t>.</w:t>
            </w:r>
          </w:p>
        </w:tc>
      </w:tr>
      <w:tr w:rsidR="00EE6F98" w14:paraId="167A22DF" w14:textId="77777777">
        <w:tc>
          <w:tcPr>
            <w:tcW w:w="11016" w:type="dxa"/>
          </w:tcPr>
          <w:p w14:paraId="6FF14893" w14:textId="62B40A54"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00D37039" w:rsidRPr="00D37039">
              <w:rPr>
                <w:rFonts w:cstheme="minorHAnsi"/>
                <w:bCs/>
                <w:color w:val="303030"/>
                <w:sz w:val="24"/>
                <w:szCs w:val="24"/>
                <w:shd w:val="clear" w:color="auto" w:fill="FFFFFF"/>
              </w:rPr>
              <w:t>ITW2431_L1_P2_mpatak.py</w:t>
            </w:r>
          </w:p>
        </w:tc>
      </w:tr>
      <w:tr w:rsidR="00EE6F98" w14:paraId="01CEEB09" w14:textId="77777777">
        <w:tc>
          <w:tcPr>
            <w:tcW w:w="11016" w:type="dxa"/>
          </w:tcPr>
          <w:p w14:paraId="6698750A" w14:textId="663D482C"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D37039">
              <w:rPr>
                <w:rFonts w:cstheme="minorHAnsi"/>
                <w:b/>
                <w:color w:val="303030"/>
                <w:sz w:val="24"/>
                <w:szCs w:val="24"/>
                <w:shd w:val="clear" w:color="auto" w:fill="FFFFFF"/>
              </w:rPr>
              <w:t>n/a</w:t>
            </w:r>
          </w:p>
        </w:tc>
      </w:tr>
      <w:tr w:rsidR="00EE6F98" w14:paraId="0899D4B8" w14:textId="77777777">
        <w:tc>
          <w:tcPr>
            <w:tcW w:w="11016" w:type="dxa"/>
          </w:tcPr>
          <w:p w14:paraId="7A1B690B" w14:textId="6DC98D27"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D37039" w:rsidRPr="00D37039">
              <w:rPr>
                <w:rFonts w:cstheme="minorHAnsi"/>
                <w:bCs/>
                <w:color w:val="303030"/>
                <w:sz w:val="24"/>
                <w:szCs w:val="24"/>
                <w:shd w:val="clear" w:color="auto" w:fill="FFFFFF"/>
              </w:rPr>
              <w:t>1 hour</w:t>
            </w:r>
          </w:p>
        </w:tc>
      </w:tr>
      <w:tr w:rsidR="00EE6F98" w14:paraId="10200EBA" w14:textId="77777777">
        <w:tc>
          <w:tcPr>
            <w:tcW w:w="11016" w:type="dxa"/>
          </w:tcPr>
          <w:p w14:paraId="10825BDB" w14:textId="77777777"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740A9F32" w14:textId="12733817" w:rsidR="00EE6F98" w:rsidRDefault="00D37039">
            <w:pPr>
              <w:pStyle w:val="Copyright"/>
              <w:ind w:left="720"/>
              <w:rPr>
                <w:rFonts w:cstheme="minorHAnsi"/>
                <w:b/>
                <w:color w:val="303030"/>
                <w:sz w:val="24"/>
                <w:szCs w:val="24"/>
                <w:shd w:val="clear" w:color="auto" w:fill="FFFFFF"/>
              </w:rPr>
            </w:pPr>
            <w:r w:rsidRPr="00D37039">
              <w:rPr>
                <w:rFonts w:cstheme="minorHAnsi"/>
                <w:b/>
                <w:color w:val="303030"/>
                <w:sz w:val="24"/>
                <w:szCs w:val="24"/>
                <w:shd w:val="clear" w:color="auto" w:fill="FFFFFF"/>
              </w:rPr>
              <w:drawing>
                <wp:inline distT="0" distB="0" distL="0" distR="0" wp14:anchorId="693B8D0A" wp14:editId="2C9EABCD">
                  <wp:extent cx="6858000" cy="177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779905"/>
                          </a:xfrm>
                          <a:prstGeom prst="rect">
                            <a:avLst/>
                          </a:prstGeom>
                        </pic:spPr>
                      </pic:pic>
                    </a:graphicData>
                  </a:graphic>
                </wp:inline>
              </w:drawing>
            </w:r>
          </w:p>
          <w:p w14:paraId="568A3BAC" w14:textId="77777777" w:rsidR="00EE6F98" w:rsidRDefault="00EE6F98">
            <w:pPr>
              <w:pStyle w:val="Copyright"/>
              <w:ind w:left="720"/>
              <w:rPr>
                <w:rFonts w:cstheme="minorHAnsi"/>
                <w:b/>
                <w:color w:val="303030"/>
                <w:sz w:val="24"/>
                <w:szCs w:val="24"/>
                <w:shd w:val="clear" w:color="auto" w:fill="FFFFFF"/>
              </w:rPr>
            </w:pPr>
          </w:p>
        </w:tc>
      </w:tr>
      <w:tr w:rsidR="00EE6F98" w14:paraId="460A8CEB" w14:textId="77777777">
        <w:tc>
          <w:tcPr>
            <w:tcW w:w="11016" w:type="dxa"/>
          </w:tcPr>
          <w:p w14:paraId="667E40D7" w14:textId="7DAC2310" w:rsidR="00D37039"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D37039">
              <w:rPr>
                <w:rFonts w:cstheme="minorHAnsi"/>
                <w:b/>
                <w:color w:val="303030"/>
                <w:sz w:val="24"/>
                <w:szCs w:val="24"/>
                <w:shd w:val="clear" w:color="auto" w:fill="FFFFFF"/>
              </w:rPr>
              <w:t xml:space="preserve"> </w:t>
            </w:r>
            <w:r w:rsidRPr="00D37039">
              <w:rPr>
                <w:rFonts w:cstheme="minorHAnsi"/>
                <w:b/>
                <w:color w:val="303030"/>
                <w:sz w:val="24"/>
                <w:szCs w:val="24"/>
                <w:shd w:val="clear" w:color="auto" w:fill="FFFFFF"/>
              </w:rPr>
              <w:br w:type="page"/>
            </w:r>
            <w:r w:rsidR="00D37039" w:rsidRPr="00D37039">
              <w:rPr>
                <w:rFonts w:cstheme="minorHAnsi"/>
                <w:b/>
                <w:color w:val="303030"/>
                <w:sz w:val="24"/>
                <w:szCs w:val="24"/>
                <w:shd w:val="clear" w:color="auto" w:fill="FFFFFF"/>
              </w:rPr>
              <w:t>I had to go back and review string slicing in Python. Once I did that, I remember the command to read a string from the last character to the first</w:t>
            </w:r>
          </w:p>
          <w:p w14:paraId="38E1B5DC" w14:textId="7EDEACEB" w:rsidR="00EE6F98" w:rsidRDefault="00D37039" w:rsidP="00D37039">
            <w:pPr>
              <w:pStyle w:val="Copyright"/>
              <w:ind w:left="720"/>
              <w:rPr>
                <w:rFonts w:cstheme="minorHAnsi"/>
                <w:b/>
                <w:color w:val="303030"/>
                <w:sz w:val="24"/>
                <w:szCs w:val="24"/>
                <w:shd w:val="clear" w:color="auto" w:fill="FFFFFF"/>
              </w:rPr>
            </w:pPr>
            <w:r w:rsidRPr="00D37039">
              <w:rPr>
                <w:rFonts w:cstheme="minorHAnsi"/>
                <w:b/>
                <w:color w:val="303030"/>
                <w:sz w:val="24"/>
                <w:szCs w:val="24"/>
                <w:shd w:val="clear" w:color="auto" w:fill="FFFFFF"/>
              </w:rPr>
              <w:t xml:space="preserve"> s[::-1] . Other than that, I did not have any problems with this lab.</w:t>
            </w:r>
          </w:p>
        </w:tc>
      </w:tr>
    </w:tbl>
    <w:p w14:paraId="1DCCDE9A" w14:textId="77777777" w:rsidR="00EE6F98" w:rsidRDefault="00EE6F98"/>
    <w:p w14:paraId="57847B82" w14:textId="77777777" w:rsidR="00EE6F98" w:rsidRDefault="00EA1A04">
      <w:pPr>
        <w:spacing w:after="200" w:line="276" w:lineRule="auto"/>
      </w:pPr>
      <w:r>
        <w:br w:type="page"/>
      </w:r>
    </w:p>
    <w:sectPr w:rsidR="00EE6F98" w:rsidSect="00EE6F9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9176" w14:textId="77777777" w:rsidR="00F24EDD" w:rsidRDefault="00F24EDD">
      <w:r>
        <w:separator/>
      </w:r>
    </w:p>
  </w:endnote>
  <w:endnote w:type="continuationSeparator" w:id="0">
    <w:p w14:paraId="73DC294D" w14:textId="77777777" w:rsidR="00F24EDD" w:rsidRDefault="00F2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861526"/>
      <w:docPartObj>
        <w:docPartGallery w:val="AutoText"/>
      </w:docPartObj>
    </w:sdtPr>
    <w:sdtEndPr/>
    <w:sdtContent>
      <w:p w14:paraId="44007F2C" w14:textId="77777777" w:rsidR="00EE6F98" w:rsidRDefault="00EE6F98">
        <w:pPr>
          <w:pStyle w:val="Footer"/>
          <w:jc w:val="center"/>
        </w:pPr>
        <w:r>
          <w:fldChar w:fldCharType="begin"/>
        </w:r>
        <w:r w:rsidR="00EA1A04">
          <w:instrText xml:space="preserve"> PAGE   \* MERGEFORMAT </w:instrText>
        </w:r>
        <w:r>
          <w:fldChar w:fldCharType="separate"/>
        </w:r>
        <w:r w:rsidR="00EA1A04">
          <w:rPr>
            <w:noProof/>
          </w:rPr>
          <w:t>6</w:t>
        </w:r>
        <w:r>
          <w:fldChar w:fldCharType="end"/>
        </w:r>
      </w:p>
    </w:sdtContent>
  </w:sdt>
  <w:p w14:paraId="621B98CB" w14:textId="77777777" w:rsidR="00EE6F98" w:rsidRDefault="00EE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D7EA" w14:textId="77777777" w:rsidR="00F24EDD" w:rsidRDefault="00F24EDD">
      <w:r>
        <w:separator/>
      </w:r>
    </w:p>
  </w:footnote>
  <w:footnote w:type="continuationSeparator" w:id="0">
    <w:p w14:paraId="28C8DCE7" w14:textId="77777777" w:rsidR="00F24EDD" w:rsidRDefault="00F24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50D" w14:textId="77777777" w:rsidR="00EE6F98" w:rsidRDefault="00EE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CED"/>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A799A"/>
    <w:multiLevelType w:val="multilevel"/>
    <w:tmpl w:val="0D9A799A"/>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130030B"/>
    <w:multiLevelType w:val="multilevel"/>
    <w:tmpl w:val="1130030B"/>
    <w:lvl w:ilvl="0">
      <w:start w:val="1"/>
      <w:numFmt w:val="decimal"/>
      <w:pStyle w:val="Numberedlis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041576"/>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C71C9A"/>
    <w:multiLevelType w:val="hybridMultilevel"/>
    <w:tmpl w:val="23E09A1C"/>
    <w:lvl w:ilvl="0" w:tplc="A0F8EC5C">
      <w:start w:val="1"/>
      <w:numFmt w:val="decimal"/>
      <w:lvlText w:val="%1."/>
      <w:lvlJc w:val="left"/>
      <w:pPr>
        <w:ind w:left="720" w:hanging="360"/>
      </w:pPr>
      <w:rPr>
        <w:rFonts w:hint="default"/>
        <w:b/>
        <w:color w:val="3030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519F4"/>
    <w:multiLevelType w:val="multilevel"/>
    <w:tmpl w:val="1F1519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E709F5"/>
    <w:multiLevelType w:val="multilevel"/>
    <w:tmpl w:val="1FE709F5"/>
    <w:lvl w:ilvl="0">
      <w:start w:val="1"/>
      <w:numFmt w:val="decimal"/>
      <w:pStyle w:val="ListParagraph"/>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8B36F0D"/>
    <w:multiLevelType w:val="multilevel"/>
    <w:tmpl w:val="38B36F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8A6D6E"/>
    <w:multiLevelType w:val="multilevel"/>
    <w:tmpl w:val="5C8A6D6E"/>
    <w:lvl w:ilvl="0">
      <w:start w:val="1"/>
      <w:numFmt w:val="bullet"/>
      <w:pStyle w:val="Bold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61536777"/>
    <w:multiLevelType w:val="multilevel"/>
    <w:tmpl w:val="61536777"/>
    <w:lvl w:ilvl="0">
      <w:start w:val="1"/>
      <w:numFmt w:val="decimal"/>
      <w:pStyle w:val="Indentednumb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EE1FCE"/>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7F136C"/>
    <w:multiLevelType w:val="multilevel"/>
    <w:tmpl w:val="7B7F136C"/>
    <w:lvl w:ilvl="0">
      <w:start w:val="1"/>
      <w:numFmt w:val="lowerLetter"/>
      <w:pStyle w:val="Indentedlett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D73D6E"/>
    <w:multiLevelType w:val="multilevel"/>
    <w:tmpl w:val="7FD73D6E"/>
    <w:lvl w:ilvl="0">
      <w:start w:val="1"/>
      <w:numFmt w:val="bullet"/>
      <w:pStyle w:val="Indentedbulleted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2"/>
  </w:num>
  <w:num w:numId="5">
    <w:abstractNumId w:val="12"/>
  </w:num>
  <w:num w:numId="6">
    <w:abstractNumId w:val="1"/>
  </w:num>
  <w:num w:numId="7">
    <w:abstractNumId w:val="8"/>
  </w:num>
  <w:num w:numId="8">
    <w:abstractNumId w:val="0"/>
  </w:num>
  <w:num w:numId="9">
    <w:abstractNumId w:val="7"/>
  </w:num>
  <w:num w:numId="10">
    <w:abstractNumId w:val="5"/>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7U0MrAwMDUxNzNQ0lEKTi0uzszPAykwqwUA4oIYaSwAAAA="/>
  </w:docVars>
  <w:rsids>
    <w:rsidRoot w:val="00C70097"/>
    <w:rsid w:val="0000628F"/>
    <w:rsid w:val="000063B5"/>
    <w:rsid w:val="0001081F"/>
    <w:rsid w:val="00012B48"/>
    <w:rsid w:val="00013AD1"/>
    <w:rsid w:val="00016D22"/>
    <w:rsid w:val="00020C07"/>
    <w:rsid w:val="000224E0"/>
    <w:rsid w:val="000246C8"/>
    <w:rsid w:val="000427A5"/>
    <w:rsid w:val="00056C3E"/>
    <w:rsid w:val="000873F6"/>
    <w:rsid w:val="00090915"/>
    <w:rsid w:val="0009244A"/>
    <w:rsid w:val="000A1F3A"/>
    <w:rsid w:val="000B7A49"/>
    <w:rsid w:val="000D1740"/>
    <w:rsid w:val="000D25B1"/>
    <w:rsid w:val="000D641D"/>
    <w:rsid w:val="000D7B38"/>
    <w:rsid w:val="000E4841"/>
    <w:rsid w:val="000E5977"/>
    <w:rsid w:val="00115C8D"/>
    <w:rsid w:val="00146713"/>
    <w:rsid w:val="00150521"/>
    <w:rsid w:val="00162B66"/>
    <w:rsid w:val="00173963"/>
    <w:rsid w:val="00187AF7"/>
    <w:rsid w:val="00194E3D"/>
    <w:rsid w:val="001957C1"/>
    <w:rsid w:val="001B2AB3"/>
    <w:rsid w:val="001D3B39"/>
    <w:rsid w:val="001D638C"/>
    <w:rsid w:val="001E40FB"/>
    <w:rsid w:val="001E5833"/>
    <w:rsid w:val="001F6FA8"/>
    <w:rsid w:val="0020341B"/>
    <w:rsid w:val="00203612"/>
    <w:rsid w:val="00224313"/>
    <w:rsid w:val="002577A3"/>
    <w:rsid w:val="0027678B"/>
    <w:rsid w:val="00297DBF"/>
    <w:rsid w:val="002A1592"/>
    <w:rsid w:val="002C0722"/>
    <w:rsid w:val="002E0658"/>
    <w:rsid w:val="002E7233"/>
    <w:rsid w:val="002F731F"/>
    <w:rsid w:val="003150C3"/>
    <w:rsid w:val="00317C3D"/>
    <w:rsid w:val="0032200A"/>
    <w:rsid w:val="003220B3"/>
    <w:rsid w:val="00326365"/>
    <w:rsid w:val="00337CB3"/>
    <w:rsid w:val="0035222D"/>
    <w:rsid w:val="003534C7"/>
    <w:rsid w:val="0037546C"/>
    <w:rsid w:val="00380DD5"/>
    <w:rsid w:val="00383634"/>
    <w:rsid w:val="003863F3"/>
    <w:rsid w:val="003B19C0"/>
    <w:rsid w:val="003B2DF2"/>
    <w:rsid w:val="003C14D0"/>
    <w:rsid w:val="003C7489"/>
    <w:rsid w:val="003D41A7"/>
    <w:rsid w:val="003F4968"/>
    <w:rsid w:val="00403B69"/>
    <w:rsid w:val="0040451B"/>
    <w:rsid w:val="0041509D"/>
    <w:rsid w:val="00424E0A"/>
    <w:rsid w:val="00426628"/>
    <w:rsid w:val="004361B0"/>
    <w:rsid w:val="00436B7B"/>
    <w:rsid w:val="00437D83"/>
    <w:rsid w:val="0044070F"/>
    <w:rsid w:val="004526D8"/>
    <w:rsid w:val="004603A4"/>
    <w:rsid w:val="0046298D"/>
    <w:rsid w:val="00467BF7"/>
    <w:rsid w:val="00481EB5"/>
    <w:rsid w:val="00482BFC"/>
    <w:rsid w:val="00487ACE"/>
    <w:rsid w:val="00490513"/>
    <w:rsid w:val="00494971"/>
    <w:rsid w:val="004A17F1"/>
    <w:rsid w:val="004A6BA7"/>
    <w:rsid w:val="004E133B"/>
    <w:rsid w:val="004E56D9"/>
    <w:rsid w:val="004F251B"/>
    <w:rsid w:val="0050173D"/>
    <w:rsid w:val="005236B5"/>
    <w:rsid w:val="005276BB"/>
    <w:rsid w:val="005352DA"/>
    <w:rsid w:val="00536A75"/>
    <w:rsid w:val="00546E71"/>
    <w:rsid w:val="00547E73"/>
    <w:rsid w:val="005519E8"/>
    <w:rsid w:val="005648B3"/>
    <w:rsid w:val="00565B2C"/>
    <w:rsid w:val="0056679D"/>
    <w:rsid w:val="0057539E"/>
    <w:rsid w:val="005825E7"/>
    <w:rsid w:val="00585186"/>
    <w:rsid w:val="00585F22"/>
    <w:rsid w:val="00593362"/>
    <w:rsid w:val="00596092"/>
    <w:rsid w:val="005B3A22"/>
    <w:rsid w:val="005D16F9"/>
    <w:rsid w:val="005D3C41"/>
    <w:rsid w:val="005E23E5"/>
    <w:rsid w:val="005E6D7E"/>
    <w:rsid w:val="005E794A"/>
    <w:rsid w:val="005E7D9B"/>
    <w:rsid w:val="005F05EC"/>
    <w:rsid w:val="005F0BE8"/>
    <w:rsid w:val="005F3C67"/>
    <w:rsid w:val="005F6800"/>
    <w:rsid w:val="00604E75"/>
    <w:rsid w:val="006061F2"/>
    <w:rsid w:val="006071F2"/>
    <w:rsid w:val="006077EC"/>
    <w:rsid w:val="00613E5B"/>
    <w:rsid w:val="006150D1"/>
    <w:rsid w:val="00631219"/>
    <w:rsid w:val="006417F1"/>
    <w:rsid w:val="00643258"/>
    <w:rsid w:val="006466D6"/>
    <w:rsid w:val="006470FF"/>
    <w:rsid w:val="0065699D"/>
    <w:rsid w:val="00657B6E"/>
    <w:rsid w:val="00670D2A"/>
    <w:rsid w:val="006A379C"/>
    <w:rsid w:val="006B04B9"/>
    <w:rsid w:val="006B70C8"/>
    <w:rsid w:val="006C65D9"/>
    <w:rsid w:val="006C71A2"/>
    <w:rsid w:val="006D7270"/>
    <w:rsid w:val="006E32DE"/>
    <w:rsid w:val="006E42F3"/>
    <w:rsid w:val="00703F7E"/>
    <w:rsid w:val="00706B71"/>
    <w:rsid w:val="00707DCD"/>
    <w:rsid w:val="00713756"/>
    <w:rsid w:val="00727953"/>
    <w:rsid w:val="00733B66"/>
    <w:rsid w:val="0073682E"/>
    <w:rsid w:val="0076487D"/>
    <w:rsid w:val="0076603B"/>
    <w:rsid w:val="007777A9"/>
    <w:rsid w:val="00782D21"/>
    <w:rsid w:val="00784996"/>
    <w:rsid w:val="00790B29"/>
    <w:rsid w:val="00795B3F"/>
    <w:rsid w:val="00796887"/>
    <w:rsid w:val="007B355F"/>
    <w:rsid w:val="007B6138"/>
    <w:rsid w:val="007C2F14"/>
    <w:rsid w:val="007E283E"/>
    <w:rsid w:val="007E4DAB"/>
    <w:rsid w:val="007E7163"/>
    <w:rsid w:val="007E774D"/>
    <w:rsid w:val="00810EA3"/>
    <w:rsid w:val="00823A80"/>
    <w:rsid w:val="00827072"/>
    <w:rsid w:val="00831E4A"/>
    <w:rsid w:val="008363E6"/>
    <w:rsid w:val="008416A3"/>
    <w:rsid w:val="00844332"/>
    <w:rsid w:val="00852F13"/>
    <w:rsid w:val="00862001"/>
    <w:rsid w:val="0086220F"/>
    <w:rsid w:val="00865104"/>
    <w:rsid w:val="00865771"/>
    <w:rsid w:val="008663B2"/>
    <w:rsid w:val="008777FB"/>
    <w:rsid w:val="008857BE"/>
    <w:rsid w:val="00892A24"/>
    <w:rsid w:val="00892AA6"/>
    <w:rsid w:val="00892C69"/>
    <w:rsid w:val="008A033F"/>
    <w:rsid w:val="008A1E02"/>
    <w:rsid w:val="008A279D"/>
    <w:rsid w:val="008A39BF"/>
    <w:rsid w:val="008C168E"/>
    <w:rsid w:val="008D0578"/>
    <w:rsid w:val="008D0A2B"/>
    <w:rsid w:val="008F7EF9"/>
    <w:rsid w:val="00912C02"/>
    <w:rsid w:val="00926913"/>
    <w:rsid w:val="00927B8E"/>
    <w:rsid w:val="00932296"/>
    <w:rsid w:val="00933AE9"/>
    <w:rsid w:val="009441F5"/>
    <w:rsid w:val="0095714E"/>
    <w:rsid w:val="00967F07"/>
    <w:rsid w:val="00977745"/>
    <w:rsid w:val="009859D6"/>
    <w:rsid w:val="00990417"/>
    <w:rsid w:val="009A274A"/>
    <w:rsid w:val="009A528E"/>
    <w:rsid w:val="009A7F75"/>
    <w:rsid w:val="009B0669"/>
    <w:rsid w:val="009B7C53"/>
    <w:rsid w:val="009C4D6C"/>
    <w:rsid w:val="009D041C"/>
    <w:rsid w:val="009F0C8D"/>
    <w:rsid w:val="009F7912"/>
    <w:rsid w:val="00A030E9"/>
    <w:rsid w:val="00A06306"/>
    <w:rsid w:val="00A07515"/>
    <w:rsid w:val="00A1356C"/>
    <w:rsid w:val="00A15AE8"/>
    <w:rsid w:val="00A16A6E"/>
    <w:rsid w:val="00A17C6B"/>
    <w:rsid w:val="00A23F6F"/>
    <w:rsid w:val="00A3023E"/>
    <w:rsid w:val="00A337EE"/>
    <w:rsid w:val="00A34842"/>
    <w:rsid w:val="00A37CB9"/>
    <w:rsid w:val="00A633B3"/>
    <w:rsid w:val="00A72A51"/>
    <w:rsid w:val="00A74617"/>
    <w:rsid w:val="00A87693"/>
    <w:rsid w:val="00A935CD"/>
    <w:rsid w:val="00A96CA4"/>
    <w:rsid w:val="00AB0BCD"/>
    <w:rsid w:val="00AB5841"/>
    <w:rsid w:val="00AB6540"/>
    <w:rsid w:val="00AD23B4"/>
    <w:rsid w:val="00AE072E"/>
    <w:rsid w:val="00AE3AD7"/>
    <w:rsid w:val="00AF0F44"/>
    <w:rsid w:val="00AF44C8"/>
    <w:rsid w:val="00B00F38"/>
    <w:rsid w:val="00B107E8"/>
    <w:rsid w:val="00B12EF9"/>
    <w:rsid w:val="00B137FB"/>
    <w:rsid w:val="00B14897"/>
    <w:rsid w:val="00B2288F"/>
    <w:rsid w:val="00B24C81"/>
    <w:rsid w:val="00B315E7"/>
    <w:rsid w:val="00B61D05"/>
    <w:rsid w:val="00B66421"/>
    <w:rsid w:val="00B71F31"/>
    <w:rsid w:val="00B74BF7"/>
    <w:rsid w:val="00B80566"/>
    <w:rsid w:val="00B86044"/>
    <w:rsid w:val="00B90390"/>
    <w:rsid w:val="00B93D34"/>
    <w:rsid w:val="00B96DF7"/>
    <w:rsid w:val="00BA016B"/>
    <w:rsid w:val="00BA1B34"/>
    <w:rsid w:val="00BA2370"/>
    <w:rsid w:val="00BC0563"/>
    <w:rsid w:val="00BC1633"/>
    <w:rsid w:val="00BC53F5"/>
    <w:rsid w:val="00BC5E3C"/>
    <w:rsid w:val="00BD12F9"/>
    <w:rsid w:val="00BE3561"/>
    <w:rsid w:val="00BF057A"/>
    <w:rsid w:val="00BF3368"/>
    <w:rsid w:val="00BF4B93"/>
    <w:rsid w:val="00C22969"/>
    <w:rsid w:val="00C24D17"/>
    <w:rsid w:val="00C36B96"/>
    <w:rsid w:val="00C43CDE"/>
    <w:rsid w:val="00C51D21"/>
    <w:rsid w:val="00C53600"/>
    <w:rsid w:val="00C54ABC"/>
    <w:rsid w:val="00C559A3"/>
    <w:rsid w:val="00C626DA"/>
    <w:rsid w:val="00C63FDE"/>
    <w:rsid w:val="00C70097"/>
    <w:rsid w:val="00C71BE6"/>
    <w:rsid w:val="00C720DE"/>
    <w:rsid w:val="00C77B9A"/>
    <w:rsid w:val="00C819C6"/>
    <w:rsid w:val="00C97301"/>
    <w:rsid w:val="00CB506E"/>
    <w:rsid w:val="00CC7BE9"/>
    <w:rsid w:val="00CD54C9"/>
    <w:rsid w:val="00CE5E60"/>
    <w:rsid w:val="00CE7F36"/>
    <w:rsid w:val="00D2328F"/>
    <w:rsid w:val="00D237A9"/>
    <w:rsid w:val="00D25C77"/>
    <w:rsid w:val="00D2663D"/>
    <w:rsid w:val="00D30A06"/>
    <w:rsid w:val="00D37039"/>
    <w:rsid w:val="00D41C80"/>
    <w:rsid w:val="00D60766"/>
    <w:rsid w:val="00D649A7"/>
    <w:rsid w:val="00D65791"/>
    <w:rsid w:val="00D734BB"/>
    <w:rsid w:val="00D7775E"/>
    <w:rsid w:val="00D80C7B"/>
    <w:rsid w:val="00D824DA"/>
    <w:rsid w:val="00D94B59"/>
    <w:rsid w:val="00D97A14"/>
    <w:rsid w:val="00DA46A8"/>
    <w:rsid w:val="00DA755F"/>
    <w:rsid w:val="00DB2F6A"/>
    <w:rsid w:val="00DB5CFD"/>
    <w:rsid w:val="00DE49E4"/>
    <w:rsid w:val="00DF0D0C"/>
    <w:rsid w:val="00E008DA"/>
    <w:rsid w:val="00E05A09"/>
    <w:rsid w:val="00E12354"/>
    <w:rsid w:val="00E13D3E"/>
    <w:rsid w:val="00E143A3"/>
    <w:rsid w:val="00E20037"/>
    <w:rsid w:val="00E23051"/>
    <w:rsid w:val="00E246E7"/>
    <w:rsid w:val="00E44FDF"/>
    <w:rsid w:val="00E5749E"/>
    <w:rsid w:val="00E93F9F"/>
    <w:rsid w:val="00EA1A04"/>
    <w:rsid w:val="00EB37C1"/>
    <w:rsid w:val="00EC27DE"/>
    <w:rsid w:val="00ED6385"/>
    <w:rsid w:val="00ED689B"/>
    <w:rsid w:val="00EE1F0C"/>
    <w:rsid w:val="00EE6F98"/>
    <w:rsid w:val="00EF5E70"/>
    <w:rsid w:val="00EF64B4"/>
    <w:rsid w:val="00EF6B66"/>
    <w:rsid w:val="00F07D84"/>
    <w:rsid w:val="00F130CB"/>
    <w:rsid w:val="00F22C86"/>
    <w:rsid w:val="00F23A0D"/>
    <w:rsid w:val="00F24EDD"/>
    <w:rsid w:val="00F51721"/>
    <w:rsid w:val="00F531C8"/>
    <w:rsid w:val="00F603D1"/>
    <w:rsid w:val="00F70D2D"/>
    <w:rsid w:val="00F77739"/>
    <w:rsid w:val="00F85B52"/>
    <w:rsid w:val="00FA112D"/>
    <w:rsid w:val="00FA5478"/>
    <w:rsid w:val="00FB12E1"/>
    <w:rsid w:val="00FB41C7"/>
    <w:rsid w:val="00FB5E2E"/>
    <w:rsid w:val="00FD0528"/>
    <w:rsid w:val="00FD163B"/>
    <w:rsid w:val="00FE7859"/>
    <w:rsid w:val="00FF1CC8"/>
    <w:rsid w:val="00FF5B06"/>
    <w:rsid w:val="00FF5BB9"/>
    <w:rsid w:val="14BB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4A83"/>
  <w15:docId w15:val="{E64460F0-7182-433C-BF01-CD3F40B4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9E"/>
    <w:rPr>
      <w:rFonts w:cs="Arial"/>
      <w:sz w:val="24"/>
      <w:szCs w:val="24"/>
      <w:lang w:eastAsia="en-US"/>
    </w:rPr>
  </w:style>
  <w:style w:type="paragraph" w:styleId="Heading1">
    <w:name w:val="heading 1"/>
    <w:basedOn w:val="Normal"/>
    <w:next w:val="Normal"/>
    <w:link w:val="Heading1Char"/>
    <w:uiPriority w:val="9"/>
    <w:qFormat/>
    <w:rsid w:val="00EE6F98"/>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E6F98"/>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E6F98"/>
    <w:pPr>
      <w:keepNext/>
      <w:keepLines/>
      <w:outlineLvl w:val="2"/>
    </w:pPr>
    <w:rPr>
      <w:rFonts w:eastAsiaTheme="majorEastAsia" w:cstheme="majorBidi"/>
      <w:bCs/>
    </w:rPr>
  </w:style>
  <w:style w:type="paragraph" w:styleId="Heading4">
    <w:name w:val="heading 4"/>
    <w:basedOn w:val="Normal"/>
    <w:next w:val="Normal"/>
    <w:link w:val="Heading4Char"/>
    <w:uiPriority w:val="9"/>
    <w:unhideWhenUsed/>
    <w:qFormat/>
    <w:rsid w:val="00EE6F98"/>
    <w:pPr>
      <w:keepNext/>
      <w:keepLines/>
      <w:outlineLvl w:val="3"/>
    </w:pPr>
    <w:rPr>
      <w:rFonts w:eastAsiaTheme="majorEastAsia"/>
      <w:bCs/>
      <w:iCs/>
    </w:rPr>
  </w:style>
  <w:style w:type="paragraph" w:styleId="Heading5">
    <w:name w:val="heading 5"/>
    <w:basedOn w:val="Normal"/>
    <w:next w:val="Normal"/>
    <w:link w:val="Heading5Char"/>
    <w:uiPriority w:val="9"/>
    <w:unhideWhenUsed/>
    <w:rsid w:val="00EE6F98"/>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F98"/>
    <w:rPr>
      <w:rFonts w:ascii="Tahoma" w:hAnsi="Tahoma" w:cs="Tahoma"/>
      <w:sz w:val="16"/>
      <w:szCs w:val="16"/>
    </w:rPr>
  </w:style>
  <w:style w:type="paragraph" w:styleId="BodyText">
    <w:name w:val="Body Text"/>
    <w:basedOn w:val="Normal"/>
    <w:link w:val="BodyTextChar"/>
    <w:rsid w:val="00EE6F98"/>
    <w:pPr>
      <w:spacing w:after="12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6F98"/>
    <w:pPr>
      <w:tabs>
        <w:tab w:val="center" w:pos="4680"/>
        <w:tab w:val="right" w:pos="9360"/>
      </w:tabs>
    </w:pPr>
  </w:style>
  <w:style w:type="paragraph" w:styleId="Header">
    <w:name w:val="header"/>
    <w:basedOn w:val="Normal"/>
    <w:link w:val="HeaderChar"/>
    <w:uiPriority w:val="99"/>
    <w:unhideWhenUsed/>
    <w:rsid w:val="00EE6F98"/>
    <w:pPr>
      <w:tabs>
        <w:tab w:val="center" w:pos="4680"/>
        <w:tab w:val="right" w:pos="9360"/>
      </w:tabs>
    </w:pPr>
  </w:style>
  <w:style w:type="paragraph" w:styleId="HTMLPreformatted">
    <w:name w:val="HTML Preformatted"/>
    <w:basedOn w:val="Normal"/>
    <w:link w:val="HTMLPreformattedChar"/>
    <w:uiPriority w:val="99"/>
    <w:unhideWhenUsed/>
    <w:rsid w:val="00EE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styleId="Hyperlink">
    <w:name w:val="Hyperlink"/>
    <w:basedOn w:val="DefaultParagraphFont"/>
    <w:uiPriority w:val="99"/>
    <w:unhideWhenUsed/>
    <w:qFormat/>
    <w:rsid w:val="00EE6F98"/>
    <w:rPr>
      <w:color w:val="0000FF" w:themeColor="hyperlink"/>
      <w:u w:val="single"/>
    </w:rPr>
  </w:style>
  <w:style w:type="paragraph" w:styleId="NormalWeb">
    <w:name w:val="Normal (Web)"/>
    <w:basedOn w:val="Normal"/>
    <w:uiPriority w:val="99"/>
    <w:semiHidden/>
    <w:unhideWhenUsed/>
    <w:rsid w:val="00EE6F98"/>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qFormat/>
    <w:rsid w:val="00EE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6F98"/>
    <w:pPr>
      <w:contextualSpacing/>
      <w:jc w:val="center"/>
    </w:pPr>
    <w:rPr>
      <w:rFonts w:eastAsiaTheme="majorEastAsia" w:cstheme="majorBidi"/>
      <w:b/>
      <w:spacing w:val="5"/>
      <w:kern w:val="28"/>
      <w:sz w:val="28"/>
      <w:szCs w:val="52"/>
    </w:rPr>
  </w:style>
  <w:style w:type="character" w:customStyle="1" w:styleId="Heading1Char">
    <w:name w:val="Heading 1 Char"/>
    <w:basedOn w:val="DefaultParagraphFont"/>
    <w:link w:val="Heading1"/>
    <w:uiPriority w:val="9"/>
    <w:rsid w:val="00EE6F98"/>
    <w:rPr>
      <w:rFonts w:eastAsiaTheme="majorEastAsia" w:cstheme="majorBidi"/>
      <w:b/>
      <w:bCs/>
      <w:sz w:val="24"/>
      <w:szCs w:val="28"/>
    </w:rPr>
  </w:style>
  <w:style w:type="character" w:customStyle="1" w:styleId="TitleChar">
    <w:name w:val="Title Char"/>
    <w:basedOn w:val="DefaultParagraphFont"/>
    <w:link w:val="Title"/>
    <w:uiPriority w:val="10"/>
    <w:rsid w:val="00EE6F98"/>
    <w:rPr>
      <w:rFonts w:eastAsiaTheme="majorEastAsia" w:cstheme="majorBidi"/>
      <w:b/>
      <w:spacing w:val="5"/>
      <w:kern w:val="28"/>
      <w:sz w:val="28"/>
      <w:szCs w:val="52"/>
    </w:rPr>
  </w:style>
  <w:style w:type="character" w:customStyle="1" w:styleId="Heading2Char">
    <w:name w:val="Heading 2 Char"/>
    <w:basedOn w:val="DefaultParagraphFont"/>
    <w:link w:val="Heading2"/>
    <w:uiPriority w:val="9"/>
    <w:rsid w:val="00EE6F98"/>
    <w:rPr>
      <w:rFonts w:eastAsiaTheme="majorEastAsia" w:cstheme="majorBidi"/>
      <w:b/>
      <w:bCs/>
      <w:sz w:val="24"/>
      <w:szCs w:val="26"/>
    </w:rPr>
  </w:style>
  <w:style w:type="character" w:customStyle="1" w:styleId="Heading3Char">
    <w:name w:val="Heading 3 Char"/>
    <w:basedOn w:val="DefaultParagraphFont"/>
    <w:link w:val="Heading3"/>
    <w:uiPriority w:val="9"/>
    <w:rsid w:val="00EE6F98"/>
    <w:rPr>
      <w:rFonts w:eastAsiaTheme="majorEastAsia" w:cstheme="majorBidi"/>
      <w:bCs/>
      <w:sz w:val="24"/>
      <w:szCs w:val="24"/>
    </w:rPr>
  </w:style>
  <w:style w:type="character" w:customStyle="1" w:styleId="Heading4Char">
    <w:name w:val="Heading 4 Char"/>
    <w:basedOn w:val="DefaultParagraphFont"/>
    <w:link w:val="Heading4"/>
    <w:uiPriority w:val="9"/>
    <w:rsid w:val="00EE6F98"/>
    <w:rPr>
      <w:rFonts w:eastAsiaTheme="majorEastAsia" w:cs="Arial"/>
      <w:bCs/>
      <w:iCs/>
      <w:sz w:val="24"/>
      <w:szCs w:val="24"/>
    </w:rPr>
  </w:style>
  <w:style w:type="paragraph" w:styleId="NoSpacing">
    <w:name w:val="No Spacing"/>
    <w:uiPriority w:val="1"/>
    <w:rsid w:val="00EE6F98"/>
    <w:rPr>
      <w:rFonts w:ascii="Arial" w:hAnsi="Arial" w:cs="Arial"/>
      <w:sz w:val="24"/>
      <w:szCs w:val="24"/>
      <w:lang w:eastAsia="en-US"/>
    </w:rPr>
  </w:style>
  <w:style w:type="character" w:customStyle="1" w:styleId="Heading5Char">
    <w:name w:val="Heading 5 Char"/>
    <w:basedOn w:val="DefaultParagraphFont"/>
    <w:link w:val="Heading5"/>
    <w:uiPriority w:val="9"/>
    <w:rsid w:val="00EE6F98"/>
    <w:rPr>
      <w:rFonts w:eastAsiaTheme="majorEastAsia" w:cstheme="majorBidi"/>
      <w:sz w:val="24"/>
      <w:szCs w:val="24"/>
    </w:rPr>
  </w:style>
  <w:style w:type="paragraph" w:styleId="ListParagraph">
    <w:name w:val="List Paragraph"/>
    <w:basedOn w:val="Normal"/>
    <w:link w:val="ListParagraphChar"/>
    <w:uiPriority w:val="34"/>
    <w:qFormat/>
    <w:rsid w:val="00EE6F98"/>
    <w:pPr>
      <w:numPr>
        <w:numId w:val="1"/>
      </w:numPr>
      <w:ind w:left="360"/>
      <w:contextualSpacing/>
    </w:pPr>
    <w:rPr>
      <w:b/>
    </w:rPr>
  </w:style>
  <w:style w:type="paragraph" w:customStyle="1" w:styleId="Indentednumberedlist">
    <w:name w:val="Indented numbered list"/>
    <w:basedOn w:val="ListParagraph"/>
    <w:link w:val="IndentednumberedlistChar"/>
    <w:qFormat/>
    <w:rsid w:val="00EE6F98"/>
    <w:pPr>
      <w:numPr>
        <w:numId w:val="2"/>
      </w:numPr>
    </w:pPr>
    <w:rPr>
      <w:b w:val="0"/>
    </w:rPr>
  </w:style>
  <w:style w:type="character" w:customStyle="1" w:styleId="ListParagraphChar">
    <w:name w:val="List Paragraph Char"/>
    <w:basedOn w:val="DefaultParagraphFont"/>
    <w:link w:val="ListParagraph"/>
    <w:uiPriority w:val="34"/>
    <w:rsid w:val="00EE6F98"/>
    <w:rPr>
      <w:rFonts w:cs="Arial"/>
      <w:b/>
      <w:sz w:val="24"/>
      <w:szCs w:val="24"/>
    </w:rPr>
  </w:style>
  <w:style w:type="character" w:customStyle="1" w:styleId="IndentednumberedlistChar">
    <w:name w:val="Indented numbered list Char"/>
    <w:basedOn w:val="ListParagraphChar"/>
    <w:link w:val="Indentednumberedlist"/>
    <w:rsid w:val="00EE6F98"/>
    <w:rPr>
      <w:rFonts w:cs="Arial"/>
      <w:b w:val="0"/>
      <w:sz w:val="24"/>
      <w:szCs w:val="24"/>
    </w:rPr>
  </w:style>
  <w:style w:type="paragraph" w:customStyle="1" w:styleId="Indentedletteredlist">
    <w:name w:val="Indented lettered list"/>
    <w:basedOn w:val="Indentednumberedlist"/>
    <w:link w:val="IndentedletteredlistChar"/>
    <w:qFormat/>
    <w:rsid w:val="00EE6F98"/>
    <w:pPr>
      <w:numPr>
        <w:numId w:val="3"/>
      </w:numPr>
    </w:pPr>
  </w:style>
  <w:style w:type="paragraph" w:customStyle="1" w:styleId="ListHeadings">
    <w:name w:val="List Headings"/>
    <w:basedOn w:val="Normal"/>
    <w:link w:val="ListHeadingsChar"/>
    <w:qFormat/>
    <w:rsid w:val="00EE6F98"/>
  </w:style>
  <w:style w:type="character" w:customStyle="1" w:styleId="IndentedletteredlistChar">
    <w:name w:val="Indented lettered list Char"/>
    <w:basedOn w:val="IndentednumberedlistChar"/>
    <w:link w:val="Indentedletteredlist"/>
    <w:rsid w:val="00EE6F98"/>
    <w:rPr>
      <w:rFonts w:cs="Arial"/>
      <w:b w:val="0"/>
      <w:sz w:val="24"/>
      <w:szCs w:val="24"/>
    </w:rPr>
  </w:style>
  <w:style w:type="paragraph" w:customStyle="1" w:styleId="Numberedlist">
    <w:name w:val="Numbered list"/>
    <w:basedOn w:val="ListHeadings"/>
    <w:link w:val="NumberedlistChar"/>
    <w:qFormat/>
    <w:rsid w:val="00EE6F98"/>
    <w:pPr>
      <w:numPr>
        <w:numId w:val="4"/>
      </w:numPr>
    </w:pPr>
  </w:style>
  <w:style w:type="character" w:customStyle="1" w:styleId="ListHeadingsChar">
    <w:name w:val="List Headings Char"/>
    <w:basedOn w:val="DefaultParagraphFont"/>
    <w:link w:val="ListHeadings"/>
    <w:qFormat/>
    <w:rsid w:val="00EE6F98"/>
    <w:rPr>
      <w:rFonts w:cs="Arial"/>
      <w:sz w:val="24"/>
      <w:szCs w:val="24"/>
    </w:rPr>
  </w:style>
  <w:style w:type="paragraph" w:customStyle="1" w:styleId="Indentedbulletedlist">
    <w:name w:val="Indented bulleted list"/>
    <w:basedOn w:val="ListParagraph"/>
    <w:link w:val="IndentedbulletedlistChar"/>
    <w:qFormat/>
    <w:rsid w:val="00EE6F98"/>
    <w:pPr>
      <w:numPr>
        <w:numId w:val="5"/>
      </w:numPr>
    </w:pPr>
    <w:rPr>
      <w:b w:val="0"/>
    </w:rPr>
  </w:style>
  <w:style w:type="character" w:customStyle="1" w:styleId="NumberedlistChar">
    <w:name w:val="Numbered list Char"/>
    <w:basedOn w:val="ListHeadingsChar"/>
    <w:link w:val="Numberedlist"/>
    <w:qFormat/>
    <w:rsid w:val="00EE6F98"/>
    <w:rPr>
      <w:rFonts w:cs="Arial"/>
      <w:sz w:val="24"/>
      <w:szCs w:val="24"/>
    </w:rPr>
  </w:style>
  <w:style w:type="paragraph" w:customStyle="1" w:styleId="Bulletedlist">
    <w:name w:val="Bulleted list"/>
    <w:basedOn w:val="ListParagraph"/>
    <w:link w:val="BulletedlistChar"/>
    <w:qFormat/>
    <w:rsid w:val="00EE6F98"/>
    <w:pPr>
      <w:numPr>
        <w:numId w:val="6"/>
      </w:numPr>
    </w:pPr>
    <w:rPr>
      <w:b w:val="0"/>
    </w:rPr>
  </w:style>
  <w:style w:type="character" w:customStyle="1" w:styleId="IndentedbulletedlistChar">
    <w:name w:val="Indented bulleted list Char"/>
    <w:basedOn w:val="ListParagraphChar"/>
    <w:link w:val="Indentedbulletedlist"/>
    <w:qFormat/>
    <w:rsid w:val="00EE6F98"/>
    <w:rPr>
      <w:rFonts w:cs="Arial"/>
      <w:b w:val="0"/>
      <w:sz w:val="24"/>
      <w:szCs w:val="24"/>
    </w:rPr>
  </w:style>
  <w:style w:type="paragraph" w:customStyle="1" w:styleId="Boldbulletedlist">
    <w:name w:val="Bold bulleted list"/>
    <w:basedOn w:val="Bulletedlist"/>
    <w:link w:val="BoldbulletedlistChar"/>
    <w:qFormat/>
    <w:rsid w:val="00EE6F98"/>
    <w:pPr>
      <w:numPr>
        <w:numId w:val="7"/>
      </w:numPr>
    </w:pPr>
    <w:rPr>
      <w:b/>
    </w:rPr>
  </w:style>
  <w:style w:type="character" w:customStyle="1" w:styleId="BulletedlistChar">
    <w:name w:val="Bulleted list Char"/>
    <w:basedOn w:val="ListParagraphChar"/>
    <w:link w:val="Bulletedlist"/>
    <w:qFormat/>
    <w:rsid w:val="00EE6F98"/>
    <w:rPr>
      <w:rFonts w:cs="Arial"/>
      <w:b w:val="0"/>
      <w:sz w:val="24"/>
      <w:szCs w:val="24"/>
    </w:rPr>
  </w:style>
  <w:style w:type="character" w:customStyle="1" w:styleId="BoldbulletedlistChar">
    <w:name w:val="Bold bulleted list Char"/>
    <w:basedOn w:val="BulletedlistChar"/>
    <w:link w:val="Boldbulletedlist"/>
    <w:rsid w:val="00EE6F98"/>
    <w:rPr>
      <w:rFonts w:cs="Arial"/>
      <w:b/>
      <w:sz w:val="24"/>
      <w:szCs w:val="24"/>
    </w:rPr>
  </w:style>
  <w:style w:type="paragraph" w:customStyle="1" w:styleId="Tabletitle">
    <w:name w:val="Table title"/>
    <w:basedOn w:val="Normal"/>
    <w:link w:val="TabletitleChar"/>
    <w:qFormat/>
    <w:rsid w:val="00EE6F98"/>
    <w:rPr>
      <w:b/>
    </w:rPr>
  </w:style>
  <w:style w:type="paragraph" w:customStyle="1" w:styleId="Columnheading">
    <w:name w:val="Column heading"/>
    <w:basedOn w:val="Normal"/>
    <w:link w:val="ColumnheadingChar"/>
    <w:qFormat/>
    <w:rsid w:val="00EE6F98"/>
    <w:rPr>
      <w:b/>
    </w:rPr>
  </w:style>
  <w:style w:type="character" w:customStyle="1" w:styleId="TabletitleChar">
    <w:name w:val="Table title Char"/>
    <w:basedOn w:val="DefaultParagraphFont"/>
    <w:link w:val="Tabletitle"/>
    <w:rsid w:val="00EE6F98"/>
    <w:rPr>
      <w:rFonts w:cs="Arial"/>
      <w:b/>
      <w:sz w:val="24"/>
      <w:szCs w:val="24"/>
    </w:rPr>
  </w:style>
  <w:style w:type="paragraph" w:customStyle="1" w:styleId="Rowheading">
    <w:name w:val="Row heading"/>
    <w:basedOn w:val="Normal"/>
    <w:link w:val="RowheadingChar"/>
    <w:qFormat/>
    <w:rsid w:val="00EE6F98"/>
    <w:rPr>
      <w:b/>
    </w:rPr>
  </w:style>
  <w:style w:type="character" w:customStyle="1" w:styleId="ColumnheadingChar">
    <w:name w:val="Column heading Char"/>
    <w:basedOn w:val="DefaultParagraphFont"/>
    <w:link w:val="Columnheading"/>
    <w:qFormat/>
    <w:rsid w:val="00EE6F98"/>
    <w:rPr>
      <w:rFonts w:cs="Arial"/>
      <w:b/>
      <w:sz w:val="24"/>
      <w:szCs w:val="24"/>
    </w:rPr>
  </w:style>
  <w:style w:type="character" w:customStyle="1" w:styleId="RowheadingChar">
    <w:name w:val="Row heading Char"/>
    <w:basedOn w:val="DefaultParagraphFont"/>
    <w:link w:val="Rowheading"/>
    <w:qFormat/>
    <w:rsid w:val="00EE6F98"/>
    <w:rPr>
      <w:rFonts w:cs="Arial"/>
      <w:b/>
      <w:sz w:val="24"/>
      <w:szCs w:val="24"/>
    </w:rPr>
  </w:style>
  <w:style w:type="character" w:customStyle="1" w:styleId="BalloonTextChar">
    <w:name w:val="Balloon Text Char"/>
    <w:basedOn w:val="DefaultParagraphFont"/>
    <w:link w:val="BalloonText"/>
    <w:uiPriority w:val="99"/>
    <w:semiHidden/>
    <w:rsid w:val="00EE6F98"/>
    <w:rPr>
      <w:rFonts w:ascii="Tahoma" w:hAnsi="Tahoma" w:cs="Tahoma"/>
      <w:sz w:val="16"/>
      <w:szCs w:val="16"/>
    </w:rPr>
  </w:style>
  <w:style w:type="paragraph" w:customStyle="1" w:styleId="Copyright">
    <w:name w:val="Copyright"/>
    <w:basedOn w:val="Normal"/>
    <w:link w:val="CopyrightChar"/>
    <w:qFormat/>
    <w:rsid w:val="00EE6F98"/>
    <w:rPr>
      <w:sz w:val="20"/>
      <w:szCs w:val="20"/>
    </w:rPr>
  </w:style>
  <w:style w:type="character" w:customStyle="1" w:styleId="CopyrightChar">
    <w:name w:val="Copyright Char"/>
    <w:basedOn w:val="DefaultParagraphFont"/>
    <w:link w:val="Copyright"/>
    <w:rsid w:val="00EE6F98"/>
    <w:rPr>
      <w:rFonts w:cs="Arial"/>
      <w:sz w:val="20"/>
      <w:szCs w:val="20"/>
    </w:rPr>
  </w:style>
  <w:style w:type="character" w:customStyle="1" w:styleId="HeaderChar">
    <w:name w:val="Header Char"/>
    <w:basedOn w:val="DefaultParagraphFont"/>
    <w:link w:val="Header"/>
    <w:uiPriority w:val="99"/>
    <w:rsid w:val="00EE6F98"/>
    <w:rPr>
      <w:rFonts w:cs="Arial"/>
      <w:sz w:val="24"/>
      <w:szCs w:val="24"/>
    </w:rPr>
  </w:style>
  <w:style w:type="character" w:customStyle="1" w:styleId="FooterChar">
    <w:name w:val="Footer Char"/>
    <w:basedOn w:val="DefaultParagraphFont"/>
    <w:link w:val="Footer"/>
    <w:uiPriority w:val="99"/>
    <w:rsid w:val="00EE6F98"/>
    <w:rPr>
      <w:rFonts w:cs="Arial"/>
      <w:sz w:val="24"/>
      <w:szCs w:val="24"/>
    </w:rPr>
  </w:style>
  <w:style w:type="character" w:customStyle="1" w:styleId="BodyTextChar">
    <w:name w:val="Body Text Char"/>
    <w:basedOn w:val="DefaultParagraphFont"/>
    <w:link w:val="BodyText"/>
    <w:rsid w:val="00EE6F98"/>
    <w:rPr>
      <w:rFonts w:ascii="Times New Roman" w:eastAsia="Times New Roman" w:hAnsi="Times New Roman" w:cs="Times New Roman"/>
      <w:sz w:val="20"/>
      <w:szCs w:val="20"/>
    </w:rPr>
  </w:style>
  <w:style w:type="character" w:customStyle="1" w:styleId="MTConvertedEquation">
    <w:name w:val="MTConvertedEquation"/>
    <w:basedOn w:val="DefaultParagraphFont"/>
    <w:rsid w:val="00EE6F98"/>
  </w:style>
  <w:style w:type="character" w:styleId="PlaceholderText">
    <w:name w:val="Placeholder Text"/>
    <w:basedOn w:val="DefaultParagraphFont"/>
    <w:uiPriority w:val="99"/>
    <w:semiHidden/>
    <w:rsid w:val="00EE6F98"/>
    <w:rPr>
      <w:color w:val="808080"/>
    </w:rPr>
  </w:style>
  <w:style w:type="character" w:customStyle="1" w:styleId="HTMLPreformattedChar">
    <w:name w:val="HTML Preformatted Char"/>
    <w:basedOn w:val="DefaultParagraphFont"/>
    <w:link w:val="HTMLPreformatted"/>
    <w:uiPriority w:val="99"/>
    <w:rsid w:val="00EE6F9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U%20USER1\Documents\do%20not%20back%20up\course%20work\engr1371\engr1371%20programming%20style\2013-6-14%20section%20508%20template%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2013-6-14 section 508 template Office 2010</Template>
  <TotalTime>32</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AASU</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cs20595</dc:creator>
  <cp:lastModifiedBy>PATAK, MIKE</cp:lastModifiedBy>
  <cp:revision>4</cp:revision>
  <dcterms:created xsi:type="dcterms:W3CDTF">2022-01-19T21:14:00Z</dcterms:created>
  <dcterms:modified xsi:type="dcterms:W3CDTF">2022-01-19T21:15:00Z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1033-11.2.0.10258</vt:lpwstr>
  </property>
  <property fmtid="{D5CDD505-2E9C-101B-9397-08002B2CF9AE}" pid="4" name="ICV">
    <vt:lpwstr>3207D79458E54960B1E0F4D0BDDAED60</vt:lpwstr>
  </property>
</Properties>
</file>